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C58C3" w14:textId="77777777" w:rsidR="00DD3FB3" w:rsidRDefault="00DD3FB3">
      <w:pPr>
        <w:rPr>
          <w:rFonts w:eastAsia="微软雅黑"/>
        </w:rPr>
      </w:pPr>
    </w:p>
    <w:p w14:paraId="55A61BD6" w14:textId="77777777"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东睦新材料</w:t>
      </w:r>
      <w:r w:rsidRPr="00AE2C22">
        <w:rPr>
          <w:rFonts w:hint="eastAsia"/>
          <w:sz w:val="52"/>
          <w:szCs w:val="52"/>
        </w:rPr>
        <w:t>股份有限公司</w:t>
      </w:r>
    </w:p>
    <w:p w14:paraId="6086C944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14:paraId="2DE41E74" w14:textId="77777777"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14:paraId="23711F6F" w14:textId="77777777"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14:paraId="45CFB041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14:paraId="4BA979AA" w14:textId="77777777"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14:paraId="3FAD569C" w14:textId="77777777"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14:paraId="77E06F11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7811DB8E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6020C481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641F74AF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25CC4607" w14:textId="77777777" w:rsidR="00DD3FB3" w:rsidRPr="00DD7422" w:rsidRDefault="00DD3FB3">
      <w:pPr>
        <w:rPr>
          <w:rFonts w:eastAsia="微软雅黑"/>
          <w:snapToGrid w:val="0"/>
          <w:color w:val="000000"/>
        </w:rPr>
      </w:pPr>
    </w:p>
    <w:p w14:paraId="28A735F6" w14:textId="77777777" w:rsidR="00DD3FB3" w:rsidRDefault="00DD3FB3">
      <w:pPr>
        <w:rPr>
          <w:rFonts w:eastAsia="微软雅黑"/>
          <w:snapToGrid w:val="0"/>
          <w:color w:val="FF0000"/>
        </w:rPr>
      </w:pPr>
    </w:p>
    <w:p w14:paraId="31CDF9C8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45F43836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451D3F31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0E0E10E6" w14:textId="77777777"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4CAAEFB7" w14:textId="77777777" w:rsidR="00DD3FB3" w:rsidRDefault="00DD3FB3">
      <w:pPr>
        <w:widowControl/>
        <w:jc w:val="left"/>
        <w:rPr>
          <w:rFonts w:eastAsia="微软雅黑"/>
          <w:b/>
          <w:bCs/>
        </w:rPr>
      </w:pPr>
    </w:p>
    <w:p w14:paraId="54BB271B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2AD818AB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3F371424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3F0C6F83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5B1EC489" w14:textId="77777777" w:rsidR="00DD3FB3" w:rsidRDefault="00DD3FB3">
      <w:pPr>
        <w:rPr>
          <w:rFonts w:eastAsia="微软雅黑"/>
        </w:rPr>
      </w:pPr>
    </w:p>
    <w:p w14:paraId="4666B4B4" w14:textId="77777777" w:rsidR="00DD3FB3" w:rsidRDefault="00DD3FB3">
      <w:pPr>
        <w:widowControl/>
        <w:jc w:val="left"/>
        <w:rPr>
          <w:rFonts w:eastAsia="微软雅黑"/>
        </w:rPr>
      </w:pPr>
    </w:p>
    <w:p w14:paraId="6D2F3DAC" w14:textId="77777777"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485DD8FC" w14:textId="77777777"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4019"/>
      </w:tblGrid>
      <w:tr w:rsidR="003209C2" w:rsidRPr="003209C2" w14:paraId="7615E494" w14:textId="77777777" w:rsidTr="007F2854">
        <w:trPr>
          <w:trHeight w:val="547"/>
        </w:trPr>
        <w:tc>
          <w:tcPr>
            <w:tcW w:w="1384" w:type="dxa"/>
            <w:vAlign w:val="center"/>
          </w:tcPr>
          <w:p w14:paraId="535A0BC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14:paraId="4083593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14:paraId="0A017C9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14:paraId="6FDD6F42" w14:textId="77777777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14:paraId="40EEEA4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14:paraId="289F01B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7115B0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6874E54B" w14:textId="77777777" w:rsidTr="007F2854">
        <w:trPr>
          <w:trHeight w:val="842"/>
        </w:trPr>
        <w:tc>
          <w:tcPr>
            <w:tcW w:w="1384" w:type="dxa"/>
            <w:vMerge/>
            <w:vAlign w:val="center"/>
          </w:tcPr>
          <w:p w14:paraId="1D0229D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70C087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3AE155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14:paraId="29546A06" w14:textId="77777777" w:rsidTr="007F2854">
        <w:trPr>
          <w:trHeight w:val="826"/>
        </w:trPr>
        <w:tc>
          <w:tcPr>
            <w:tcW w:w="1384" w:type="dxa"/>
            <w:vMerge/>
          </w:tcPr>
          <w:p w14:paraId="678D6DC6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37B9249D" w14:textId="77777777"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54BE7326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E92A587" w14:textId="77777777" w:rsidTr="007F2854">
        <w:trPr>
          <w:trHeight w:val="826"/>
        </w:trPr>
        <w:tc>
          <w:tcPr>
            <w:tcW w:w="1384" w:type="dxa"/>
            <w:vMerge/>
          </w:tcPr>
          <w:p w14:paraId="26742D44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51F94F5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464801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55EFDAE6" w14:textId="77777777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14:paraId="5AE52E9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14:paraId="25385AB4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DFC5FB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4E4000B3" w14:textId="77777777" w:rsidTr="007F2854">
        <w:trPr>
          <w:trHeight w:val="848"/>
        </w:trPr>
        <w:tc>
          <w:tcPr>
            <w:tcW w:w="1384" w:type="dxa"/>
            <w:vMerge/>
          </w:tcPr>
          <w:p w14:paraId="6DAD7C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337CD80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5778BEE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837ED3B" w14:textId="77777777" w:rsidTr="007F2854">
        <w:trPr>
          <w:trHeight w:val="832"/>
        </w:trPr>
        <w:tc>
          <w:tcPr>
            <w:tcW w:w="1384" w:type="dxa"/>
            <w:vMerge/>
          </w:tcPr>
          <w:p w14:paraId="0867C4F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FFD28A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E0E5DF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619FF42" w14:textId="77777777" w:rsidTr="007F2854">
        <w:trPr>
          <w:trHeight w:val="702"/>
        </w:trPr>
        <w:tc>
          <w:tcPr>
            <w:tcW w:w="1384" w:type="dxa"/>
            <w:vMerge/>
          </w:tcPr>
          <w:p w14:paraId="6494A6E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35D3EE2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E63CF7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66EFF555" w14:textId="77777777" w:rsidTr="007F2854">
        <w:trPr>
          <w:trHeight w:val="698"/>
        </w:trPr>
        <w:tc>
          <w:tcPr>
            <w:tcW w:w="1384" w:type="dxa"/>
            <w:vMerge/>
          </w:tcPr>
          <w:p w14:paraId="5E6285A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4AF44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52D240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1297B3E0" w14:textId="77777777" w:rsidTr="007F2854">
        <w:trPr>
          <w:trHeight w:val="547"/>
        </w:trPr>
        <w:tc>
          <w:tcPr>
            <w:tcW w:w="1384" w:type="dxa"/>
            <w:vMerge/>
          </w:tcPr>
          <w:p w14:paraId="1EA3AA14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7C07FD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EF4DB8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67A35F1" w14:textId="77777777" w:rsidTr="007F2854">
        <w:trPr>
          <w:trHeight w:val="547"/>
        </w:trPr>
        <w:tc>
          <w:tcPr>
            <w:tcW w:w="1384" w:type="dxa"/>
            <w:vMerge/>
          </w:tcPr>
          <w:p w14:paraId="60DC516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F2B724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0CCA8F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57937FF7" w14:textId="77777777" w:rsidTr="007F2854">
        <w:trPr>
          <w:trHeight w:val="547"/>
        </w:trPr>
        <w:tc>
          <w:tcPr>
            <w:tcW w:w="1384" w:type="dxa"/>
            <w:vMerge/>
          </w:tcPr>
          <w:p w14:paraId="197412D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50406C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56856C2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1E323F23" w14:textId="77777777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14:paraId="50A1187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14:paraId="4F34A97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3255BCA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59DAC1DA" w14:textId="77777777" w:rsidTr="007F2854">
        <w:trPr>
          <w:trHeight w:val="547"/>
        </w:trPr>
        <w:tc>
          <w:tcPr>
            <w:tcW w:w="1384" w:type="dxa"/>
            <w:vMerge/>
          </w:tcPr>
          <w:p w14:paraId="08ACE29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6B7E135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5EB827C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535DB2A9" w14:textId="77777777" w:rsidTr="007F2854">
        <w:trPr>
          <w:trHeight w:val="547"/>
        </w:trPr>
        <w:tc>
          <w:tcPr>
            <w:tcW w:w="1384" w:type="dxa"/>
            <w:vMerge/>
          </w:tcPr>
          <w:p w14:paraId="384BA9C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9BC179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FE305A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7F3D238" w14:textId="77777777" w:rsidTr="007F2854">
        <w:trPr>
          <w:trHeight w:val="547"/>
        </w:trPr>
        <w:tc>
          <w:tcPr>
            <w:tcW w:w="1384" w:type="dxa"/>
            <w:vMerge/>
          </w:tcPr>
          <w:p w14:paraId="4C9BDE0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2A27EB4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EE37B0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14:paraId="5FD4B956" w14:textId="77777777" w:rsidR="003209C2" w:rsidRDefault="003209C2" w:rsidP="003209C2">
      <w:pPr>
        <w:rPr>
          <w:rFonts w:eastAsia="微软雅黑"/>
        </w:rPr>
      </w:pPr>
    </w:p>
    <w:p w14:paraId="7ED6EFFB" w14:textId="77777777" w:rsidR="003209C2" w:rsidRDefault="003209C2">
      <w:pPr>
        <w:rPr>
          <w:rFonts w:eastAsia="微软雅黑"/>
        </w:rPr>
      </w:pPr>
    </w:p>
    <w:p w14:paraId="16C164ED" w14:textId="77777777" w:rsidR="003209C2" w:rsidRDefault="003209C2">
      <w:pPr>
        <w:rPr>
          <w:rFonts w:eastAsia="微软雅黑"/>
        </w:rPr>
      </w:pPr>
    </w:p>
    <w:p w14:paraId="14498B94" w14:textId="77777777" w:rsidR="003209C2" w:rsidRDefault="003209C2">
      <w:pPr>
        <w:rPr>
          <w:rFonts w:eastAsia="微软雅黑"/>
        </w:rPr>
      </w:pPr>
    </w:p>
    <w:p w14:paraId="647C5813" w14:textId="77777777" w:rsidR="003209C2" w:rsidRDefault="003209C2">
      <w:pPr>
        <w:rPr>
          <w:rFonts w:eastAsia="微软雅黑"/>
        </w:rPr>
      </w:pPr>
    </w:p>
    <w:p w14:paraId="114BAA4C" w14:textId="77777777"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14:paraId="112A93E0" w14:textId="77777777" w:rsidTr="009E4A8F">
        <w:tc>
          <w:tcPr>
            <w:tcW w:w="817" w:type="dxa"/>
          </w:tcPr>
          <w:p w14:paraId="1ED0CD79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14:paraId="4B6766B6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14:paraId="58DC2018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14:paraId="0FC8199B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14:paraId="0A8AFD78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14:paraId="615A795A" w14:textId="77777777" w:rsidTr="00FD01F0">
        <w:tc>
          <w:tcPr>
            <w:tcW w:w="817" w:type="dxa"/>
            <w:vAlign w:val="center"/>
          </w:tcPr>
          <w:p w14:paraId="2977C374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2921320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68F4B898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0F5A96BC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215552E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030006CD" w14:textId="77777777" w:rsidTr="00FD01F0">
        <w:tc>
          <w:tcPr>
            <w:tcW w:w="817" w:type="dxa"/>
            <w:vAlign w:val="center"/>
          </w:tcPr>
          <w:p w14:paraId="66EE6130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2135310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1A668AD8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6AE947E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2773A3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10B59418" w14:textId="77777777" w:rsidTr="00FD01F0">
        <w:tc>
          <w:tcPr>
            <w:tcW w:w="817" w:type="dxa"/>
            <w:vAlign w:val="center"/>
          </w:tcPr>
          <w:p w14:paraId="3311A544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6FDDD6C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1424602A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5289DC43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DD3C83D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14:paraId="28574339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20FF1E95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6450701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512A9923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6A41C395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77F90C3C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14:paraId="773CE632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36BAAB10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24157FC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0FD929DA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92758BB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583AAD2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14:paraId="7657F6EF" w14:textId="77777777"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14:paraId="27A928E2" w14:textId="77777777"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14:paraId="1F923BE6" w14:textId="77777777"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09935" w14:textId="77777777"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14:paraId="3FD25800" w14:textId="77777777" w:rsidR="004B7195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1902637" w:history="1">
            <w:r w:rsidR="004B7195" w:rsidRPr="0046114B">
              <w:rPr>
                <w:rStyle w:val="af"/>
                <w:rFonts w:eastAsia="微软雅黑"/>
                <w:noProof/>
              </w:rPr>
              <w:t>1</w:t>
            </w:r>
            <w:r w:rsidR="004B719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详细方案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_Toc31902637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14:paraId="0386D85D" w14:textId="77777777" w:rsidR="004B7195" w:rsidRDefault="00E350DF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8" w:history="1">
            <w:r w:rsidR="004B7195" w:rsidRPr="0046114B">
              <w:rPr>
                <w:rStyle w:val="af"/>
                <w:rFonts w:eastAsia="微软雅黑"/>
                <w:noProof/>
              </w:rPr>
              <w:t>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工单（主计划）管理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_Toc31902638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14:paraId="67270B86" w14:textId="77777777" w:rsidR="004B7195" w:rsidRDefault="00E350DF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9" w:history="1">
            <w:r w:rsidR="004B7195" w:rsidRPr="0046114B">
              <w:rPr>
                <w:rStyle w:val="af"/>
                <w:rFonts w:eastAsia="微软雅黑"/>
                <w:noProof/>
              </w:rPr>
              <w:t>1.1.1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主计划管理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_Toc31902639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14:paraId="5FF2062B" w14:textId="77777777" w:rsidR="004B7195" w:rsidRDefault="00E350DF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0" w:history="1">
            <w:r w:rsidR="004B7195" w:rsidRPr="0046114B">
              <w:rPr>
                <w:rStyle w:val="af"/>
                <w:rFonts w:eastAsia="微软雅黑"/>
                <w:noProof/>
              </w:rPr>
              <w:t>1.1.2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_Toc31902640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4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14:paraId="62E38E70" w14:textId="77777777" w:rsidR="004B7195" w:rsidRDefault="00E350DF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1" w:history="1">
            <w:r w:rsidR="004B7195" w:rsidRPr="0046114B">
              <w:rPr>
                <w:rStyle w:val="af"/>
                <w:noProof/>
              </w:rPr>
              <w:t>1.1.3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noProof/>
              </w:rPr>
              <w:t>数据说明（提供）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_Toc31902641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6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14:paraId="4EDC5154" w14:textId="77777777"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14:paraId="7528D9E8" w14:textId="77777777"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14:paraId="3B3C83AE" w14:textId="77777777" w:rsidR="00DD3FB3" w:rsidRDefault="00C41992">
      <w:pPr>
        <w:pStyle w:val="1"/>
        <w:rPr>
          <w:rFonts w:eastAsia="微软雅黑"/>
        </w:rPr>
      </w:pPr>
      <w:bookmarkStart w:id="2" w:name="_Toc31902637"/>
      <w:r>
        <w:rPr>
          <w:rFonts w:eastAsia="微软雅黑" w:hint="eastAsia"/>
        </w:rPr>
        <w:lastRenderedPageBreak/>
        <w:t>详细方案</w:t>
      </w:r>
      <w:bookmarkEnd w:id="2"/>
    </w:p>
    <w:p w14:paraId="1B94815B" w14:textId="77777777"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1902638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14:paraId="2B333D0D" w14:textId="77777777" w:rsidR="00DD3FB3" w:rsidRDefault="00722FAC">
      <w:pPr>
        <w:pStyle w:val="3"/>
        <w:rPr>
          <w:rFonts w:eastAsia="微软雅黑"/>
        </w:rPr>
      </w:pPr>
      <w:bookmarkStart w:id="4" w:name="_Toc31902639"/>
      <w:r>
        <w:rPr>
          <w:rFonts w:eastAsia="微软雅黑" w:hint="eastAsia"/>
        </w:rPr>
        <w:t>主</w:t>
      </w:r>
      <w:r w:rsidR="00C41992">
        <w:rPr>
          <w:rFonts w:eastAsia="微软雅黑" w:hint="eastAsia"/>
        </w:rPr>
        <w:t>计划管理</w:t>
      </w:r>
      <w:bookmarkEnd w:id="4"/>
    </w:p>
    <w:p w14:paraId="67B9F004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6339B08D" w14:textId="77777777" w:rsidR="00DD3FB3" w:rsidRDefault="00370D4F" w:rsidP="00370D4F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 w14:anchorId="518CE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97.2pt" o:ole="">
            <v:imagedata r:id="rId17" o:title=""/>
          </v:shape>
          <o:OLEObject Type="Embed" ProgID="Visio.Drawing.15" ShapeID="_x0000_i1025" DrawAspect="Content" ObjectID="_1648035355" r:id="rId18"/>
        </w:object>
      </w:r>
    </w:p>
    <w:p w14:paraId="37370F07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17A60AB4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485868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7477F5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2AB43D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5177E1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70C5FB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56826D1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DD3FB3" w14:paraId="0156D968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48A5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D70D" w14:textId="77777777"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0A4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354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F022" w14:textId="77777777"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02F2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02DFB1BF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5F0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8A01" w14:textId="77777777"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02A71" w14:textId="77777777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2857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4BAE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FCEB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2275180D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8EDA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3052" w14:textId="77777777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37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系统对</w:t>
            </w:r>
            <w:r w:rsidR="00783C0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创建好的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根据产品向生产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管理部发起审批，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数量通过公式：</w:t>
            </w:r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产品主计划数量=有效销售计划-产成品库存-在制品数量-已安排主计划数量）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算出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车间工单计划；审批不通过返回主计划调整，并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将信息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发送给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IMS；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范围内的产品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无需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5D2F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0CC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1B18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 w14:paraId="0FE68AAF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6446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1BA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AB10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主计划进行手工调整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684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E68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75A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 w14:paraId="781482E0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1DE3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5DC9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DD6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显示产品的库存数量、在制品数量（产品）、销售订单（产品）以及下单逻辑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+个月的销售订单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B700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668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EF42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 w14:paraId="67DF6226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CBA7" w14:textId="77777777"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9E4F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11F9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5B2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5E7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76ED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7FC535F9" w14:textId="77777777" w:rsidR="00DD3FB3" w:rsidRDefault="00DD3FB3">
      <w:pPr>
        <w:rPr>
          <w:rFonts w:ascii="微软雅黑" w:eastAsia="微软雅黑" w:hAnsi="微软雅黑"/>
        </w:rPr>
      </w:pPr>
    </w:p>
    <w:p w14:paraId="4BB4A06B" w14:textId="77777777" w:rsidR="00DD3FB3" w:rsidRDefault="00DD3FB3">
      <w:pPr>
        <w:rPr>
          <w:rFonts w:eastAsia="微软雅黑"/>
        </w:rPr>
      </w:pPr>
    </w:p>
    <w:p w14:paraId="6B7B1896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6C6B2C06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14:paraId="6684D3FE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生产主计划的关键信息是：成品物料号、需求日期、需求数量</w:t>
      </w:r>
      <w:r w:rsidR="00F33F02">
        <w:rPr>
          <w:rFonts w:eastAsia="微软雅黑"/>
        </w:rPr>
        <w:t>。</w:t>
      </w:r>
    </w:p>
    <w:p w14:paraId="10C5B42F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生产主计划</w:t>
      </w:r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</w:t>
      </w:r>
      <w:r w:rsidR="001466E9">
        <w:rPr>
          <w:rFonts w:eastAsia="微软雅黑" w:hint="eastAsia"/>
        </w:rPr>
        <w:lastRenderedPageBreak/>
        <w:t>品物料号、计划生产日期、计划生产数量、机台、工艺路线</w:t>
      </w:r>
      <w:r w:rsidR="00F33F02">
        <w:rPr>
          <w:rFonts w:eastAsia="微软雅黑"/>
        </w:rPr>
        <w:t>。</w:t>
      </w:r>
    </w:p>
    <w:p w14:paraId="0B9E1AB0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14:paraId="4B727A79" w14:textId="77777777" w:rsidR="00DD3FB3" w:rsidRPr="00552FCF" w:rsidRDefault="0030098C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5706235E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01D15811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72C2B10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547CE911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476353F6" w14:textId="77777777">
        <w:trPr>
          <w:trHeight w:val="70"/>
        </w:trPr>
        <w:tc>
          <w:tcPr>
            <w:tcW w:w="821" w:type="dxa"/>
            <w:vAlign w:val="center"/>
          </w:tcPr>
          <w:p w14:paraId="2187A019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15957A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36146494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</w:tr>
      <w:tr w:rsidR="00DD3FB3" w14:paraId="0717A59B" w14:textId="77777777">
        <w:trPr>
          <w:trHeight w:val="70"/>
        </w:trPr>
        <w:tc>
          <w:tcPr>
            <w:tcW w:w="821" w:type="dxa"/>
            <w:vAlign w:val="center"/>
          </w:tcPr>
          <w:p w14:paraId="4898E82C" w14:textId="6050D0E3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0FB7BA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4F0828F2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</w:tr>
      <w:tr w:rsidR="00DD3FB3" w14:paraId="11B199AE" w14:textId="77777777">
        <w:trPr>
          <w:trHeight w:val="70"/>
        </w:trPr>
        <w:tc>
          <w:tcPr>
            <w:tcW w:w="821" w:type="dxa"/>
            <w:vAlign w:val="center"/>
          </w:tcPr>
          <w:p w14:paraId="3138EF0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375AA0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14:paraId="169C9FF8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</w:tr>
      <w:tr w:rsidR="00DD3FB3" w14:paraId="3365BDF2" w14:textId="77777777">
        <w:trPr>
          <w:trHeight w:val="70"/>
        </w:trPr>
        <w:tc>
          <w:tcPr>
            <w:tcW w:w="821" w:type="dxa"/>
            <w:vAlign w:val="center"/>
          </w:tcPr>
          <w:p w14:paraId="65615E9B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3775B90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14:paraId="75009BCB" w14:textId="77777777"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无</w:t>
            </w:r>
          </w:p>
        </w:tc>
      </w:tr>
      <w:tr w:rsidR="00DD3FB3" w14:paraId="30E7AB0C" w14:textId="77777777">
        <w:trPr>
          <w:trHeight w:val="70"/>
        </w:trPr>
        <w:tc>
          <w:tcPr>
            <w:tcW w:w="821" w:type="dxa"/>
            <w:vAlign w:val="center"/>
          </w:tcPr>
          <w:p w14:paraId="6134C8D9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10A282A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14:paraId="3DB3AC59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</w:tr>
      <w:tr w:rsidR="0062387C" w14:paraId="1BD0F416" w14:textId="77777777">
        <w:trPr>
          <w:trHeight w:val="70"/>
        </w:trPr>
        <w:tc>
          <w:tcPr>
            <w:tcW w:w="821" w:type="dxa"/>
            <w:vAlign w:val="center"/>
          </w:tcPr>
          <w:p w14:paraId="4299C799" w14:textId="77777777"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08B0310" w14:textId="77777777"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217" w:type="dxa"/>
            <w:vAlign w:val="center"/>
          </w:tcPr>
          <w:p w14:paraId="1001456C" w14:textId="77777777" w:rsidR="0062387C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</w:tr>
      <w:tr w:rsidR="00DD3FB3" w14:paraId="6ADDB534" w14:textId="77777777">
        <w:trPr>
          <w:trHeight w:val="70"/>
        </w:trPr>
        <w:tc>
          <w:tcPr>
            <w:tcW w:w="821" w:type="dxa"/>
            <w:vAlign w:val="center"/>
          </w:tcPr>
          <w:p w14:paraId="3A30BE25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FB563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14:paraId="1727BF2C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</w:tr>
      <w:tr w:rsidR="00DD3FB3" w14:paraId="7ECCEE3D" w14:textId="77777777">
        <w:trPr>
          <w:trHeight w:val="70"/>
        </w:trPr>
        <w:tc>
          <w:tcPr>
            <w:tcW w:w="821" w:type="dxa"/>
            <w:vAlign w:val="center"/>
          </w:tcPr>
          <w:p w14:paraId="567D6AE6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7ADFAF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18E40628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</w:tr>
      <w:tr w:rsidR="00DD3FB3" w14:paraId="3057D671" w14:textId="77777777">
        <w:trPr>
          <w:trHeight w:val="70"/>
        </w:trPr>
        <w:tc>
          <w:tcPr>
            <w:tcW w:w="821" w:type="dxa"/>
            <w:vAlign w:val="center"/>
          </w:tcPr>
          <w:p w14:paraId="16DCA5D4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D27FAC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14:paraId="0B78B22B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</w:tr>
      <w:tr w:rsidR="00DD3FB3" w14:paraId="3D89E345" w14:textId="77777777">
        <w:trPr>
          <w:trHeight w:val="70"/>
        </w:trPr>
        <w:tc>
          <w:tcPr>
            <w:tcW w:w="821" w:type="dxa"/>
            <w:vAlign w:val="center"/>
          </w:tcPr>
          <w:p w14:paraId="34CA7715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4725C9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2387C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14:paraId="028182F7" w14:textId="77777777"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根据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和 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关联工单工艺</w:t>
            </w:r>
          </w:p>
        </w:tc>
      </w:tr>
      <w:tr w:rsidR="00DD3FB3" w14:paraId="04B8CF83" w14:textId="77777777">
        <w:trPr>
          <w:trHeight w:val="70"/>
        </w:trPr>
        <w:tc>
          <w:tcPr>
            <w:tcW w:w="821" w:type="dxa"/>
            <w:vAlign w:val="center"/>
          </w:tcPr>
          <w:p w14:paraId="6DE0A7FB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9937D3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36FF8C5E" w14:textId="77777777"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</w:tr>
    </w:tbl>
    <w:p w14:paraId="40FD9481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1FFAE2D5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B36F061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65B09912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42ED2D97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 w14:paraId="6174916D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CB36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BB8D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B71C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55FDAD70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DDC9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4409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C2D7" w14:textId="77777777"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18585B5C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7AEC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BCC0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E5E4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0B591BF" w14:textId="77777777" w:rsidR="00DD3FB3" w:rsidRDefault="00DD3FB3">
      <w:pPr>
        <w:rPr>
          <w:rFonts w:eastAsia="微软雅黑"/>
        </w:rPr>
      </w:pPr>
    </w:p>
    <w:p w14:paraId="20A4FE24" w14:textId="77777777" w:rsidR="00DD3FB3" w:rsidRDefault="00C41992">
      <w:pPr>
        <w:pStyle w:val="3"/>
        <w:rPr>
          <w:rFonts w:eastAsia="微软雅黑"/>
        </w:rPr>
      </w:pPr>
      <w:bookmarkStart w:id="5" w:name="_Toc31902640"/>
      <w:r>
        <w:rPr>
          <w:rFonts w:eastAsia="微软雅黑" w:hint="eastAsia"/>
        </w:rPr>
        <w:lastRenderedPageBreak/>
        <w:t>工单管理</w:t>
      </w:r>
      <w:bookmarkEnd w:id="5"/>
    </w:p>
    <w:p w14:paraId="74B675EE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16D716E9" w14:textId="77777777" w:rsidR="00DD3FB3" w:rsidRDefault="002D523F">
      <w:pPr>
        <w:rPr>
          <w:rFonts w:eastAsia="微软雅黑"/>
        </w:rPr>
      </w:pPr>
      <w:r>
        <w:object w:dxaOrig="23881" w:dyaOrig="17745" w14:anchorId="24AE6B47">
          <v:shape id="_x0000_i1026" type="#_x0000_t75" style="width:415.55pt;height:308.75pt" o:ole="">
            <v:imagedata r:id="rId19" o:title=""/>
          </v:shape>
          <o:OLEObject Type="Embed" ProgID="Visio.Drawing.15" ShapeID="_x0000_i1026" DrawAspect="Content" ObjectID="_1648035356" r:id="rId20"/>
        </w:object>
      </w:r>
    </w:p>
    <w:p w14:paraId="5496AE67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442FC814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AD8361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295F18A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D5FF1AE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C7830B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FB06F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D467CD4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 w14:paraId="5995CA51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72DD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30D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42D8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529A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BAC9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6685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 w14:paraId="06EAC6BB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62A3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DF8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2A57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10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4CE4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B99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106CD673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AFB9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4A77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6D41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2F0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1D46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D853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7B73C131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BBA4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4F74" w14:textId="77777777"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FCEA" w14:textId="77777777"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8CCC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6E9C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444B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 w14:paraId="121C45F0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6DBD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A5BA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C801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BCBB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4135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37B0" w14:textId="77777777"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 w14:paraId="7C8B31E7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D5E3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4D2A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工单下达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2D15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根据工作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单元拆分主工单并下发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5CE3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5DA2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02A5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7723ACD9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7372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EA8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CD3F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CF0A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94B6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0168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37F98603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F845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3738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79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可用计划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参照CP计划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74FB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B806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74F3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 w14:paraId="48187985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51E" w14:textId="77777777"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C8C" w14:textId="77777777" w:rsidR="003A27D3" w:rsidRDefault="00001F22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日工单书序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8906" w14:textId="77777777"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根据时间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设置顺序，优先工操作工选择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6D90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2AF7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427D" w14:textId="77777777"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3707A153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16D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51D5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2D1F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由于设备故障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E8CF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3247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A8E8" w14:textId="77777777"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6AAF8DC2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D36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536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A53A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F64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C9C5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4741" w14:textId="77777777"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7C2E3AA0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4322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72A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46F4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EEE2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31B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01C1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0CA850F0" w14:textId="7777777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1373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D80D" w14:textId="77777777"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4A2F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工单完成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原则上是要做0对0自动关闭工单，对于存在差额（计划数量和实际完工量不符）的情况系统要能够按照自定义百分比，在允许的控制范围系统可以按照设定的规则自动处理（允许手工处理）；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B049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B7BC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919E" w14:textId="77777777"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3035C84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1A5205E5" w14:textId="77777777" w:rsidR="00DD3FB3" w:rsidRDefault="00552FCF">
      <w:pPr>
        <w:rPr>
          <w:rFonts w:eastAsia="微软雅黑"/>
        </w:rPr>
      </w:pPr>
      <w:commentRangeStart w:id="6"/>
      <w:r>
        <w:rPr>
          <w:rFonts w:eastAsia="微软雅黑"/>
          <w:b/>
          <w:bCs/>
          <w:sz w:val="24"/>
        </w:rPr>
        <w:t>主工单数据说明</w:t>
      </w:r>
      <w:commentRangeEnd w:id="6"/>
      <w:r w:rsidR="004B2B70">
        <w:rPr>
          <w:rStyle w:val="af0"/>
        </w:rPr>
        <w:commentReference w:id="6"/>
      </w:r>
      <w:r>
        <w:rPr>
          <w:rFonts w:eastAsia="微软雅黑"/>
          <w:b/>
          <w:bCs/>
          <w:sz w:val="24"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766E2D6E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57B8E673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6B6DB5D2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6AE536A4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7477398A" w14:textId="77777777">
        <w:trPr>
          <w:trHeight w:val="70"/>
        </w:trPr>
        <w:tc>
          <w:tcPr>
            <w:tcW w:w="821" w:type="dxa"/>
            <w:vAlign w:val="center"/>
          </w:tcPr>
          <w:p w14:paraId="7BD1DEE7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D612D3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540F9295" w14:textId="77777777"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</w:tr>
      <w:tr w:rsidR="00DD3FB3" w14:paraId="61A5DCF4" w14:textId="77777777">
        <w:trPr>
          <w:trHeight w:val="70"/>
        </w:trPr>
        <w:tc>
          <w:tcPr>
            <w:tcW w:w="821" w:type="dxa"/>
            <w:vAlign w:val="center"/>
          </w:tcPr>
          <w:p w14:paraId="1CE7540D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90465E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46E88793" w14:textId="77777777"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</w:tr>
      <w:tr w:rsidR="00DD3FB3" w14:paraId="496B800A" w14:textId="77777777">
        <w:trPr>
          <w:trHeight w:val="70"/>
        </w:trPr>
        <w:tc>
          <w:tcPr>
            <w:tcW w:w="821" w:type="dxa"/>
            <w:vAlign w:val="center"/>
          </w:tcPr>
          <w:p w14:paraId="331A7294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8AA6DDC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5D455F72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03F88AA" w14:textId="77777777">
        <w:trPr>
          <w:trHeight w:val="70"/>
        </w:trPr>
        <w:tc>
          <w:tcPr>
            <w:tcW w:w="821" w:type="dxa"/>
            <w:vAlign w:val="center"/>
          </w:tcPr>
          <w:p w14:paraId="3C1BE17D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A65ACB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4CF5E42E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D6581F9" w14:textId="77777777">
        <w:trPr>
          <w:trHeight w:val="70"/>
        </w:trPr>
        <w:tc>
          <w:tcPr>
            <w:tcW w:w="821" w:type="dxa"/>
            <w:vAlign w:val="center"/>
          </w:tcPr>
          <w:p w14:paraId="706A8DF6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D51D03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04C6E5AB" w14:textId="77777777"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</w:tr>
      <w:tr w:rsidR="00DD3FB3" w14:paraId="0831ACC6" w14:textId="77777777">
        <w:trPr>
          <w:trHeight w:val="70"/>
        </w:trPr>
        <w:tc>
          <w:tcPr>
            <w:tcW w:w="821" w:type="dxa"/>
            <w:vAlign w:val="center"/>
          </w:tcPr>
          <w:p w14:paraId="1A3817C8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4F523D4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7B6C637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282EFD4C" w14:textId="77777777">
        <w:trPr>
          <w:trHeight w:val="70"/>
        </w:trPr>
        <w:tc>
          <w:tcPr>
            <w:tcW w:w="821" w:type="dxa"/>
            <w:vAlign w:val="center"/>
          </w:tcPr>
          <w:p w14:paraId="74BDCCDE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694F8B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531D5ABE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</w:tr>
      <w:tr w:rsidR="00DD3FB3" w14:paraId="7E5739DA" w14:textId="77777777">
        <w:trPr>
          <w:trHeight w:val="70"/>
        </w:trPr>
        <w:tc>
          <w:tcPr>
            <w:tcW w:w="821" w:type="dxa"/>
            <w:vAlign w:val="center"/>
          </w:tcPr>
          <w:p w14:paraId="2DB81105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971C07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6BF0576F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2BC78C00" w14:textId="77777777">
        <w:trPr>
          <w:trHeight w:val="70"/>
        </w:trPr>
        <w:tc>
          <w:tcPr>
            <w:tcW w:w="821" w:type="dxa"/>
            <w:vAlign w:val="center"/>
          </w:tcPr>
          <w:p w14:paraId="73535C33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05020B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6217" w:type="dxa"/>
            <w:vAlign w:val="center"/>
          </w:tcPr>
          <w:p w14:paraId="3B2C4107" w14:textId="77777777" w:rsidR="00E16A90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</w:tr>
      <w:tr w:rsidR="00E16A90" w14:paraId="6B93BF36" w14:textId="77777777">
        <w:trPr>
          <w:trHeight w:val="70"/>
        </w:trPr>
        <w:tc>
          <w:tcPr>
            <w:tcW w:w="821" w:type="dxa"/>
            <w:vAlign w:val="center"/>
          </w:tcPr>
          <w:p w14:paraId="2152A967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39A03E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14:paraId="6CC563D4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25FE145" w14:textId="77777777">
        <w:trPr>
          <w:trHeight w:val="70"/>
        </w:trPr>
        <w:tc>
          <w:tcPr>
            <w:tcW w:w="821" w:type="dxa"/>
            <w:vAlign w:val="center"/>
          </w:tcPr>
          <w:p w14:paraId="1E1B7CEB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94186B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0F797A92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</w:tr>
      <w:tr w:rsidR="00DD3FB3" w14:paraId="08E69882" w14:textId="77777777">
        <w:trPr>
          <w:trHeight w:val="70"/>
        </w:trPr>
        <w:tc>
          <w:tcPr>
            <w:tcW w:w="821" w:type="dxa"/>
            <w:vAlign w:val="center"/>
          </w:tcPr>
          <w:p w14:paraId="7351F0AD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8B0A2B" w14:textId="77777777"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5611EE0F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5BD8A7F" w14:textId="77777777">
        <w:trPr>
          <w:trHeight w:val="70"/>
        </w:trPr>
        <w:tc>
          <w:tcPr>
            <w:tcW w:w="821" w:type="dxa"/>
            <w:vAlign w:val="center"/>
          </w:tcPr>
          <w:p w14:paraId="11756BA7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AF908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4A4860FC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</w:tr>
      <w:tr w:rsidR="00DD3FB3" w14:paraId="0B4DBB2D" w14:textId="77777777">
        <w:trPr>
          <w:trHeight w:val="70"/>
        </w:trPr>
        <w:tc>
          <w:tcPr>
            <w:tcW w:w="821" w:type="dxa"/>
            <w:vAlign w:val="center"/>
          </w:tcPr>
          <w:p w14:paraId="63771A01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2D7978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4A99DA04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</w:tr>
      <w:tr w:rsidR="00DD3FB3" w14:paraId="7E8F15AC" w14:textId="77777777">
        <w:trPr>
          <w:trHeight w:val="70"/>
        </w:trPr>
        <w:tc>
          <w:tcPr>
            <w:tcW w:w="821" w:type="dxa"/>
            <w:vAlign w:val="center"/>
          </w:tcPr>
          <w:p w14:paraId="40125A28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197BD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3BB08946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</w:tr>
      <w:tr w:rsidR="00DD3FB3" w14:paraId="3FECF157" w14:textId="77777777">
        <w:trPr>
          <w:trHeight w:val="70"/>
        </w:trPr>
        <w:tc>
          <w:tcPr>
            <w:tcW w:w="821" w:type="dxa"/>
            <w:vAlign w:val="center"/>
          </w:tcPr>
          <w:p w14:paraId="523F601E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5749D2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03B7DEDA" w14:textId="77777777"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</w:tr>
    </w:tbl>
    <w:p w14:paraId="7FF36D85" w14:textId="77777777" w:rsidR="00DD3FB3" w:rsidRDefault="00DD3FB3">
      <w:pPr>
        <w:rPr>
          <w:rFonts w:eastAsia="微软雅黑"/>
        </w:rPr>
      </w:pPr>
    </w:p>
    <w:p w14:paraId="38BD7C21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7382E564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84FDEB8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0B2025CB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6B569444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 w14:paraId="0202BC7D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34B8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7FBD" w14:textId="77777777"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4A1A" w14:textId="77777777"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 w14:paraId="691AD5F1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B065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FA3E" w14:textId="77777777"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0E6A" w14:textId="77777777"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47A43A12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6BC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4482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E913" w14:textId="77777777"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6131501F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98EA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015C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CA51" w14:textId="77777777"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BDBB17E" w14:textId="77777777" w:rsidR="00DD3FB3" w:rsidRDefault="00DD3FB3">
      <w:pPr>
        <w:rPr>
          <w:rFonts w:eastAsia="微软雅黑"/>
        </w:rPr>
      </w:pPr>
    </w:p>
    <w:p w14:paraId="76350EC1" w14:textId="77777777" w:rsidR="00DD3FB3" w:rsidRDefault="00DD3FB3">
      <w:pPr>
        <w:rPr>
          <w:rFonts w:eastAsia="微软雅黑"/>
        </w:rPr>
      </w:pPr>
    </w:p>
    <w:p w14:paraId="6C83F61A" w14:textId="77777777" w:rsidR="00270CF6" w:rsidRDefault="00270CF6">
      <w:pPr>
        <w:pStyle w:val="3"/>
      </w:pPr>
      <w:bookmarkStart w:id="7" w:name="_Toc31902641"/>
      <w:r>
        <w:t>数据说明（提供）</w:t>
      </w:r>
      <w:bookmarkEnd w:id="7"/>
    </w:p>
    <w:p w14:paraId="1D85242E" w14:textId="77777777" w:rsidR="00270CF6" w:rsidRPr="00552FCF" w:rsidRDefault="00270CF6" w:rsidP="00270CF6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796875" w14:paraId="53834C72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17C9BF5F" w14:textId="77777777" w:rsidR="00796875" w:rsidRDefault="00796875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1BF5E01" w14:textId="77777777" w:rsidR="00796875" w:rsidRDefault="00796875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5861293" w14:textId="77777777" w:rsidR="00796875" w:rsidRDefault="00796875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796875" w14:paraId="6150C96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F189058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66857E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  <w:tc>
          <w:tcPr>
            <w:tcW w:w="6217" w:type="dxa"/>
            <w:vAlign w:val="center"/>
          </w:tcPr>
          <w:p w14:paraId="241C00A0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主计划编号</w:t>
            </w:r>
          </w:p>
        </w:tc>
      </w:tr>
      <w:tr w:rsidR="00796875" w14:paraId="14631D5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34B2EA2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49023A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pp_Company</w:t>
            </w:r>
          </w:p>
        </w:tc>
        <w:tc>
          <w:tcPr>
            <w:tcW w:w="6217" w:type="dxa"/>
            <w:vAlign w:val="center"/>
          </w:tcPr>
          <w:p w14:paraId="59E72AD5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产地</w:t>
            </w:r>
          </w:p>
        </w:tc>
      </w:tr>
      <w:tr w:rsidR="00796875" w14:paraId="036CE94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968BADD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1D59598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  <w:tc>
          <w:tcPr>
            <w:tcW w:w="6217" w:type="dxa"/>
            <w:vAlign w:val="center"/>
          </w:tcPr>
          <w:p w14:paraId="79D88B82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796875" w14:paraId="23BEDB7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43DF455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7D30272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  <w:tc>
          <w:tcPr>
            <w:tcW w:w="6217" w:type="dxa"/>
            <w:vAlign w:val="center"/>
          </w:tcPr>
          <w:p w14:paraId="5511B7A3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发出车间</w:t>
            </w:r>
          </w:p>
        </w:tc>
      </w:tr>
      <w:tr w:rsidR="00796875" w14:paraId="6EE1903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BF5D8EA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8F78CD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pp_ToPlant</w:t>
            </w:r>
          </w:p>
        </w:tc>
        <w:tc>
          <w:tcPr>
            <w:tcW w:w="6217" w:type="dxa"/>
            <w:vAlign w:val="center"/>
          </w:tcPr>
          <w:p w14:paraId="081A2A9D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接收车间</w:t>
            </w:r>
          </w:p>
        </w:tc>
      </w:tr>
      <w:tr w:rsidR="00796875" w14:paraId="36E7569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E667D3F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DFD00D" w14:textId="77777777"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pp_process</w:t>
            </w:r>
          </w:p>
        </w:tc>
        <w:tc>
          <w:tcPr>
            <w:tcW w:w="6217" w:type="dxa"/>
            <w:vAlign w:val="center"/>
          </w:tcPr>
          <w:p w14:paraId="513D475B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commentRangeStart w:id="8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工序编码</w:t>
            </w:r>
            <w:commentRangeEnd w:id="8"/>
            <w:r w:rsidR="00DE379A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8"/>
            </w:r>
          </w:p>
        </w:tc>
      </w:tr>
      <w:tr w:rsidR="00796875" w14:paraId="13F86FC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3F17AE0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03E108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  <w:tc>
          <w:tcPr>
            <w:tcW w:w="6217" w:type="dxa"/>
            <w:vAlign w:val="center"/>
          </w:tcPr>
          <w:p w14:paraId="29DCBAD6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796875" w14:paraId="1A3EFC7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CE5A699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350BFB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  <w:tc>
          <w:tcPr>
            <w:tcW w:w="6217" w:type="dxa"/>
            <w:vAlign w:val="center"/>
          </w:tcPr>
          <w:p w14:paraId="7B197233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计划开始时间</w:t>
            </w:r>
          </w:p>
        </w:tc>
      </w:tr>
      <w:tr w:rsidR="00796875" w14:paraId="5BA15C4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D678D3C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A21F40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  <w:tc>
          <w:tcPr>
            <w:tcW w:w="6217" w:type="dxa"/>
            <w:vAlign w:val="center"/>
          </w:tcPr>
          <w:p w14:paraId="4E9595D1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计划完成时间</w:t>
            </w:r>
          </w:p>
        </w:tc>
      </w:tr>
      <w:tr w:rsidR="00796875" w14:paraId="0B74FC1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85DD21A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522622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pp_FiniNum</w:t>
            </w:r>
          </w:p>
        </w:tc>
        <w:tc>
          <w:tcPr>
            <w:tcW w:w="6217" w:type="dxa"/>
            <w:vAlign w:val="center"/>
          </w:tcPr>
          <w:p w14:paraId="448DB567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实际完成时间</w:t>
            </w:r>
          </w:p>
        </w:tc>
      </w:tr>
      <w:tr w:rsidR="00796875" w14:paraId="46833BD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1F81018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8E275C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pp_inputday</w:t>
            </w:r>
          </w:p>
        </w:tc>
        <w:tc>
          <w:tcPr>
            <w:tcW w:w="6217" w:type="dxa"/>
            <w:vAlign w:val="center"/>
          </w:tcPr>
          <w:p w14:paraId="1C88C892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计划输入时间</w:t>
            </w:r>
          </w:p>
        </w:tc>
      </w:tr>
      <w:tr w:rsidR="00796875" w14:paraId="75AA403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39B86CA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8ECB7F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pp_inperson</w:t>
            </w:r>
          </w:p>
        </w:tc>
        <w:tc>
          <w:tcPr>
            <w:tcW w:w="6217" w:type="dxa"/>
            <w:vAlign w:val="center"/>
          </w:tcPr>
          <w:p w14:paraId="3121B85B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计划输入人员</w:t>
            </w:r>
          </w:p>
        </w:tc>
      </w:tr>
      <w:tr w:rsidR="00796875" w14:paraId="0F70CA9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F6E70EC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EED9C9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  <w:tc>
          <w:tcPr>
            <w:tcW w:w="6217" w:type="dxa"/>
            <w:vAlign w:val="center"/>
          </w:tcPr>
          <w:p w14:paraId="6825DBDE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计划状态</w:t>
            </w:r>
          </w:p>
        </w:tc>
      </w:tr>
      <w:tr w:rsidR="00796875" w14:paraId="430887C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517B3E7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5D8A99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pp_Version</w:t>
            </w:r>
          </w:p>
        </w:tc>
        <w:tc>
          <w:tcPr>
            <w:tcW w:w="6217" w:type="dxa"/>
            <w:vAlign w:val="center"/>
          </w:tcPr>
          <w:p w14:paraId="049AD5CB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计划版本</w:t>
            </w:r>
          </w:p>
        </w:tc>
      </w:tr>
      <w:tr w:rsidR="00796875" w14:paraId="5EF0E48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94E2F51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77A1597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pp_Auditer</w:t>
            </w:r>
          </w:p>
        </w:tc>
        <w:tc>
          <w:tcPr>
            <w:tcW w:w="6217" w:type="dxa"/>
            <w:vAlign w:val="center"/>
          </w:tcPr>
          <w:p w14:paraId="719AE931" w14:textId="77777777"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计划审核人</w:t>
            </w:r>
          </w:p>
        </w:tc>
      </w:tr>
      <w:tr w:rsidR="00796875" w14:paraId="5A0B29D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A7AEB53" w14:textId="77777777"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A2AD6A" w14:textId="77777777"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pp_Machineid</w:t>
            </w:r>
          </w:p>
        </w:tc>
        <w:tc>
          <w:tcPr>
            <w:tcW w:w="6217" w:type="dxa"/>
            <w:vAlign w:val="center"/>
          </w:tcPr>
          <w:p w14:paraId="53E38250" w14:textId="77777777"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设备ID</w:t>
            </w:r>
          </w:p>
        </w:tc>
      </w:tr>
      <w:tr w:rsidR="00722EFA" w14:paraId="6EC7F1E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9517485" w14:textId="77777777"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4F01AD6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pp_billdoprocess</w:t>
            </w:r>
          </w:p>
        </w:tc>
        <w:tc>
          <w:tcPr>
            <w:tcW w:w="6217" w:type="dxa"/>
            <w:vAlign w:val="center"/>
          </w:tcPr>
          <w:p w14:paraId="4A425BC8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6E7C281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7981A7D" w14:textId="77777777"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713CF2B7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pp_Powdercode</w:t>
            </w:r>
          </w:p>
        </w:tc>
        <w:tc>
          <w:tcPr>
            <w:tcW w:w="6217" w:type="dxa"/>
            <w:vAlign w:val="center"/>
          </w:tcPr>
          <w:p w14:paraId="4A38575B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3543E6F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C1A884B" w14:textId="77777777"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10EB76FF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pp_runturn</w:t>
            </w:r>
          </w:p>
        </w:tc>
        <w:tc>
          <w:tcPr>
            <w:tcW w:w="6217" w:type="dxa"/>
            <w:vAlign w:val="center"/>
          </w:tcPr>
          <w:p w14:paraId="3440CEA2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4BC140B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9001122" w14:textId="77777777"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629E0DCE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pp_Print</w:t>
            </w:r>
          </w:p>
        </w:tc>
        <w:tc>
          <w:tcPr>
            <w:tcW w:w="6217" w:type="dxa"/>
            <w:vAlign w:val="center"/>
          </w:tcPr>
          <w:p w14:paraId="64848A79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7C42C03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FDC7084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D54F18" w14:textId="77777777"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  <w:tc>
          <w:tcPr>
            <w:tcW w:w="6217" w:type="dxa"/>
            <w:vAlign w:val="center"/>
          </w:tcPr>
          <w:p w14:paraId="50482F13" w14:textId="77777777"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722EFA" w14:paraId="6CA8EF8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7D42544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A67926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</w:t>
            </w:r>
          </w:p>
        </w:tc>
        <w:tc>
          <w:tcPr>
            <w:tcW w:w="6217" w:type="dxa"/>
            <w:vAlign w:val="center"/>
          </w:tcPr>
          <w:p w14:paraId="5D82594E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211503E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7F936D4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B92C5F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backout_pp_MainBill</w:t>
            </w:r>
          </w:p>
        </w:tc>
        <w:tc>
          <w:tcPr>
            <w:tcW w:w="6217" w:type="dxa"/>
            <w:vAlign w:val="center"/>
          </w:tcPr>
          <w:p w14:paraId="40E80BAF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094DC7A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E429745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B20550" w14:textId="77777777"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  <w:tc>
          <w:tcPr>
            <w:tcW w:w="6217" w:type="dxa"/>
            <w:vAlign w:val="center"/>
          </w:tcPr>
          <w:p w14:paraId="1782A056" w14:textId="77777777"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计划类型</w:t>
            </w:r>
          </w:p>
        </w:tc>
      </w:tr>
      <w:tr w:rsidR="00722EFA" w14:paraId="4A48A44F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7F1254B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93056A2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pp_U9back</w:t>
            </w:r>
          </w:p>
        </w:tc>
        <w:tc>
          <w:tcPr>
            <w:tcW w:w="6217" w:type="dxa"/>
            <w:vAlign w:val="center"/>
          </w:tcPr>
          <w:p w14:paraId="5E785B04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14:paraId="2A10CC9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FD44E34" w14:textId="77777777"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C9031E" w14:textId="77777777"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pp_Scrap</w:t>
            </w:r>
          </w:p>
        </w:tc>
        <w:tc>
          <w:tcPr>
            <w:tcW w:w="6217" w:type="dxa"/>
            <w:vAlign w:val="center"/>
          </w:tcPr>
          <w:p w14:paraId="30899B1F" w14:textId="77777777"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14:paraId="61860FB4" w14:textId="77777777" w:rsidR="00270CF6" w:rsidRDefault="00270CF6" w:rsidP="00270CF6"/>
    <w:p w14:paraId="6F154B79" w14:textId="77777777" w:rsidR="00256A9F" w:rsidRDefault="00256A9F" w:rsidP="00256A9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销售订单数据说明：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14:paraId="1CCF45D9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1EFD4E0E" w14:textId="77777777"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6A8348B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DF4A0F3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56A9F" w14:paraId="03D93C1F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6B758D1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2D7329A" w14:textId="77777777"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BillNo</w:t>
            </w:r>
          </w:p>
        </w:tc>
        <w:tc>
          <w:tcPr>
            <w:tcW w:w="6217" w:type="dxa"/>
            <w:vAlign w:val="center"/>
          </w:tcPr>
          <w:p w14:paraId="24BD0E45" w14:textId="77777777"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订单</w:t>
            </w:r>
            <w:r w:rsidR="00AA0300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编码</w:t>
            </w:r>
          </w:p>
        </w:tc>
      </w:tr>
      <w:tr w:rsidR="00256A9F" w14:paraId="06C564F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FE41694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C42F0C7" w14:textId="77777777"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oldBillNo</w:t>
            </w:r>
          </w:p>
        </w:tc>
        <w:tc>
          <w:tcPr>
            <w:tcW w:w="6217" w:type="dxa"/>
            <w:vAlign w:val="center"/>
          </w:tcPr>
          <w:p w14:paraId="1F1BC0EF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旧订单编号</w:t>
            </w:r>
          </w:p>
        </w:tc>
      </w:tr>
      <w:tr w:rsidR="00256A9F" w14:paraId="37EAD97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DBF5742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835EAA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BillCustoName</w:t>
            </w:r>
          </w:p>
        </w:tc>
        <w:tc>
          <w:tcPr>
            <w:tcW w:w="6217" w:type="dxa"/>
            <w:vAlign w:val="center"/>
          </w:tcPr>
          <w:p w14:paraId="1AD3518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256A9F" w14:paraId="31B810B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7A4AF7F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ED871D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</w:p>
        </w:tc>
        <w:tc>
          <w:tcPr>
            <w:tcW w:w="6217" w:type="dxa"/>
            <w:vAlign w:val="center"/>
          </w:tcPr>
          <w:p w14:paraId="1A650D3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订单录入日期</w:t>
            </w:r>
          </w:p>
        </w:tc>
      </w:tr>
      <w:tr w:rsidR="00256A9F" w14:paraId="649119E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D65A58D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8CFC19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BillName</w:t>
            </w:r>
          </w:p>
        </w:tc>
        <w:tc>
          <w:tcPr>
            <w:tcW w:w="6217" w:type="dxa"/>
            <w:vAlign w:val="center"/>
          </w:tcPr>
          <w:p w14:paraId="1EB017E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</w:tr>
      <w:tr w:rsidR="00256A9F" w14:paraId="7071F9C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D9BCD32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1BD0ED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BillDate</w:t>
            </w:r>
          </w:p>
        </w:tc>
        <w:tc>
          <w:tcPr>
            <w:tcW w:w="6217" w:type="dxa"/>
            <w:vAlign w:val="center"/>
          </w:tcPr>
          <w:p w14:paraId="3F2B052A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</w:tr>
      <w:tr w:rsidR="00256A9F" w14:paraId="2211EB3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F87C86A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208038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PartName</w:t>
            </w:r>
          </w:p>
        </w:tc>
        <w:tc>
          <w:tcPr>
            <w:tcW w:w="6217" w:type="dxa"/>
            <w:vAlign w:val="center"/>
          </w:tcPr>
          <w:p w14:paraId="34E3CBE5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</w:tr>
      <w:tr w:rsidR="00256A9F" w14:paraId="152B0D2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47A0483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80BD367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so_U9Mark</w:t>
            </w:r>
          </w:p>
        </w:tc>
        <w:tc>
          <w:tcPr>
            <w:tcW w:w="6217" w:type="dxa"/>
            <w:vAlign w:val="center"/>
          </w:tcPr>
          <w:p w14:paraId="78BA10FF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</w:tr>
      <w:tr w:rsidR="00256A9F" w14:paraId="56A8606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FA3ACFD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530455F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SellNum</w:t>
            </w:r>
          </w:p>
        </w:tc>
        <w:tc>
          <w:tcPr>
            <w:tcW w:w="6217" w:type="dxa"/>
            <w:vAlign w:val="center"/>
          </w:tcPr>
          <w:p w14:paraId="17E210BA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</w:tr>
      <w:tr w:rsidR="00256A9F" w14:paraId="3F298D9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487F990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7DB31F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so_price</w:t>
            </w:r>
          </w:p>
        </w:tc>
        <w:tc>
          <w:tcPr>
            <w:tcW w:w="6217" w:type="dxa"/>
            <w:vAlign w:val="center"/>
          </w:tcPr>
          <w:p w14:paraId="544D93BD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销售单价</w:t>
            </w:r>
          </w:p>
        </w:tc>
      </w:tr>
      <w:tr w:rsidR="00256A9F" w14:paraId="0FFBC40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8295164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242F0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SaftWare</w:t>
            </w:r>
          </w:p>
        </w:tc>
        <w:tc>
          <w:tcPr>
            <w:tcW w:w="6217" w:type="dxa"/>
            <w:vAlign w:val="center"/>
          </w:tcPr>
          <w:p w14:paraId="1B2C5D16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</w:tr>
      <w:tr w:rsidR="00256A9F" w14:paraId="7E799DE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89CDCE5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D3238B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IniSellNum</w:t>
            </w:r>
          </w:p>
        </w:tc>
        <w:tc>
          <w:tcPr>
            <w:tcW w:w="6217" w:type="dxa"/>
            <w:vAlign w:val="center"/>
          </w:tcPr>
          <w:p w14:paraId="730769FA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</w:tr>
      <w:tr w:rsidR="00256A9F" w14:paraId="771E8BB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AAB409F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6DAD2ED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IniSellDate</w:t>
            </w:r>
          </w:p>
        </w:tc>
        <w:tc>
          <w:tcPr>
            <w:tcW w:w="6217" w:type="dxa"/>
            <w:vAlign w:val="center"/>
          </w:tcPr>
          <w:p w14:paraId="03DAACA9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</w:tr>
      <w:tr w:rsidR="00256A9F" w14:paraId="6868254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9E2A76C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73DC010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SellDate</w:t>
            </w:r>
          </w:p>
        </w:tc>
        <w:tc>
          <w:tcPr>
            <w:tcW w:w="6217" w:type="dxa"/>
            <w:vAlign w:val="center"/>
          </w:tcPr>
          <w:p w14:paraId="56FDF9E2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</w:tr>
      <w:tr w:rsidR="00256A9F" w14:paraId="520306AF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E6BB869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8E9241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</w:p>
        </w:tc>
        <w:tc>
          <w:tcPr>
            <w:tcW w:w="6217" w:type="dxa"/>
            <w:vAlign w:val="center"/>
          </w:tcPr>
          <w:p w14:paraId="498D6FB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业务员</w:t>
            </w:r>
          </w:p>
        </w:tc>
      </w:tr>
      <w:tr w:rsidR="00256A9F" w14:paraId="5FA6138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9244D8D" w14:textId="77777777"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BFFC3A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</w:t>
            </w:r>
          </w:p>
        </w:tc>
        <w:tc>
          <w:tcPr>
            <w:tcW w:w="6217" w:type="dxa"/>
            <w:vAlign w:val="center"/>
          </w:tcPr>
          <w:p w14:paraId="403C2D63" w14:textId="77777777"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客户编码</w:t>
            </w:r>
          </w:p>
        </w:tc>
      </w:tr>
      <w:tr w:rsidR="00AA0300" w14:paraId="0904BA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147A605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4B8B2FB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OrderNote</w:t>
            </w:r>
          </w:p>
        </w:tc>
        <w:tc>
          <w:tcPr>
            <w:tcW w:w="6217" w:type="dxa"/>
            <w:vAlign w:val="center"/>
          </w:tcPr>
          <w:p w14:paraId="2CB7249F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订单备注</w:t>
            </w:r>
          </w:p>
        </w:tc>
      </w:tr>
      <w:tr w:rsidR="00AA0300" w14:paraId="43D79E3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565FF7D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0718AC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Ordertotle</w:t>
            </w:r>
          </w:p>
        </w:tc>
        <w:tc>
          <w:tcPr>
            <w:tcW w:w="6217" w:type="dxa"/>
            <w:vAlign w:val="center"/>
          </w:tcPr>
          <w:p w14:paraId="7C4A276E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14:paraId="5B774D7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1DD476C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109D0DA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po_Progress</w:t>
            </w:r>
          </w:p>
        </w:tc>
        <w:tc>
          <w:tcPr>
            <w:tcW w:w="6217" w:type="dxa"/>
            <w:vAlign w:val="center"/>
          </w:tcPr>
          <w:p w14:paraId="509E1422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14:paraId="477AE77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AE4BF41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89EA59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po_Audit</w:t>
            </w:r>
          </w:p>
        </w:tc>
        <w:tc>
          <w:tcPr>
            <w:tcW w:w="6217" w:type="dxa"/>
            <w:vAlign w:val="center"/>
          </w:tcPr>
          <w:p w14:paraId="39F0019E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审核状态</w:t>
            </w:r>
          </w:p>
        </w:tc>
      </w:tr>
      <w:tr w:rsidR="00AA0300" w14:paraId="68A15C5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10E6445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299311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</w:t>
            </w:r>
          </w:p>
        </w:tc>
        <w:tc>
          <w:tcPr>
            <w:tcW w:w="6217" w:type="dxa"/>
            <w:vAlign w:val="center"/>
          </w:tcPr>
          <w:p w14:paraId="45FBD183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14:paraId="66B7601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1614A75" w14:textId="77777777"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5C7228D8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so_thmSend</w:t>
            </w:r>
          </w:p>
        </w:tc>
        <w:tc>
          <w:tcPr>
            <w:tcW w:w="6217" w:type="dxa"/>
            <w:vAlign w:val="center"/>
          </w:tcPr>
          <w:p w14:paraId="2295C51B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14:paraId="397BBC2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3EE56E8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988C220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ProductAddr</w:t>
            </w:r>
          </w:p>
        </w:tc>
        <w:tc>
          <w:tcPr>
            <w:tcW w:w="6217" w:type="dxa"/>
            <w:vAlign w:val="center"/>
          </w:tcPr>
          <w:p w14:paraId="5E8BEFCF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生产地址</w:t>
            </w:r>
          </w:p>
        </w:tc>
      </w:tr>
      <w:tr w:rsidR="00AA0300" w14:paraId="080441C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AEE09D8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8FC8FF6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SendHistory</w:t>
            </w:r>
          </w:p>
        </w:tc>
        <w:tc>
          <w:tcPr>
            <w:tcW w:w="6217" w:type="dxa"/>
            <w:vAlign w:val="center"/>
          </w:tcPr>
          <w:p w14:paraId="0C2BD12C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发货历史</w:t>
            </w:r>
          </w:p>
        </w:tc>
      </w:tr>
      <w:tr w:rsidR="00AA0300" w14:paraId="6E2632C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65B4881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F949F8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ModifyDate</w:t>
            </w:r>
          </w:p>
        </w:tc>
        <w:tc>
          <w:tcPr>
            <w:tcW w:w="6217" w:type="dxa"/>
            <w:vAlign w:val="center"/>
          </w:tcPr>
          <w:p w14:paraId="74975F0C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修改日期</w:t>
            </w:r>
          </w:p>
        </w:tc>
      </w:tr>
      <w:tr w:rsidR="00AA0300" w14:paraId="31EDDFA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A774AB8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7A5EDE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po_otype</w:t>
            </w:r>
          </w:p>
        </w:tc>
        <w:tc>
          <w:tcPr>
            <w:tcW w:w="6217" w:type="dxa"/>
            <w:vAlign w:val="center"/>
          </w:tcPr>
          <w:p w14:paraId="3A964550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A0300" w14:paraId="5B2008B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DAA28D2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3ECAC45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</w:p>
        </w:tc>
        <w:tc>
          <w:tcPr>
            <w:tcW w:w="6217" w:type="dxa"/>
            <w:vAlign w:val="center"/>
          </w:tcPr>
          <w:p w14:paraId="3999C4CF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订单录入人员</w:t>
            </w:r>
          </w:p>
        </w:tc>
      </w:tr>
      <w:tr w:rsidR="00AA0300" w14:paraId="30BBA6D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6FA8A26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92CCD1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</w:p>
        </w:tc>
        <w:tc>
          <w:tcPr>
            <w:tcW w:w="6217" w:type="dxa"/>
            <w:vAlign w:val="center"/>
          </w:tcPr>
          <w:p w14:paraId="0EC82EE4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订单审核人员</w:t>
            </w:r>
          </w:p>
        </w:tc>
      </w:tr>
      <w:tr w:rsidR="00AA0300" w14:paraId="4813908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FB4611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BBBF1D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po_fhperson</w:t>
            </w:r>
          </w:p>
        </w:tc>
        <w:tc>
          <w:tcPr>
            <w:tcW w:w="6217" w:type="dxa"/>
            <w:vAlign w:val="center"/>
          </w:tcPr>
          <w:p w14:paraId="689F7334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订单发货人员</w:t>
            </w:r>
          </w:p>
        </w:tc>
      </w:tr>
      <w:tr w:rsidR="00AA0300" w14:paraId="5BE4918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9C171C" w14:textId="77777777"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C2F4A03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po_zlperson</w:t>
            </w:r>
          </w:p>
        </w:tc>
        <w:tc>
          <w:tcPr>
            <w:tcW w:w="6217" w:type="dxa"/>
            <w:vAlign w:val="center"/>
          </w:tcPr>
          <w:p w14:paraId="4D3741CF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线长</w:t>
            </w:r>
          </w:p>
        </w:tc>
      </w:tr>
      <w:tr w:rsidR="00AA0300" w14:paraId="78570BC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AB05830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340959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</w:p>
        </w:tc>
        <w:tc>
          <w:tcPr>
            <w:tcW w:w="6217" w:type="dxa"/>
            <w:vAlign w:val="center"/>
          </w:tcPr>
          <w:p w14:paraId="095761FE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填写日期</w:t>
            </w:r>
          </w:p>
        </w:tc>
      </w:tr>
      <w:tr w:rsidR="00AA0300" w14:paraId="154B409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E6B2469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60B1A1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</w:p>
        </w:tc>
        <w:tc>
          <w:tcPr>
            <w:tcW w:w="6217" w:type="dxa"/>
            <w:vAlign w:val="center"/>
          </w:tcPr>
          <w:p w14:paraId="2B8B2D07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订单收货日期</w:t>
            </w:r>
          </w:p>
        </w:tc>
      </w:tr>
      <w:tr w:rsidR="00AA0300" w14:paraId="0091089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2F96235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4394912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</w:p>
        </w:tc>
        <w:tc>
          <w:tcPr>
            <w:tcW w:w="6217" w:type="dxa"/>
            <w:vAlign w:val="center"/>
          </w:tcPr>
          <w:p w14:paraId="14B50BC4" w14:textId="77777777"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订单发货日期</w:t>
            </w:r>
          </w:p>
        </w:tc>
      </w:tr>
      <w:tr w:rsidR="00AA0300" w14:paraId="3152C05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7044188" w14:textId="77777777"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5952D7B9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po_zldate</w:t>
            </w:r>
          </w:p>
        </w:tc>
        <w:tc>
          <w:tcPr>
            <w:tcW w:w="6217" w:type="dxa"/>
            <w:vAlign w:val="center"/>
          </w:tcPr>
          <w:p w14:paraId="5A2AA6ED" w14:textId="77777777"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14:paraId="28E5120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EA8C4AF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8E3E93" w14:textId="77777777" w:rsidR="00AA0300" w:rsidRPr="00AA0300" w:rsidRDefault="00C91B14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91B1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U9_CusID</w:t>
            </w:r>
          </w:p>
        </w:tc>
        <w:tc>
          <w:tcPr>
            <w:tcW w:w="6217" w:type="dxa"/>
            <w:vAlign w:val="center"/>
          </w:tcPr>
          <w:p w14:paraId="5B034E70" w14:textId="77777777"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 客户编号</w:t>
            </w:r>
          </w:p>
        </w:tc>
      </w:tr>
      <w:tr w:rsidR="00AA0300" w14:paraId="6D426F3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6F078BE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254FCB3" w14:textId="77777777"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po_btype</w:t>
            </w:r>
          </w:p>
        </w:tc>
        <w:tc>
          <w:tcPr>
            <w:tcW w:w="6217" w:type="dxa"/>
            <w:vAlign w:val="center"/>
          </w:tcPr>
          <w:p w14:paraId="116F1341" w14:textId="77777777"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订单类型</w:t>
            </w:r>
          </w:p>
        </w:tc>
      </w:tr>
      <w:tr w:rsidR="00AA0300" w14:paraId="0C84718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8B28B12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8DFA98" w14:textId="77777777"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</w:t>
            </w:r>
          </w:p>
        </w:tc>
        <w:tc>
          <w:tcPr>
            <w:tcW w:w="6217" w:type="dxa"/>
            <w:vAlign w:val="center"/>
          </w:tcPr>
          <w:p w14:paraId="35D376E1" w14:textId="77777777"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</w:t>
            </w:r>
          </w:p>
        </w:tc>
      </w:tr>
      <w:tr w:rsidR="00AA0300" w14:paraId="6A2DD21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0040F13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C32D3C" w14:textId="77777777"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</w:p>
        </w:tc>
        <w:tc>
          <w:tcPr>
            <w:tcW w:w="6217" w:type="dxa"/>
            <w:vAlign w:val="center"/>
          </w:tcPr>
          <w:p w14:paraId="48AB2EC3" w14:textId="77777777"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ERP订单号</w:t>
            </w:r>
          </w:p>
        </w:tc>
      </w:tr>
      <w:tr w:rsidR="00A07C10" w14:paraId="3B60071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AE2BC96" w14:textId="77777777" w:rsidR="00A07C10" w:rsidRP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6769B1B6" w14:textId="77777777"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po_gotDayNote</w:t>
            </w:r>
          </w:p>
        </w:tc>
        <w:tc>
          <w:tcPr>
            <w:tcW w:w="6217" w:type="dxa"/>
            <w:vAlign w:val="center"/>
          </w:tcPr>
          <w:p w14:paraId="5CD3909F" w14:textId="77777777"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07C10" w14:paraId="72C6274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DFDDE31" w14:textId="77777777"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41E4E7" w14:textId="77777777"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OBID</w:t>
            </w:r>
          </w:p>
        </w:tc>
        <w:tc>
          <w:tcPr>
            <w:tcW w:w="6217" w:type="dxa"/>
            <w:vAlign w:val="center"/>
          </w:tcPr>
          <w:p w14:paraId="5DF7495C" w14:textId="77777777"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07C10" w14:paraId="18499C7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6DE05B2" w14:textId="77777777"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E8D3FF9" w14:textId="77777777"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LastSendQty</w:t>
            </w:r>
          </w:p>
        </w:tc>
        <w:tc>
          <w:tcPr>
            <w:tcW w:w="6217" w:type="dxa"/>
            <w:vAlign w:val="center"/>
          </w:tcPr>
          <w:p w14:paraId="0BDC2A26" w14:textId="77777777"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14:paraId="294AB35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B055973" w14:textId="77777777"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457C26" w14:textId="77777777"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ThisSendQty</w:t>
            </w:r>
          </w:p>
        </w:tc>
        <w:tc>
          <w:tcPr>
            <w:tcW w:w="6217" w:type="dxa"/>
            <w:vAlign w:val="center"/>
          </w:tcPr>
          <w:p w14:paraId="3FB8A2CF" w14:textId="77777777"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当期发货</w:t>
            </w:r>
          </w:p>
        </w:tc>
      </w:tr>
      <w:tr w:rsidR="00A07C10" w14:paraId="054875D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CF1022" w14:textId="77777777"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FAAC808" w14:textId="77777777"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SOLineStates</w:t>
            </w:r>
          </w:p>
        </w:tc>
        <w:tc>
          <w:tcPr>
            <w:tcW w:w="6217" w:type="dxa"/>
            <w:vAlign w:val="center"/>
          </w:tcPr>
          <w:p w14:paraId="05C8D964" w14:textId="77777777"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ERP订单行状态</w:t>
            </w:r>
          </w:p>
        </w:tc>
      </w:tr>
    </w:tbl>
    <w:p w14:paraId="47DCBE5F" w14:textId="77777777" w:rsidR="00256A9F" w:rsidRPr="00270CF6" w:rsidRDefault="00256A9F" w:rsidP="00270CF6"/>
    <w:p w14:paraId="7A802E7B" w14:textId="77777777" w:rsidR="00270CF6" w:rsidRDefault="00270CF6" w:rsidP="00270CF6"/>
    <w:p w14:paraId="22841B13" w14:textId="77777777" w:rsidR="00270CF6" w:rsidRDefault="00270CF6" w:rsidP="00270CF6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14:paraId="6A9F8BAE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410F5B14" w14:textId="77777777"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0525EA6E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A9F4179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14:paraId="7AA6E7B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5BE926B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03BE2D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  <w:tc>
          <w:tcPr>
            <w:tcW w:w="6217" w:type="dxa"/>
            <w:vAlign w:val="center"/>
          </w:tcPr>
          <w:p w14:paraId="59A3C419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车间工单编码</w:t>
            </w:r>
          </w:p>
        </w:tc>
      </w:tr>
      <w:tr w:rsidR="00270CF6" w14:paraId="57649D6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0155D1B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EA1C306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  <w:tc>
          <w:tcPr>
            <w:tcW w:w="6217" w:type="dxa"/>
            <w:vAlign w:val="center"/>
          </w:tcPr>
          <w:p w14:paraId="1EC3C4E1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270CF6" w14:paraId="00D53AC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9F7D5C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D03CAE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lp_pmcPlanName</w:t>
            </w:r>
          </w:p>
        </w:tc>
        <w:tc>
          <w:tcPr>
            <w:tcW w:w="6217" w:type="dxa"/>
            <w:vAlign w:val="center"/>
          </w:tcPr>
          <w:p w14:paraId="26B4CACF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主计划编码</w:t>
            </w:r>
          </w:p>
        </w:tc>
      </w:tr>
      <w:tr w:rsidR="00270CF6" w14:paraId="06CBFF0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F3B792C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A440E8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  <w:tc>
          <w:tcPr>
            <w:tcW w:w="6217" w:type="dxa"/>
            <w:vAlign w:val="center"/>
          </w:tcPr>
          <w:p w14:paraId="735B0B43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270CF6" w14:paraId="26F58EB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B047D5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49A130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  <w:tc>
          <w:tcPr>
            <w:tcW w:w="6217" w:type="dxa"/>
            <w:vAlign w:val="center"/>
          </w:tcPr>
          <w:p w14:paraId="61B990D1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完成数量</w:t>
            </w:r>
          </w:p>
        </w:tc>
      </w:tr>
      <w:tr w:rsidR="00270CF6" w14:paraId="7AFF0E1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5711F28" w14:textId="77777777"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FC5141A" w14:textId="77777777"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lp_ProductReady</w:t>
            </w:r>
          </w:p>
        </w:tc>
        <w:tc>
          <w:tcPr>
            <w:tcW w:w="6217" w:type="dxa"/>
            <w:vAlign w:val="center"/>
          </w:tcPr>
          <w:p w14:paraId="56A109BA" w14:textId="77777777"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270CF6" w14:paraId="54147F6E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5CB98CA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EB1458B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lp_OPid</w:t>
            </w:r>
          </w:p>
        </w:tc>
        <w:tc>
          <w:tcPr>
            <w:tcW w:w="6217" w:type="dxa"/>
            <w:vAlign w:val="center"/>
          </w:tcPr>
          <w:p w14:paraId="41C595E6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</w:t>
            </w:r>
          </w:p>
        </w:tc>
      </w:tr>
      <w:tr w:rsidR="00270CF6" w14:paraId="777EB85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6987D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8DE827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lp_CCode</w:t>
            </w:r>
          </w:p>
        </w:tc>
        <w:tc>
          <w:tcPr>
            <w:tcW w:w="6217" w:type="dxa"/>
            <w:vAlign w:val="center"/>
          </w:tcPr>
          <w:p w14:paraId="370FE2DB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工序计算机码</w:t>
            </w:r>
          </w:p>
        </w:tc>
      </w:tr>
      <w:tr w:rsidR="00270CF6" w14:paraId="1EAD1EC5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373823A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57DEFD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  <w:tc>
          <w:tcPr>
            <w:tcW w:w="6217" w:type="dxa"/>
            <w:vAlign w:val="center"/>
          </w:tcPr>
          <w:p w14:paraId="7312434F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当前车间</w:t>
            </w:r>
          </w:p>
        </w:tc>
      </w:tr>
      <w:tr w:rsidR="00270CF6" w14:paraId="79F118F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28222C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7D7435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lp_NextOPid</w:t>
            </w:r>
          </w:p>
        </w:tc>
        <w:tc>
          <w:tcPr>
            <w:tcW w:w="6217" w:type="dxa"/>
            <w:vAlign w:val="center"/>
          </w:tcPr>
          <w:p w14:paraId="38DFBA0B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</w:t>
            </w:r>
          </w:p>
        </w:tc>
      </w:tr>
      <w:tr w:rsidR="00270CF6" w14:paraId="46074E5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57242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11D795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lp_NextAddr</w:t>
            </w:r>
          </w:p>
        </w:tc>
        <w:tc>
          <w:tcPr>
            <w:tcW w:w="6217" w:type="dxa"/>
            <w:vAlign w:val="center"/>
          </w:tcPr>
          <w:p w14:paraId="028867EB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下道车间</w:t>
            </w:r>
          </w:p>
        </w:tc>
      </w:tr>
      <w:tr w:rsidR="00270CF6" w14:paraId="67188F7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155C47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5DE330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  <w:tc>
          <w:tcPr>
            <w:tcW w:w="6217" w:type="dxa"/>
            <w:vAlign w:val="center"/>
          </w:tcPr>
          <w:p w14:paraId="16E194DD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开始时间</w:t>
            </w:r>
          </w:p>
        </w:tc>
      </w:tr>
      <w:tr w:rsidR="00270CF6" w14:paraId="64C15CE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444B660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155B2A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  <w:tc>
          <w:tcPr>
            <w:tcW w:w="6217" w:type="dxa"/>
            <w:vAlign w:val="center"/>
          </w:tcPr>
          <w:p w14:paraId="0D572F61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结束时间</w:t>
            </w:r>
          </w:p>
        </w:tc>
      </w:tr>
      <w:tr w:rsidR="00270CF6" w14:paraId="322D150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915DA64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6680B51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  <w:tc>
          <w:tcPr>
            <w:tcW w:w="6217" w:type="dxa"/>
            <w:vAlign w:val="center"/>
          </w:tcPr>
          <w:p w14:paraId="6086E5DC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</w:tr>
      <w:tr w:rsidR="00270CF6" w14:paraId="065D4AF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68D24F6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FCF9C4C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lp_Powdercode</w:t>
            </w:r>
          </w:p>
        </w:tc>
        <w:tc>
          <w:tcPr>
            <w:tcW w:w="6217" w:type="dxa"/>
            <w:vAlign w:val="center"/>
          </w:tcPr>
          <w:p w14:paraId="0AAC12E3" w14:textId="77777777"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粉号</w:t>
            </w:r>
          </w:p>
        </w:tc>
      </w:tr>
      <w:tr w:rsidR="00270CF6" w14:paraId="42040FB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4107CB4" w14:textId="77777777"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78CE2FA" w14:textId="77777777"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lp_runturn</w:t>
            </w:r>
          </w:p>
        </w:tc>
        <w:tc>
          <w:tcPr>
            <w:tcW w:w="6217" w:type="dxa"/>
            <w:vAlign w:val="center"/>
          </w:tcPr>
          <w:p w14:paraId="02EC65A5" w14:textId="77777777"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14:paraId="641A492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0DC59E5" w14:textId="77777777" w:rsidR="00A353A7" w:rsidRPr="001A1801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717252" w14:textId="77777777" w:rsidR="00A353A7" w:rsidRPr="001A1801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A18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  <w:tc>
          <w:tcPr>
            <w:tcW w:w="6217" w:type="dxa"/>
            <w:vAlign w:val="center"/>
          </w:tcPr>
          <w:p w14:paraId="6B3B7C3E" w14:textId="77777777" w:rsidR="00A353A7" w:rsidRPr="001A1801" w:rsidRDefault="001A1801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工单状态</w:t>
            </w:r>
          </w:p>
        </w:tc>
      </w:tr>
      <w:tr w:rsidR="00A353A7" w14:paraId="6DDA4D2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F75A6CC" w14:textId="77777777"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8CD872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  <w:tc>
          <w:tcPr>
            <w:tcW w:w="6217" w:type="dxa"/>
            <w:vAlign w:val="center"/>
          </w:tcPr>
          <w:p w14:paraId="19585C51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A353A7" w14:paraId="132C699B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ACF37DF" w14:textId="77777777"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A9F4A58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lp_Person</w:t>
            </w:r>
          </w:p>
        </w:tc>
        <w:tc>
          <w:tcPr>
            <w:tcW w:w="6217" w:type="dxa"/>
            <w:vAlign w:val="center"/>
          </w:tcPr>
          <w:p w14:paraId="3BF3CDD6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车间计划人员</w:t>
            </w:r>
          </w:p>
        </w:tc>
      </w:tr>
      <w:tr w:rsidR="00A353A7" w14:paraId="3542BD2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DC1123" w14:textId="77777777"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7A8A3D89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lp_AssiDay</w:t>
            </w:r>
          </w:p>
        </w:tc>
        <w:tc>
          <w:tcPr>
            <w:tcW w:w="6217" w:type="dxa"/>
            <w:vAlign w:val="center"/>
          </w:tcPr>
          <w:p w14:paraId="24679819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14:paraId="5B91B9F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C5EE18C" w14:textId="77777777"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EFF9F09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lp_Update</w:t>
            </w:r>
          </w:p>
        </w:tc>
        <w:tc>
          <w:tcPr>
            <w:tcW w:w="6217" w:type="dxa"/>
            <w:vAlign w:val="center"/>
          </w:tcPr>
          <w:p w14:paraId="6F84FAAD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更新日期</w:t>
            </w:r>
          </w:p>
        </w:tc>
      </w:tr>
      <w:tr w:rsidR="00A353A7" w14:paraId="66E2A9E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097B045" w14:textId="77777777"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51E663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lp_Scrap</w:t>
            </w:r>
          </w:p>
        </w:tc>
        <w:tc>
          <w:tcPr>
            <w:tcW w:w="6217" w:type="dxa"/>
            <w:vAlign w:val="center"/>
          </w:tcPr>
          <w:p w14:paraId="1F003AF6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报废数量</w:t>
            </w:r>
          </w:p>
        </w:tc>
      </w:tr>
      <w:tr w:rsidR="00A353A7" w14:paraId="44EF3DB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09C3DFC" w14:textId="77777777"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2502C231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lp_WorkFee</w:t>
            </w:r>
          </w:p>
        </w:tc>
        <w:tc>
          <w:tcPr>
            <w:tcW w:w="6217" w:type="dxa"/>
            <w:vAlign w:val="center"/>
          </w:tcPr>
          <w:p w14:paraId="75E09CE0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14:paraId="167A1F7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1FE841" w14:textId="77777777"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81DDDBB" w14:textId="77777777"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3CD019CA" w14:textId="77777777"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6160433" w14:textId="77777777" w:rsidR="00270CF6" w:rsidRDefault="00270CF6" w:rsidP="00270CF6"/>
    <w:p w14:paraId="75AC0EE9" w14:textId="77777777" w:rsidR="0036593D" w:rsidRDefault="0036593D" w:rsidP="00270CF6"/>
    <w:p w14:paraId="64C5008C" w14:textId="77777777"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70F00153" w14:textId="77777777" w:rsidTr="00192499">
        <w:trPr>
          <w:trHeight w:val="433"/>
        </w:trPr>
        <w:tc>
          <w:tcPr>
            <w:tcW w:w="821" w:type="dxa"/>
            <w:shd w:val="clear" w:color="auto" w:fill="BFBFBF"/>
          </w:tcPr>
          <w:p w14:paraId="74B2D718" w14:textId="77777777"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0BF2A490" w14:textId="77777777"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769FF111" w14:textId="77777777"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14:paraId="08600AB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26FB993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32F0FF2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14:paraId="4F83A50F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20E58754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788C9C7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B1BE53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pc_U9Mark</w:t>
            </w:r>
          </w:p>
        </w:tc>
        <w:tc>
          <w:tcPr>
            <w:tcW w:w="6217" w:type="dxa"/>
            <w:vAlign w:val="center"/>
          </w:tcPr>
          <w:p w14:paraId="0EDF2044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36593D" w14:paraId="57070FC0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08564F4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7EAA66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14:paraId="6E5BE903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4E71B911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4F415BC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2F2B718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14:paraId="1466FFD8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1EC4AB91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BD59278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6108DE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14:paraId="649E0F7A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26511F81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9F690E5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3219C61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</w:p>
        </w:tc>
        <w:tc>
          <w:tcPr>
            <w:tcW w:w="6217" w:type="dxa"/>
            <w:vAlign w:val="center"/>
          </w:tcPr>
          <w:p w14:paraId="3B78DA07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60CCBF02" w14:textId="77777777" w:rsidTr="00192499">
        <w:trPr>
          <w:trHeight w:val="70"/>
        </w:trPr>
        <w:tc>
          <w:tcPr>
            <w:tcW w:w="821" w:type="dxa"/>
            <w:vAlign w:val="center"/>
          </w:tcPr>
          <w:p w14:paraId="113263FE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532CFBA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14:paraId="19580537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59F5703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9C89A20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CD94C5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14:paraId="5CD1068E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77DF7D4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7DFE1A0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DF8E92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14:paraId="756D298A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6CBE9584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3D70203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74FD7C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14:paraId="752D7A6D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55E43C1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67AD4C6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419875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14:paraId="1C8282E5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6665AAC1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FE33C31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88EFDB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14:paraId="0F66660D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4992F0F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554AA7E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1D91B1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14:paraId="156B1F0D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064FB4B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5340DC0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00518B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14:paraId="7C4536AE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50F720AD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AD47B91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952E2A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14:paraId="6A18B57B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22BBF41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3AD6364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CAC54D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14:paraId="06FFE9E0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3B28313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1F90F027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59C610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6217" w:type="dxa"/>
            <w:vAlign w:val="center"/>
          </w:tcPr>
          <w:p w14:paraId="0D1008A4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1B2E26" w14:paraId="1009C0D5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FF55A03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28AD3B2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</w:t>
            </w:r>
          </w:p>
        </w:tc>
        <w:tc>
          <w:tcPr>
            <w:tcW w:w="6217" w:type="dxa"/>
            <w:vAlign w:val="center"/>
          </w:tcPr>
          <w:p w14:paraId="32E82CC1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1B2E26" w14:paraId="5A68345D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1376140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9AC518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CustomerID</w:t>
            </w:r>
          </w:p>
        </w:tc>
        <w:tc>
          <w:tcPr>
            <w:tcW w:w="6217" w:type="dxa"/>
            <w:vAlign w:val="center"/>
          </w:tcPr>
          <w:p w14:paraId="6087F253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1B2E26" w14:paraId="4C3627E9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AADC84C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E9F6C2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14:paraId="55AC4093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0490443C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4A5EDAF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9C3CD2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14:paraId="10D633DC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179CB7F2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D9665F3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DD1DEEF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14:paraId="776277D9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0DA7E924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24978FB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7B32CA0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6217" w:type="dxa"/>
            <w:vAlign w:val="center"/>
          </w:tcPr>
          <w:p w14:paraId="7FC397EA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1B2E26" w14:paraId="7F11C2CC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DA7CABD" w14:textId="77777777"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2919AB80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14:paraId="58D50445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14:paraId="0B0B5E3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76B165A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245597C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14:paraId="098694E9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1BCE23D2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E2A97A8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308F7E6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14:paraId="1A1B13AA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65E5F46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E40F892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8CC53E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14:paraId="0C77AAF3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640ED41B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1DF1D17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6BE23C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PrAddr</w:t>
            </w:r>
          </w:p>
        </w:tc>
        <w:tc>
          <w:tcPr>
            <w:tcW w:w="6217" w:type="dxa"/>
            <w:vAlign w:val="center"/>
          </w:tcPr>
          <w:p w14:paraId="70D2DA55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</w:tr>
      <w:tr w:rsidR="001B2E26" w14:paraId="68F46534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7EBF8EF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B9BC99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MinProCycle</w:t>
            </w:r>
          </w:p>
        </w:tc>
        <w:tc>
          <w:tcPr>
            <w:tcW w:w="6217" w:type="dxa"/>
            <w:vAlign w:val="center"/>
          </w:tcPr>
          <w:p w14:paraId="4A84EFE8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</w:tr>
      <w:tr w:rsidR="001B2E26" w14:paraId="26E2755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2DB7880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AA7C99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NormalCycle</w:t>
            </w:r>
          </w:p>
        </w:tc>
        <w:tc>
          <w:tcPr>
            <w:tcW w:w="6217" w:type="dxa"/>
            <w:vAlign w:val="center"/>
          </w:tcPr>
          <w:p w14:paraId="7F7AD8F7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</w:tr>
      <w:tr w:rsidR="001B2E26" w14:paraId="187AED8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8BC5CF3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46C805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14:paraId="2F743751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14:paraId="6D440C72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EF80CDE" w14:textId="77777777"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D1287E6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</w:p>
        </w:tc>
        <w:tc>
          <w:tcPr>
            <w:tcW w:w="6217" w:type="dxa"/>
            <w:vAlign w:val="center"/>
          </w:tcPr>
          <w:p w14:paraId="5AF467EE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14:paraId="72E053FD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69E5C56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4930DF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14:paraId="66E4CED9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1B2E26" w14:paraId="7CB02B5B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303061A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0DCA38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</w:p>
        </w:tc>
        <w:tc>
          <w:tcPr>
            <w:tcW w:w="6217" w:type="dxa"/>
            <w:vAlign w:val="center"/>
          </w:tcPr>
          <w:p w14:paraId="1A1397B8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1B2E26" w14:paraId="44F83C3D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D7C4722" w14:textId="77777777"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73C1AD9A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</w:p>
        </w:tc>
        <w:tc>
          <w:tcPr>
            <w:tcW w:w="6217" w:type="dxa"/>
            <w:vAlign w:val="center"/>
          </w:tcPr>
          <w:p w14:paraId="682DED5F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14:paraId="4650F7A5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22BCB21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1C51BB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14:paraId="0A785B3D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1B2E26" w14:paraId="63AB2788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B394F88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0ACDF09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14:paraId="12F532D1" w14:textId="77777777"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36593D" w14:paraId="6F901D0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81881AB" w14:textId="77777777"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33613A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</w:p>
        </w:tc>
        <w:tc>
          <w:tcPr>
            <w:tcW w:w="6217" w:type="dxa"/>
            <w:vAlign w:val="center"/>
          </w:tcPr>
          <w:p w14:paraId="1125BB53" w14:textId="77777777"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1B2E26" w14:paraId="70ADA551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6B70A30" w14:textId="77777777"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70E8929" w14:textId="77777777"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14:paraId="43B0CCCD" w14:textId="77777777" w:rsidR="001B2E26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1B2E26" w14:paraId="3269ADA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0AC1441" w14:textId="77777777"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7491D6F4" w14:textId="77777777"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14:paraId="19F04A93" w14:textId="77777777"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14:paraId="38085C0C" w14:textId="77777777" w:rsidTr="00192499">
        <w:trPr>
          <w:trHeight w:val="70"/>
        </w:trPr>
        <w:tc>
          <w:tcPr>
            <w:tcW w:w="821" w:type="dxa"/>
            <w:vAlign w:val="center"/>
          </w:tcPr>
          <w:p w14:paraId="1B381872" w14:textId="77777777"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520E7E0B" w14:textId="77777777"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14:paraId="1106416B" w14:textId="77777777"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14:paraId="33BFF859" w14:textId="77777777" w:rsidR="00DE56EC" w:rsidRDefault="00DE56EC" w:rsidP="0036593D">
      <w:pPr>
        <w:rPr>
          <w:b/>
          <w:sz w:val="30"/>
          <w:szCs w:val="30"/>
        </w:rPr>
      </w:pPr>
    </w:p>
    <w:p w14:paraId="66A74CD1" w14:textId="77777777" w:rsidR="00E54227" w:rsidRDefault="00E54227" w:rsidP="0036593D">
      <w:pPr>
        <w:rPr>
          <w:b/>
          <w:sz w:val="30"/>
          <w:szCs w:val="30"/>
        </w:rPr>
      </w:pPr>
    </w:p>
    <w:p w14:paraId="3B3AC9A3" w14:textId="77777777" w:rsidR="004746C7" w:rsidRDefault="004746C7" w:rsidP="0036593D">
      <w:pPr>
        <w:rPr>
          <w:b/>
          <w:sz w:val="30"/>
          <w:szCs w:val="30"/>
        </w:rPr>
      </w:pPr>
    </w:p>
    <w:p w14:paraId="595658A4" w14:textId="77777777" w:rsidR="004746C7" w:rsidRDefault="004746C7" w:rsidP="0036593D">
      <w:pPr>
        <w:rPr>
          <w:b/>
          <w:sz w:val="30"/>
          <w:szCs w:val="30"/>
        </w:rPr>
      </w:pPr>
    </w:p>
    <w:p w14:paraId="60937108" w14:textId="77777777" w:rsidR="004746C7" w:rsidRDefault="004746C7" w:rsidP="0036593D">
      <w:pPr>
        <w:rPr>
          <w:b/>
          <w:sz w:val="30"/>
          <w:szCs w:val="30"/>
        </w:rPr>
      </w:pPr>
    </w:p>
    <w:p w14:paraId="13641780" w14:textId="77777777" w:rsidR="004746C7" w:rsidRDefault="004746C7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工序能力表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4746C7" w14:paraId="73F006A3" w14:textId="77777777" w:rsidTr="004746C7">
        <w:trPr>
          <w:trHeight w:val="433"/>
        </w:trPr>
        <w:tc>
          <w:tcPr>
            <w:tcW w:w="821" w:type="dxa"/>
            <w:shd w:val="clear" w:color="auto" w:fill="BFBFBF"/>
          </w:tcPr>
          <w:p w14:paraId="01E649F1" w14:textId="77777777" w:rsidR="004746C7" w:rsidRDefault="004746C7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AAF5E1E" w14:textId="77777777" w:rsidR="004746C7" w:rsidRDefault="004746C7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34BA8E40" w14:textId="77777777" w:rsidR="004746C7" w:rsidRDefault="004746C7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4746C7" w14:paraId="48BF4D43" w14:textId="77777777" w:rsidTr="004746C7">
        <w:trPr>
          <w:trHeight w:val="70"/>
        </w:trPr>
        <w:tc>
          <w:tcPr>
            <w:tcW w:w="821" w:type="dxa"/>
            <w:vAlign w:val="center"/>
          </w:tcPr>
          <w:p w14:paraId="5A3B8FCD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A089D97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c_id</w:t>
            </w:r>
          </w:p>
        </w:tc>
        <w:tc>
          <w:tcPr>
            <w:tcW w:w="6217" w:type="dxa"/>
            <w:vAlign w:val="center"/>
          </w:tcPr>
          <w:p w14:paraId="779275D4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ID</w:t>
            </w:r>
          </w:p>
        </w:tc>
      </w:tr>
      <w:tr w:rsidR="004746C7" w14:paraId="0F188F4F" w14:textId="77777777" w:rsidTr="004746C7">
        <w:trPr>
          <w:trHeight w:val="70"/>
        </w:trPr>
        <w:tc>
          <w:tcPr>
            <w:tcW w:w="821" w:type="dxa"/>
            <w:vAlign w:val="center"/>
          </w:tcPr>
          <w:p w14:paraId="6E03D7EE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7FC870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pc_OP</w:t>
            </w:r>
          </w:p>
        </w:tc>
        <w:tc>
          <w:tcPr>
            <w:tcW w:w="6217" w:type="dxa"/>
            <w:vAlign w:val="center"/>
          </w:tcPr>
          <w:p w14:paraId="553937A5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OP</w:t>
            </w:r>
          </w:p>
        </w:tc>
      </w:tr>
      <w:tr w:rsidR="004746C7" w14:paraId="00393B91" w14:textId="77777777" w:rsidTr="004746C7">
        <w:trPr>
          <w:trHeight w:val="70"/>
        </w:trPr>
        <w:tc>
          <w:tcPr>
            <w:tcW w:w="821" w:type="dxa"/>
            <w:vAlign w:val="center"/>
          </w:tcPr>
          <w:p w14:paraId="3C3E7F6C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AB3524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pc_ProcessCode</w:t>
            </w:r>
          </w:p>
        </w:tc>
        <w:tc>
          <w:tcPr>
            <w:tcW w:w="6217" w:type="dxa"/>
            <w:vAlign w:val="center"/>
          </w:tcPr>
          <w:p w14:paraId="772276EC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工艺编码</w:t>
            </w:r>
          </w:p>
        </w:tc>
      </w:tr>
      <w:tr w:rsidR="004746C7" w14:paraId="33C8205E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EAED8A8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BA7A9B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pc_ProcessName</w:t>
            </w:r>
          </w:p>
        </w:tc>
        <w:tc>
          <w:tcPr>
            <w:tcW w:w="6217" w:type="dxa"/>
            <w:vAlign w:val="center"/>
          </w:tcPr>
          <w:p w14:paraId="00FE3872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工艺描述</w:t>
            </w:r>
          </w:p>
        </w:tc>
      </w:tr>
      <w:tr w:rsidR="004746C7" w14:paraId="4B457F82" w14:textId="77777777" w:rsidTr="004746C7">
        <w:trPr>
          <w:trHeight w:val="70"/>
        </w:trPr>
        <w:tc>
          <w:tcPr>
            <w:tcW w:w="821" w:type="dxa"/>
            <w:vAlign w:val="center"/>
          </w:tcPr>
          <w:p w14:paraId="1F8E7D69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6DDA28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pc_Plant</w:t>
            </w:r>
          </w:p>
        </w:tc>
        <w:tc>
          <w:tcPr>
            <w:tcW w:w="6217" w:type="dxa"/>
            <w:vAlign w:val="center"/>
          </w:tcPr>
          <w:p w14:paraId="69570AC8" w14:textId="77777777"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</w:tr>
      <w:tr w:rsidR="004746C7" w14:paraId="0BA32EB4" w14:textId="77777777" w:rsidTr="004746C7">
        <w:trPr>
          <w:trHeight w:val="70"/>
        </w:trPr>
        <w:tc>
          <w:tcPr>
            <w:tcW w:w="821" w:type="dxa"/>
            <w:vAlign w:val="center"/>
          </w:tcPr>
          <w:p w14:paraId="44398ACC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8E9583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pc_LineName</w:t>
            </w:r>
          </w:p>
        </w:tc>
        <w:tc>
          <w:tcPr>
            <w:tcW w:w="6217" w:type="dxa"/>
            <w:vAlign w:val="center"/>
          </w:tcPr>
          <w:p w14:paraId="6F0AC7E2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专线编号</w:t>
            </w:r>
          </w:p>
        </w:tc>
      </w:tr>
      <w:tr w:rsidR="004746C7" w14:paraId="47704C26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E435DC6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971391D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commentRangeStart w:id="9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pc_MachCode</w:t>
            </w:r>
          </w:p>
        </w:tc>
        <w:tc>
          <w:tcPr>
            <w:tcW w:w="6217" w:type="dxa"/>
            <w:vAlign w:val="center"/>
          </w:tcPr>
          <w:p w14:paraId="17A8F29E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设备代号</w:t>
            </w:r>
            <w:commentRangeEnd w:id="9"/>
            <w:r w:rsidR="003A03E6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9"/>
            </w:r>
          </w:p>
        </w:tc>
      </w:tr>
      <w:tr w:rsidR="004746C7" w14:paraId="5DCFDCD8" w14:textId="77777777" w:rsidTr="004746C7">
        <w:trPr>
          <w:trHeight w:val="70"/>
        </w:trPr>
        <w:tc>
          <w:tcPr>
            <w:tcW w:w="821" w:type="dxa"/>
            <w:vAlign w:val="center"/>
          </w:tcPr>
          <w:p w14:paraId="3A2622D9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13BEE3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设备代号</w:t>
            </w:r>
          </w:p>
        </w:tc>
        <w:tc>
          <w:tcPr>
            <w:tcW w:w="6217" w:type="dxa"/>
            <w:vAlign w:val="center"/>
          </w:tcPr>
          <w:p w14:paraId="648F056C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设备简称</w:t>
            </w:r>
          </w:p>
        </w:tc>
      </w:tr>
      <w:tr w:rsidR="004746C7" w14:paraId="60E21DF0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A5837CB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5611ABE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pc_DayworkHour</w:t>
            </w:r>
          </w:p>
        </w:tc>
        <w:tc>
          <w:tcPr>
            <w:tcW w:w="6217" w:type="dxa"/>
            <w:vAlign w:val="center"/>
          </w:tcPr>
          <w:p w14:paraId="294BED7A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工作时长</w:t>
            </w:r>
          </w:p>
        </w:tc>
      </w:tr>
      <w:tr w:rsidR="004746C7" w14:paraId="776C0042" w14:textId="77777777" w:rsidTr="004746C7">
        <w:trPr>
          <w:trHeight w:val="70"/>
        </w:trPr>
        <w:tc>
          <w:tcPr>
            <w:tcW w:w="821" w:type="dxa"/>
            <w:vAlign w:val="center"/>
          </w:tcPr>
          <w:p w14:paraId="5DA35801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73F3B4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pc_CT</w:t>
            </w:r>
          </w:p>
        </w:tc>
        <w:tc>
          <w:tcPr>
            <w:tcW w:w="6217" w:type="dxa"/>
            <w:vAlign w:val="center"/>
          </w:tcPr>
          <w:p w14:paraId="21593C53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单机CT</w:t>
            </w:r>
          </w:p>
        </w:tc>
      </w:tr>
      <w:tr w:rsidR="004746C7" w14:paraId="28F77C0F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552E874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8AC6303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DlAvgPlan</w:t>
            </w:r>
          </w:p>
        </w:tc>
        <w:tc>
          <w:tcPr>
            <w:tcW w:w="6217" w:type="dxa"/>
            <w:vAlign w:val="center"/>
          </w:tcPr>
          <w:p w14:paraId="685F3EC2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规划日产</w:t>
            </w:r>
          </w:p>
        </w:tc>
      </w:tr>
      <w:tr w:rsidR="004746C7" w14:paraId="09A497CD" w14:textId="77777777" w:rsidTr="004746C7">
        <w:trPr>
          <w:trHeight w:val="70"/>
        </w:trPr>
        <w:tc>
          <w:tcPr>
            <w:tcW w:w="821" w:type="dxa"/>
            <w:vAlign w:val="center"/>
          </w:tcPr>
          <w:p w14:paraId="395F0E49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EB3E143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MachinNeed</w:t>
            </w:r>
          </w:p>
        </w:tc>
        <w:tc>
          <w:tcPr>
            <w:tcW w:w="6217" w:type="dxa"/>
            <w:vAlign w:val="center"/>
          </w:tcPr>
          <w:p w14:paraId="25D5798B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设备计算</w:t>
            </w:r>
          </w:p>
        </w:tc>
      </w:tr>
      <w:tr w:rsidR="004746C7" w14:paraId="6673B315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A603FD5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7D963D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pc_LineIn</w:t>
            </w:r>
          </w:p>
        </w:tc>
        <w:tc>
          <w:tcPr>
            <w:tcW w:w="6217" w:type="dxa"/>
            <w:vAlign w:val="center"/>
          </w:tcPr>
          <w:p w14:paraId="51F95D0E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实际设备</w:t>
            </w:r>
          </w:p>
        </w:tc>
      </w:tr>
      <w:tr w:rsidR="004746C7" w14:paraId="736CB083" w14:textId="77777777" w:rsidTr="004746C7">
        <w:trPr>
          <w:trHeight w:val="70"/>
        </w:trPr>
        <w:tc>
          <w:tcPr>
            <w:tcW w:w="821" w:type="dxa"/>
            <w:vAlign w:val="center"/>
          </w:tcPr>
          <w:p w14:paraId="7FAA1407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ACF43DC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PerDayNum</w:t>
            </w:r>
          </w:p>
        </w:tc>
        <w:tc>
          <w:tcPr>
            <w:tcW w:w="6217" w:type="dxa"/>
            <w:vAlign w:val="center"/>
          </w:tcPr>
          <w:p w14:paraId="3C6B1761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配置日产</w:t>
            </w:r>
          </w:p>
        </w:tc>
      </w:tr>
      <w:tr w:rsidR="004746C7" w14:paraId="07A3AD22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BBC8E59" w14:textId="77777777" w:rsidR="004746C7" w:rsidRDefault="004746C7" w:rsidP="004746C7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ADB070" w14:textId="77777777" w:rsidR="004746C7" w:rsidRPr="001B2E26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pc_Note</w:t>
            </w:r>
          </w:p>
        </w:tc>
        <w:tc>
          <w:tcPr>
            <w:tcW w:w="6217" w:type="dxa"/>
            <w:vAlign w:val="center"/>
          </w:tcPr>
          <w:p w14:paraId="5156BD29" w14:textId="77777777"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</w:tbl>
    <w:p w14:paraId="2D359FA9" w14:textId="77777777" w:rsidR="00E54227" w:rsidRDefault="00E54227" w:rsidP="0036593D">
      <w:pPr>
        <w:rPr>
          <w:b/>
          <w:sz w:val="30"/>
          <w:szCs w:val="30"/>
        </w:rPr>
      </w:pPr>
    </w:p>
    <w:p w14:paraId="7D3AD39C" w14:textId="77777777" w:rsidR="00E54227" w:rsidRDefault="00E54227" w:rsidP="0036593D">
      <w:pPr>
        <w:rPr>
          <w:b/>
          <w:sz w:val="30"/>
          <w:szCs w:val="30"/>
        </w:rPr>
      </w:pPr>
    </w:p>
    <w:p w14:paraId="54D4F0DF" w14:textId="77777777" w:rsidR="00DA1147" w:rsidRDefault="00DA1147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周期预测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A1147" w14:paraId="1188964B" w14:textId="77777777" w:rsidTr="000F6675">
        <w:trPr>
          <w:trHeight w:val="433"/>
        </w:trPr>
        <w:tc>
          <w:tcPr>
            <w:tcW w:w="821" w:type="dxa"/>
            <w:shd w:val="clear" w:color="auto" w:fill="BFBFBF"/>
          </w:tcPr>
          <w:p w14:paraId="082975C1" w14:textId="77777777" w:rsidR="00DA1147" w:rsidRDefault="00DA1147" w:rsidP="000F6675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9971F51" w14:textId="77777777" w:rsidR="00DA1147" w:rsidRDefault="00DA1147" w:rsidP="000F66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759934B9" w14:textId="77777777" w:rsidR="00DA1147" w:rsidRDefault="00DA1147" w:rsidP="000F6675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A1147" w14:paraId="2C22245E" w14:textId="77777777" w:rsidTr="000F6675">
        <w:trPr>
          <w:trHeight w:val="70"/>
        </w:trPr>
        <w:tc>
          <w:tcPr>
            <w:tcW w:w="821" w:type="dxa"/>
            <w:vAlign w:val="center"/>
          </w:tcPr>
          <w:p w14:paraId="3FFA831A" w14:textId="77777777"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845DB5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spt_Year</w:t>
            </w:r>
          </w:p>
        </w:tc>
        <w:tc>
          <w:tcPr>
            <w:tcW w:w="6217" w:type="dxa"/>
            <w:vAlign w:val="center"/>
          </w:tcPr>
          <w:p w14:paraId="590B9363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年份</w:t>
            </w:r>
          </w:p>
        </w:tc>
      </w:tr>
      <w:tr w:rsidR="00DA1147" w14:paraId="1FCE14AB" w14:textId="77777777" w:rsidTr="000F6675">
        <w:trPr>
          <w:trHeight w:val="70"/>
        </w:trPr>
        <w:tc>
          <w:tcPr>
            <w:tcW w:w="821" w:type="dxa"/>
            <w:vAlign w:val="center"/>
          </w:tcPr>
          <w:p w14:paraId="34D9F71A" w14:textId="77777777"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8E968D4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spt_castNum</w:t>
            </w:r>
          </w:p>
        </w:tc>
        <w:tc>
          <w:tcPr>
            <w:tcW w:w="6217" w:type="dxa"/>
            <w:vAlign w:val="center"/>
          </w:tcPr>
          <w:p w14:paraId="1D675254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销售预测</w:t>
            </w:r>
          </w:p>
        </w:tc>
      </w:tr>
      <w:tr w:rsidR="00DA1147" w14:paraId="0C056564" w14:textId="77777777" w:rsidTr="000F6675">
        <w:trPr>
          <w:trHeight w:val="70"/>
        </w:trPr>
        <w:tc>
          <w:tcPr>
            <w:tcW w:w="821" w:type="dxa"/>
            <w:vAlign w:val="center"/>
          </w:tcPr>
          <w:p w14:paraId="3FFBA7C8" w14:textId="77777777"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4607E52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AvgMonPlan</w:t>
            </w:r>
          </w:p>
        </w:tc>
        <w:tc>
          <w:tcPr>
            <w:tcW w:w="6217" w:type="dxa"/>
            <w:vAlign w:val="center"/>
          </w:tcPr>
          <w:p w14:paraId="74DAE162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月均需求</w:t>
            </w:r>
          </w:p>
        </w:tc>
      </w:tr>
      <w:tr w:rsidR="00DA1147" w14:paraId="6015BB58" w14:textId="77777777" w:rsidTr="000F6675">
        <w:trPr>
          <w:trHeight w:val="70"/>
        </w:trPr>
        <w:tc>
          <w:tcPr>
            <w:tcW w:w="821" w:type="dxa"/>
            <w:vAlign w:val="center"/>
          </w:tcPr>
          <w:p w14:paraId="460F5950" w14:textId="77777777"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5E21D70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AvgDayPlan</w:t>
            </w:r>
          </w:p>
        </w:tc>
        <w:tc>
          <w:tcPr>
            <w:tcW w:w="6217" w:type="dxa"/>
            <w:vAlign w:val="center"/>
          </w:tcPr>
          <w:p w14:paraId="5E90478C" w14:textId="77777777" w:rsidR="00DA1147" w:rsidRDefault="007A28F1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日均需求</w:t>
            </w:r>
          </w:p>
        </w:tc>
      </w:tr>
    </w:tbl>
    <w:p w14:paraId="3CC117FA" w14:textId="77777777" w:rsidR="00E54227" w:rsidRDefault="00E54227" w:rsidP="0036593D">
      <w:pPr>
        <w:rPr>
          <w:b/>
          <w:sz w:val="30"/>
          <w:szCs w:val="30"/>
        </w:rPr>
      </w:pPr>
    </w:p>
    <w:p w14:paraId="56C1B912" w14:textId="77777777" w:rsidR="00E54227" w:rsidRDefault="00CF4465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备选工艺清单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CF4465" w14:paraId="249909CC" w14:textId="77777777" w:rsidTr="000F6675">
        <w:trPr>
          <w:trHeight w:val="433"/>
        </w:trPr>
        <w:tc>
          <w:tcPr>
            <w:tcW w:w="821" w:type="dxa"/>
            <w:shd w:val="clear" w:color="auto" w:fill="BFBFBF"/>
          </w:tcPr>
          <w:p w14:paraId="60E5CCEA" w14:textId="77777777" w:rsidR="00CF4465" w:rsidRDefault="00CF4465" w:rsidP="000F6675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6AF323FE" w14:textId="77777777" w:rsidR="00CF4465" w:rsidRDefault="00CF4465" w:rsidP="000F66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CB8B233" w14:textId="77777777" w:rsidR="00CF4465" w:rsidRDefault="00CF4465" w:rsidP="000F6675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F4465" w14:paraId="1B04D6E4" w14:textId="77777777" w:rsidTr="000F6675">
        <w:trPr>
          <w:trHeight w:val="70"/>
        </w:trPr>
        <w:tc>
          <w:tcPr>
            <w:tcW w:w="821" w:type="dxa"/>
            <w:vAlign w:val="center"/>
          </w:tcPr>
          <w:p w14:paraId="1E19A496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8CBE149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c_id</w:t>
            </w:r>
          </w:p>
        </w:tc>
        <w:tc>
          <w:tcPr>
            <w:tcW w:w="6217" w:type="dxa"/>
            <w:vAlign w:val="center"/>
          </w:tcPr>
          <w:p w14:paraId="208EA2B6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ID</w:t>
            </w:r>
          </w:p>
        </w:tc>
      </w:tr>
      <w:tr w:rsidR="00CF4465" w14:paraId="430C3A07" w14:textId="77777777" w:rsidTr="000F6675">
        <w:trPr>
          <w:trHeight w:val="70"/>
        </w:trPr>
        <w:tc>
          <w:tcPr>
            <w:tcW w:w="821" w:type="dxa"/>
            <w:vAlign w:val="center"/>
          </w:tcPr>
          <w:p w14:paraId="23B4BA34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7581A68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pc_OP</w:t>
            </w:r>
          </w:p>
        </w:tc>
        <w:tc>
          <w:tcPr>
            <w:tcW w:w="6217" w:type="dxa"/>
            <w:vAlign w:val="center"/>
          </w:tcPr>
          <w:p w14:paraId="39F9E67E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OP</w:t>
            </w:r>
          </w:p>
        </w:tc>
      </w:tr>
      <w:tr w:rsidR="00CF4465" w14:paraId="266B9620" w14:textId="77777777" w:rsidTr="000F6675">
        <w:trPr>
          <w:trHeight w:val="70"/>
        </w:trPr>
        <w:tc>
          <w:tcPr>
            <w:tcW w:w="821" w:type="dxa"/>
            <w:vAlign w:val="center"/>
          </w:tcPr>
          <w:p w14:paraId="471AF89B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C038E2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pc_ProcessCode</w:t>
            </w:r>
          </w:p>
        </w:tc>
        <w:tc>
          <w:tcPr>
            <w:tcW w:w="6217" w:type="dxa"/>
            <w:vAlign w:val="center"/>
          </w:tcPr>
          <w:p w14:paraId="1953297E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工艺编码</w:t>
            </w:r>
          </w:p>
        </w:tc>
      </w:tr>
      <w:tr w:rsidR="00CF4465" w14:paraId="45FBD237" w14:textId="77777777" w:rsidTr="000F6675">
        <w:trPr>
          <w:trHeight w:val="70"/>
        </w:trPr>
        <w:tc>
          <w:tcPr>
            <w:tcW w:w="821" w:type="dxa"/>
            <w:vAlign w:val="center"/>
          </w:tcPr>
          <w:p w14:paraId="086B0AD1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8AA874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pc_ProcessName</w:t>
            </w:r>
          </w:p>
        </w:tc>
        <w:tc>
          <w:tcPr>
            <w:tcW w:w="6217" w:type="dxa"/>
            <w:vAlign w:val="center"/>
          </w:tcPr>
          <w:p w14:paraId="1B6D2A48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工艺描述</w:t>
            </w:r>
          </w:p>
        </w:tc>
      </w:tr>
      <w:tr w:rsidR="00CF4465" w14:paraId="6E069377" w14:textId="77777777" w:rsidTr="000F6675">
        <w:trPr>
          <w:trHeight w:val="70"/>
        </w:trPr>
        <w:tc>
          <w:tcPr>
            <w:tcW w:w="821" w:type="dxa"/>
            <w:vAlign w:val="center"/>
          </w:tcPr>
          <w:p w14:paraId="68BC5B73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0D31F5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pc_Plant</w:t>
            </w:r>
          </w:p>
        </w:tc>
        <w:tc>
          <w:tcPr>
            <w:tcW w:w="6217" w:type="dxa"/>
            <w:vAlign w:val="center"/>
          </w:tcPr>
          <w:p w14:paraId="1E423C0D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</w:tr>
      <w:tr w:rsidR="00CF4465" w14:paraId="0EEC6B1A" w14:textId="77777777" w:rsidTr="000F6675">
        <w:trPr>
          <w:trHeight w:val="70"/>
        </w:trPr>
        <w:tc>
          <w:tcPr>
            <w:tcW w:w="821" w:type="dxa"/>
            <w:vAlign w:val="center"/>
          </w:tcPr>
          <w:p w14:paraId="0D5426C8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608585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pc_LineName</w:t>
            </w:r>
          </w:p>
        </w:tc>
        <w:tc>
          <w:tcPr>
            <w:tcW w:w="6217" w:type="dxa"/>
            <w:vAlign w:val="center"/>
          </w:tcPr>
          <w:p w14:paraId="41EF285E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专线编号</w:t>
            </w:r>
          </w:p>
        </w:tc>
      </w:tr>
      <w:tr w:rsidR="00CF4465" w14:paraId="35B85BC9" w14:textId="77777777" w:rsidTr="000F6675">
        <w:trPr>
          <w:trHeight w:val="70"/>
        </w:trPr>
        <w:tc>
          <w:tcPr>
            <w:tcW w:w="821" w:type="dxa"/>
            <w:vAlign w:val="center"/>
          </w:tcPr>
          <w:p w14:paraId="1ED58CD4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1886654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pc_MachCode</w:t>
            </w:r>
          </w:p>
        </w:tc>
        <w:tc>
          <w:tcPr>
            <w:tcW w:w="6217" w:type="dxa"/>
            <w:vAlign w:val="center"/>
          </w:tcPr>
          <w:p w14:paraId="68CA58AA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设备代号</w:t>
            </w:r>
          </w:p>
        </w:tc>
      </w:tr>
      <w:tr w:rsidR="00CF4465" w14:paraId="4A2BFC13" w14:textId="77777777" w:rsidTr="000F6675">
        <w:trPr>
          <w:trHeight w:val="70"/>
        </w:trPr>
        <w:tc>
          <w:tcPr>
            <w:tcW w:w="821" w:type="dxa"/>
            <w:vAlign w:val="center"/>
          </w:tcPr>
          <w:p w14:paraId="7CA5EDC8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A0019A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设备代号</w:t>
            </w:r>
          </w:p>
        </w:tc>
        <w:tc>
          <w:tcPr>
            <w:tcW w:w="6217" w:type="dxa"/>
            <w:vAlign w:val="center"/>
          </w:tcPr>
          <w:p w14:paraId="096A32D0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设备简称</w:t>
            </w:r>
          </w:p>
        </w:tc>
      </w:tr>
      <w:tr w:rsidR="00CF4465" w14:paraId="01792B1B" w14:textId="77777777" w:rsidTr="000F6675">
        <w:trPr>
          <w:trHeight w:val="70"/>
        </w:trPr>
        <w:tc>
          <w:tcPr>
            <w:tcW w:w="821" w:type="dxa"/>
            <w:vAlign w:val="center"/>
          </w:tcPr>
          <w:p w14:paraId="14724CAE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FF478A3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pc_DayworkHour</w:t>
            </w:r>
          </w:p>
        </w:tc>
        <w:tc>
          <w:tcPr>
            <w:tcW w:w="6217" w:type="dxa"/>
            <w:vAlign w:val="center"/>
          </w:tcPr>
          <w:p w14:paraId="60C505B7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工作时长</w:t>
            </w:r>
          </w:p>
        </w:tc>
      </w:tr>
      <w:tr w:rsidR="00CF4465" w14:paraId="2769AC35" w14:textId="77777777" w:rsidTr="000F6675">
        <w:trPr>
          <w:trHeight w:val="70"/>
        </w:trPr>
        <w:tc>
          <w:tcPr>
            <w:tcW w:w="821" w:type="dxa"/>
            <w:vAlign w:val="center"/>
          </w:tcPr>
          <w:p w14:paraId="20775452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EA9965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pc_CT</w:t>
            </w:r>
          </w:p>
        </w:tc>
        <w:tc>
          <w:tcPr>
            <w:tcW w:w="6217" w:type="dxa"/>
            <w:vAlign w:val="center"/>
          </w:tcPr>
          <w:p w14:paraId="6F0B813B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单机CT</w:t>
            </w:r>
          </w:p>
        </w:tc>
      </w:tr>
      <w:tr w:rsidR="00CF4465" w14:paraId="5E723010" w14:textId="77777777" w:rsidTr="000F6675">
        <w:trPr>
          <w:trHeight w:val="70"/>
        </w:trPr>
        <w:tc>
          <w:tcPr>
            <w:tcW w:w="821" w:type="dxa"/>
            <w:vAlign w:val="center"/>
          </w:tcPr>
          <w:p w14:paraId="1C00418D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0DF7EF6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DlAvgPlan</w:t>
            </w:r>
          </w:p>
        </w:tc>
        <w:tc>
          <w:tcPr>
            <w:tcW w:w="6217" w:type="dxa"/>
            <w:vAlign w:val="center"/>
          </w:tcPr>
          <w:p w14:paraId="29167ACF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规划日产</w:t>
            </w:r>
          </w:p>
        </w:tc>
      </w:tr>
      <w:tr w:rsidR="00CF4465" w14:paraId="6D5E6E23" w14:textId="77777777" w:rsidTr="000F6675">
        <w:trPr>
          <w:trHeight w:val="70"/>
        </w:trPr>
        <w:tc>
          <w:tcPr>
            <w:tcW w:w="821" w:type="dxa"/>
            <w:vAlign w:val="center"/>
          </w:tcPr>
          <w:p w14:paraId="5DAABFFC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940F25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MachinNeed</w:t>
            </w:r>
          </w:p>
        </w:tc>
        <w:tc>
          <w:tcPr>
            <w:tcW w:w="6217" w:type="dxa"/>
            <w:vAlign w:val="center"/>
          </w:tcPr>
          <w:p w14:paraId="1D15EE29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设备计算</w:t>
            </w:r>
          </w:p>
        </w:tc>
      </w:tr>
      <w:tr w:rsidR="00CF4465" w14:paraId="162C0B7F" w14:textId="77777777" w:rsidTr="000F6675">
        <w:trPr>
          <w:trHeight w:val="70"/>
        </w:trPr>
        <w:tc>
          <w:tcPr>
            <w:tcW w:w="821" w:type="dxa"/>
            <w:vAlign w:val="center"/>
          </w:tcPr>
          <w:p w14:paraId="5AB42D59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3C9A41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pc_LineIn</w:t>
            </w:r>
          </w:p>
        </w:tc>
        <w:tc>
          <w:tcPr>
            <w:tcW w:w="6217" w:type="dxa"/>
            <w:vAlign w:val="center"/>
          </w:tcPr>
          <w:p w14:paraId="28F6912C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实际设备</w:t>
            </w:r>
          </w:p>
        </w:tc>
      </w:tr>
      <w:tr w:rsidR="00CF4465" w14:paraId="588750C2" w14:textId="77777777" w:rsidTr="000F6675">
        <w:trPr>
          <w:trHeight w:val="70"/>
        </w:trPr>
        <w:tc>
          <w:tcPr>
            <w:tcW w:w="821" w:type="dxa"/>
            <w:vAlign w:val="center"/>
          </w:tcPr>
          <w:p w14:paraId="32C1B7B1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CB0CFC0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PerDayNum</w:t>
            </w:r>
          </w:p>
        </w:tc>
        <w:tc>
          <w:tcPr>
            <w:tcW w:w="6217" w:type="dxa"/>
            <w:vAlign w:val="center"/>
          </w:tcPr>
          <w:p w14:paraId="361ED969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配置日产</w:t>
            </w:r>
          </w:p>
        </w:tc>
      </w:tr>
      <w:tr w:rsidR="00CF4465" w14:paraId="50879748" w14:textId="77777777" w:rsidTr="000F6675">
        <w:trPr>
          <w:trHeight w:val="70"/>
        </w:trPr>
        <w:tc>
          <w:tcPr>
            <w:tcW w:w="821" w:type="dxa"/>
            <w:vAlign w:val="center"/>
          </w:tcPr>
          <w:p w14:paraId="5A32047B" w14:textId="77777777"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E2D300" w14:textId="77777777" w:rsidR="00CF4465" w:rsidRPr="001B2E26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pc_Note</w:t>
            </w:r>
          </w:p>
        </w:tc>
        <w:tc>
          <w:tcPr>
            <w:tcW w:w="6217" w:type="dxa"/>
            <w:vAlign w:val="center"/>
          </w:tcPr>
          <w:p w14:paraId="57C58B8D" w14:textId="77777777" w:rsidR="00CF4465" w:rsidRDefault="00CF4465" w:rsidP="000F667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</w:tbl>
    <w:p w14:paraId="2E5937EB" w14:textId="77777777" w:rsidR="00DE56EC" w:rsidRDefault="00DE56EC" w:rsidP="0036593D">
      <w:pPr>
        <w:rPr>
          <w:rFonts w:hint="eastAsia"/>
          <w:b/>
          <w:sz w:val="30"/>
          <w:szCs w:val="30"/>
        </w:rPr>
      </w:pPr>
      <w:bookmarkStart w:id="10" w:name="_GoBack"/>
      <w:bookmarkEnd w:id="10"/>
    </w:p>
    <w:p w14:paraId="2FC2F2F6" w14:textId="77777777" w:rsidR="003F4B2D" w:rsidRDefault="003F4B2D" w:rsidP="003F4B2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/>
          <w:b/>
          <w:bCs/>
          <w:sz w:val="24"/>
        </w:rPr>
        <w:t>基础数据说明：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F4B2D" w14:paraId="107F7D6F" w14:textId="77777777" w:rsidTr="004746C7">
        <w:trPr>
          <w:trHeight w:val="433"/>
        </w:trPr>
        <w:tc>
          <w:tcPr>
            <w:tcW w:w="821" w:type="dxa"/>
            <w:shd w:val="clear" w:color="auto" w:fill="BFBFBF"/>
          </w:tcPr>
          <w:p w14:paraId="64EF90DF" w14:textId="77777777" w:rsidR="003F4B2D" w:rsidRDefault="003F4B2D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5959C1E" w14:textId="77777777" w:rsidR="003F4B2D" w:rsidRDefault="003F4B2D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67931452" w14:textId="77777777" w:rsidR="003F4B2D" w:rsidRDefault="003F4B2D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F4B2D" w14:paraId="407E8084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5FBD788" w14:textId="77777777"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882578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CCode</w:t>
            </w:r>
          </w:p>
        </w:tc>
        <w:tc>
          <w:tcPr>
            <w:tcW w:w="6217" w:type="dxa"/>
            <w:vAlign w:val="center"/>
          </w:tcPr>
          <w:p w14:paraId="671234BF" w14:textId="77777777" w:rsidR="003F4B2D" w:rsidRDefault="001E5FBA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</w:t>
            </w:r>
            <w:r w:rsidR="00CC299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计算机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3F4B2D" w14:paraId="052CFFDA" w14:textId="77777777" w:rsidTr="004746C7">
        <w:trPr>
          <w:trHeight w:val="70"/>
        </w:trPr>
        <w:tc>
          <w:tcPr>
            <w:tcW w:w="821" w:type="dxa"/>
            <w:vAlign w:val="center"/>
          </w:tcPr>
          <w:p w14:paraId="50152ED4" w14:textId="77777777"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7B263EA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ECode</w:t>
            </w:r>
          </w:p>
        </w:tc>
        <w:tc>
          <w:tcPr>
            <w:tcW w:w="6217" w:type="dxa"/>
            <w:vAlign w:val="center"/>
          </w:tcPr>
          <w:p w14:paraId="71AFED3C" w14:textId="77777777" w:rsidR="003F4B2D" w:rsidRDefault="001E5FBA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序代码</w:t>
            </w:r>
          </w:p>
        </w:tc>
      </w:tr>
      <w:tr w:rsidR="003F4B2D" w14:paraId="64D9C115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A5FF4C9" w14:textId="77777777"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E3E8B67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代号中</w:t>
            </w:r>
          </w:p>
        </w:tc>
        <w:tc>
          <w:tcPr>
            <w:tcW w:w="6217" w:type="dxa"/>
            <w:vAlign w:val="center"/>
          </w:tcPr>
          <w:p w14:paraId="0076B3BB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工序名称</w:t>
            </w:r>
          </w:p>
        </w:tc>
      </w:tr>
      <w:tr w:rsidR="003F4B2D" w14:paraId="4FE17F03" w14:textId="77777777" w:rsidTr="004746C7">
        <w:trPr>
          <w:trHeight w:val="70"/>
        </w:trPr>
        <w:tc>
          <w:tcPr>
            <w:tcW w:w="821" w:type="dxa"/>
            <w:vAlign w:val="center"/>
          </w:tcPr>
          <w:p w14:paraId="10D12CA8" w14:textId="77777777"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43AAE8CC" w14:textId="77777777"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pc_DtName</w:t>
            </w:r>
          </w:p>
        </w:tc>
        <w:tc>
          <w:tcPr>
            <w:tcW w:w="6217" w:type="dxa"/>
            <w:vAlign w:val="center"/>
          </w:tcPr>
          <w:p w14:paraId="0EB1A3B1" w14:textId="77777777" w:rsidR="003F4B2D" w:rsidRPr="0069651D" w:rsidRDefault="003F4B2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3F4B2D" w14:paraId="1B814A46" w14:textId="77777777" w:rsidTr="004746C7">
        <w:trPr>
          <w:trHeight w:val="70"/>
        </w:trPr>
        <w:tc>
          <w:tcPr>
            <w:tcW w:w="821" w:type="dxa"/>
            <w:vAlign w:val="center"/>
          </w:tcPr>
          <w:p w14:paraId="18D27B65" w14:textId="77777777"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5DD49B58" w14:textId="77777777"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Plant</w:t>
            </w:r>
          </w:p>
        </w:tc>
        <w:tc>
          <w:tcPr>
            <w:tcW w:w="6217" w:type="dxa"/>
            <w:vAlign w:val="center"/>
          </w:tcPr>
          <w:p w14:paraId="40586E03" w14:textId="77777777"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车间</w:t>
            </w:r>
          </w:p>
        </w:tc>
      </w:tr>
      <w:tr w:rsidR="003F4B2D" w14:paraId="451C272A" w14:textId="77777777" w:rsidTr="004746C7">
        <w:trPr>
          <w:trHeight w:val="70"/>
        </w:trPr>
        <w:tc>
          <w:tcPr>
            <w:tcW w:w="821" w:type="dxa"/>
            <w:vAlign w:val="center"/>
          </w:tcPr>
          <w:p w14:paraId="4A0B2975" w14:textId="77777777"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9425907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Pc_English</w:t>
            </w:r>
          </w:p>
        </w:tc>
        <w:tc>
          <w:tcPr>
            <w:tcW w:w="6217" w:type="dxa"/>
            <w:vAlign w:val="center"/>
          </w:tcPr>
          <w:p w14:paraId="715E2E1E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英文描述</w:t>
            </w:r>
          </w:p>
        </w:tc>
      </w:tr>
      <w:tr w:rsidR="003F4B2D" w14:paraId="3868F492" w14:textId="77777777" w:rsidTr="004746C7">
        <w:trPr>
          <w:trHeight w:val="70"/>
        </w:trPr>
        <w:tc>
          <w:tcPr>
            <w:tcW w:w="821" w:type="dxa"/>
            <w:vAlign w:val="center"/>
          </w:tcPr>
          <w:p w14:paraId="6417503F" w14:textId="77777777"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6E607E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</w:t>
            </w:r>
          </w:p>
        </w:tc>
        <w:tc>
          <w:tcPr>
            <w:tcW w:w="6217" w:type="dxa"/>
            <w:vAlign w:val="center"/>
          </w:tcPr>
          <w:p w14:paraId="3E78B949" w14:textId="77777777"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工序状态</w:t>
            </w:r>
          </w:p>
        </w:tc>
      </w:tr>
    </w:tbl>
    <w:p w14:paraId="2D7B50B8" w14:textId="77777777" w:rsidR="003F4B2D" w:rsidRDefault="003F4B2D" w:rsidP="003F4B2D"/>
    <w:p w14:paraId="6ED467DA" w14:textId="77777777" w:rsidR="003F4B2D" w:rsidRDefault="003F4B2D" w:rsidP="0036593D">
      <w:pPr>
        <w:rPr>
          <w:b/>
          <w:sz w:val="30"/>
          <w:szCs w:val="30"/>
        </w:rPr>
      </w:pPr>
    </w:p>
    <w:p w14:paraId="65A0FB32" w14:textId="77777777" w:rsidR="0069651D" w:rsidRDefault="0069651D" w:rsidP="0069651D">
      <w:pPr>
        <w:rPr>
          <w:b/>
          <w:sz w:val="30"/>
          <w:szCs w:val="30"/>
        </w:rPr>
      </w:pPr>
    </w:p>
    <w:p w14:paraId="6BD1A7AB" w14:textId="77777777" w:rsidR="0069651D" w:rsidRDefault="0069651D" w:rsidP="0069651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 w:hint="eastAsia"/>
          <w:b/>
          <w:bCs/>
          <w:sz w:val="24"/>
        </w:rPr>
        <w:t>BOM</w:t>
      </w:r>
      <w:r>
        <w:rPr>
          <w:rFonts w:eastAsia="微软雅黑"/>
          <w:b/>
          <w:bCs/>
          <w:sz w:val="24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69651D" w14:paraId="12D08E2E" w14:textId="77777777" w:rsidTr="004746C7">
        <w:trPr>
          <w:trHeight w:val="433"/>
        </w:trPr>
        <w:tc>
          <w:tcPr>
            <w:tcW w:w="821" w:type="dxa"/>
            <w:shd w:val="clear" w:color="auto" w:fill="BFBFBF"/>
          </w:tcPr>
          <w:p w14:paraId="651A4AA6" w14:textId="77777777" w:rsidR="0069651D" w:rsidRDefault="0069651D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CAEA223" w14:textId="77777777" w:rsidR="0069651D" w:rsidRDefault="0069651D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28EFEC5" w14:textId="77777777" w:rsidR="0069651D" w:rsidRDefault="0069651D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C2997" w14:paraId="09736438" w14:textId="77777777" w:rsidTr="004746C7">
        <w:trPr>
          <w:trHeight w:val="70"/>
        </w:trPr>
        <w:tc>
          <w:tcPr>
            <w:tcW w:w="821" w:type="dxa"/>
            <w:vAlign w:val="center"/>
          </w:tcPr>
          <w:p w14:paraId="65EB408B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17F96E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</w:p>
        </w:tc>
        <w:tc>
          <w:tcPr>
            <w:tcW w:w="6217" w:type="dxa"/>
            <w:vAlign w:val="center"/>
          </w:tcPr>
          <w:p w14:paraId="6BC897C5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CC2997" w14:paraId="6AC895B4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AD8715E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C81DF64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</w:p>
        </w:tc>
        <w:tc>
          <w:tcPr>
            <w:tcW w:w="6217" w:type="dxa"/>
            <w:vAlign w:val="center"/>
          </w:tcPr>
          <w:p w14:paraId="2D63DAAB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CC2997" w14:paraId="52C539D5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C241473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F315591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</w:p>
        </w:tc>
        <w:tc>
          <w:tcPr>
            <w:tcW w:w="6217" w:type="dxa"/>
            <w:vAlign w:val="center"/>
          </w:tcPr>
          <w:p w14:paraId="22AC9B0E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9651D" w14:paraId="312D8035" w14:textId="77777777" w:rsidTr="004746C7">
        <w:trPr>
          <w:trHeight w:val="70"/>
        </w:trPr>
        <w:tc>
          <w:tcPr>
            <w:tcW w:w="821" w:type="dxa"/>
            <w:vAlign w:val="center"/>
          </w:tcPr>
          <w:p w14:paraId="734880BC" w14:textId="77777777"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7F9CC4" w14:textId="77777777"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</w:p>
        </w:tc>
        <w:tc>
          <w:tcPr>
            <w:tcW w:w="6217" w:type="dxa"/>
            <w:vAlign w:val="center"/>
          </w:tcPr>
          <w:p w14:paraId="1DADD768" w14:textId="77777777"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9651D" w14:paraId="0B538338" w14:textId="77777777" w:rsidTr="004746C7">
        <w:trPr>
          <w:trHeight w:val="70"/>
        </w:trPr>
        <w:tc>
          <w:tcPr>
            <w:tcW w:w="821" w:type="dxa"/>
            <w:vAlign w:val="center"/>
          </w:tcPr>
          <w:p w14:paraId="399C3969" w14:textId="77777777"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95347EA" w14:textId="77777777"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</w:p>
        </w:tc>
        <w:tc>
          <w:tcPr>
            <w:tcW w:w="6217" w:type="dxa"/>
            <w:vAlign w:val="center"/>
          </w:tcPr>
          <w:p w14:paraId="4AFA9C85" w14:textId="77777777"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</w:t>
            </w:r>
            <w:r w:rsid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CC2997" w14:paraId="007B5487" w14:textId="77777777" w:rsidTr="004746C7">
        <w:trPr>
          <w:trHeight w:val="70"/>
        </w:trPr>
        <w:tc>
          <w:tcPr>
            <w:tcW w:w="821" w:type="dxa"/>
            <w:vAlign w:val="center"/>
          </w:tcPr>
          <w:p w14:paraId="1DDDBA36" w14:textId="77777777" w:rsidR="00CC2997" w:rsidRP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14:paraId="5E3D6C4D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</w:p>
        </w:tc>
        <w:tc>
          <w:tcPr>
            <w:tcW w:w="6217" w:type="dxa"/>
            <w:vAlign w:val="center"/>
          </w:tcPr>
          <w:p w14:paraId="7570B922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14:paraId="541A3B34" w14:textId="77777777" w:rsidTr="004746C7">
        <w:trPr>
          <w:trHeight w:val="70"/>
        </w:trPr>
        <w:tc>
          <w:tcPr>
            <w:tcW w:w="821" w:type="dxa"/>
            <w:vAlign w:val="center"/>
          </w:tcPr>
          <w:p w14:paraId="1666663C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6CBF32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</w:p>
        </w:tc>
        <w:tc>
          <w:tcPr>
            <w:tcW w:w="6217" w:type="dxa"/>
            <w:vAlign w:val="center"/>
          </w:tcPr>
          <w:p w14:paraId="73EFDDBB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CC2997" w14:paraId="3DB28766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D5E25DE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FDF5F4E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</w:p>
        </w:tc>
        <w:tc>
          <w:tcPr>
            <w:tcW w:w="6217" w:type="dxa"/>
            <w:vAlign w:val="center"/>
          </w:tcPr>
          <w:p w14:paraId="6758333D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CC2997" w14:paraId="46B0CF81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5011E8A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FD3661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</w:p>
        </w:tc>
        <w:tc>
          <w:tcPr>
            <w:tcW w:w="6217" w:type="dxa"/>
            <w:vAlign w:val="center"/>
          </w:tcPr>
          <w:p w14:paraId="0B1BDB18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CC2997" w14:paraId="242522F5" w14:textId="77777777" w:rsidTr="004746C7">
        <w:trPr>
          <w:trHeight w:val="70"/>
        </w:trPr>
        <w:tc>
          <w:tcPr>
            <w:tcW w:w="821" w:type="dxa"/>
            <w:vAlign w:val="center"/>
          </w:tcPr>
          <w:p w14:paraId="08157304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9EA0A30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</w:p>
        </w:tc>
        <w:tc>
          <w:tcPr>
            <w:tcW w:w="6217" w:type="dxa"/>
            <w:vAlign w:val="center"/>
          </w:tcPr>
          <w:p w14:paraId="6295B3F1" w14:textId="77777777"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</w:p>
        </w:tc>
      </w:tr>
      <w:tr w:rsidR="00CC2997" w14:paraId="05FCC66A" w14:textId="77777777" w:rsidTr="004746C7">
        <w:trPr>
          <w:trHeight w:val="70"/>
        </w:trPr>
        <w:tc>
          <w:tcPr>
            <w:tcW w:w="821" w:type="dxa"/>
            <w:vAlign w:val="center"/>
          </w:tcPr>
          <w:p w14:paraId="3FBAD4E4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D85F808" w14:textId="77777777" w:rsidR="00CC2997" w:rsidRPr="00CC2997" w:rsidRDefault="00CC2997" w:rsidP="00CC299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  <w:highlight w:val="red"/>
              </w:rPr>
            </w:pPr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</w:p>
        </w:tc>
        <w:tc>
          <w:tcPr>
            <w:tcW w:w="6217" w:type="dxa"/>
            <w:vAlign w:val="center"/>
          </w:tcPr>
          <w:p w14:paraId="17893682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14:paraId="5DCD2EA7" w14:textId="77777777" w:rsidTr="004746C7">
        <w:trPr>
          <w:trHeight w:val="70"/>
        </w:trPr>
        <w:tc>
          <w:tcPr>
            <w:tcW w:w="821" w:type="dxa"/>
            <w:vAlign w:val="center"/>
          </w:tcPr>
          <w:p w14:paraId="4D5471ED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A36B63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</w:p>
        </w:tc>
        <w:tc>
          <w:tcPr>
            <w:tcW w:w="6217" w:type="dxa"/>
            <w:vAlign w:val="center"/>
          </w:tcPr>
          <w:p w14:paraId="075B8A16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14:paraId="76D7FA9B" w14:textId="77777777" w:rsidTr="004746C7">
        <w:trPr>
          <w:trHeight w:val="70"/>
        </w:trPr>
        <w:tc>
          <w:tcPr>
            <w:tcW w:w="821" w:type="dxa"/>
            <w:vAlign w:val="center"/>
          </w:tcPr>
          <w:p w14:paraId="2383B382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E8A38DA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</w:p>
        </w:tc>
        <w:tc>
          <w:tcPr>
            <w:tcW w:w="6217" w:type="dxa"/>
            <w:vAlign w:val="center"/>
          </w:tcPr>
          <w:p w14:paraId="67B3C6A1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14:paraId="476CE118" w14:textId="77777777" w:rsidTr="004746C7">
        <w:trPr>
          <w:trHeight w:val="70"/>
        </w:trPr>
        <w:tc>
          <w:tcPr>
            <w:tcW w:w="821" w:type="dxa"/>
            <w:vAlign w:val="center"/>
          </w:tcPr>
          <w:p w14:paraId="56B610A2" w14:textId="77777777"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A8E84D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</w:p>
        </w:tc>
        <w:tc>
          <w:tcPr>
            <w:tcW w:w="6217" w:type="dxa"/>
            <w:vAlign w:val="center"/>
          </w:tcPr>
          <w:p w14:paraId="67E49674" w14:textId="77777777"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14:paraId="37042059" w14:textId="77777777" w:rsidR="003F4B2D" w:rsidRDefault="003F4B2D" w:rsidP="0036593D">
      <w:pPr>
        <w:rPr>
          <w:b/>
          <w:sz w:val="30"/>
          <w:szCs w:val="30"/>
        </w:rPr>
      </w:pPr>
    </w:p>
    <w:p w14:paraId="3459CCE0" w14:textId="77777777" w:rsidR="003F4B2D" w:rsidRDefault="003F4B2D" w:rsidP="0036593D">
      <w:pPr>
        <w:rPr>
          <w:b/>
          <w:sz w:val="30"/>
          <w:szCs w:val="30"/>
        </w:rPr>
      </w:pPr>
    </w:p>
    <w:p w14:paraId="74157F58" w14:textId="77777777" w:rsidR="003F4B2D" w:rsidRDefault="003F4B2D" w:rsidP="0036593D">
      <w:pPr>
        <w:rPr>
          <w:b/>
          <w:sz w:val="30"/>
          <w:szCs w:val="30"/>
        </w:rPr>
      </w:pPr>
    </w:p>
    <w:p w14:paraId="77C3483A" w14:textId="77777777" w:rsidR="00DE56EC" w:rsidRDefault="00DE56EC" w:rsidP="0036593D">
      <w:pPr>
        <w:rPr>
          <w:b/>
          <w:sz w:val="30"/>
          <w:szCs w:val="30"/>
        </w:rPr>
      </w:pPr>
    </w:p>
    <w:p w14:paraId="19B6E39E" w14:textId="77777777" w:rsidR="00DE56EC" w:rsidRDefault="00DE56EC" w:rsidP="0036593D">
      <w:pPr>
        <w:rPr>
          <w:b/>
          <w:sz w:val="30"/>
          <w:szCs w:val="30"/>
        </w:rPr>
      </w:pPr>
    </w:p>
    <w:p w14:paraId="1846D255" w14:textId="77777777"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748A4B23" w14:textId="77777777" w:rsidTr="00192499">
        <w:trPr>
          <w:trHeight w:val="433"/>
        </w:trPr>
        <w:tc>
          <w:tcPr>
            <w:tcW w:w="821" w:type="dxa"/>
            <w:shd w:val="clear" w:color="auto" w:fill="BFBFBF"/>
          </w:tcPr>
          <w:p w14:paraId="6FFFC79D" w14:textId="77777777"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4299CFD7" w14:textId="77777777"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1C7440C" w14:textId="77777777"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14:paraId="5172A7ED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8716231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D0E1F8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5879BDC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206E1C33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6A11C1F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C08FC0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3F57A552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7E94E56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B3C8919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64633E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52400F3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6A93A926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131AF9B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2AABA4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3207A6B8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19674460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DCCFB82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D988DC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63644992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7AA5768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9B6E4A7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86EA2F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76F0F28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21715EE5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8C102C4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F93FE6E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4B94AB03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53C7CBCC" w14:textId="77777777" w:rsidTr="00192499">
        <w:trPr>
          <w:trHeight w:val="70"/>
        </w:trPr>
        <w:tc>
          <w:tcPr>
            <w:tcW w:w="821" w:type="dxa"/>
            <w:vAlign w:val="center"/>
          </w:tcPr>
          <w:p w14:paraId="155231A3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4707C5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901C3F7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7556947B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2E22EB2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A26377C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172B5B34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4D94E062" w14:textId="77777777" w:rsidTr="00192499">
        <w:trPr>
          <w:trHeight w:val="70"/>
        </w:trPr>
        <w:tc>
          <w:tcPr>
            <w:tcW w:w="821" w:type="dxa"/>
            <w:vAlign w:val="center"/>
          </w:tcPr>
          <w:p w14:paraId="158B348A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86B3D5F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651E1191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4DFD037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3710157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14D5C7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0FE136B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37648F6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E7BC529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47A9E2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14D23D5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4E7BEF15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7DE20FC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A430BA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28EE067F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2C799CD0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38FD445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CF142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06455279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0427AF68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0819B86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3833DB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622A19AB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14:paraId="0EF151C7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180ED0C" w14:textId="77777777"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1284AE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4378DE34" w14:textId="77777777"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ADAED73" w14:textId="77777777"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14:paraId="41460955" w14:textId="77777777" w:rsidTr="00192499">
        <w:trPr>
          <w:trHeight w:val="433"/>
        </w:trPr>
        <w:tc>
          <w:tcPr>
            <w:tcW w:w="821" w:type="dxa"/>
            <w:shd w:val="clear" w:color="auto" w:fill="BFBFBF"/>
          </w:tcPr>
          <w:p w14:paraId="1BD42A6C" w14:textId="77777777" w:rsidR="00D619E2" w:rsidRDefault="00D619E2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56C3C50" w14:textId="77777777" w:rsidR="00D619E2" w:rsidRDefault="00D619E2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452A30E" w14:textId="77777777" w:rsidR="00D619E2" w:rsidRDefault="00D619E2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14:paraId="4E4CEEAC" w14:textId="77777777" w:rsidTr="00192499">
        <w:trPr>
          <w:trHeight w:val="70"/>
        </w:trPr>
        <w:tc>
          <w:tcPr>
            <w:tcW w:w="821" w:type="dxa"/>
            <w:vAlign w:val="center"/>
          </w:tcPr>
          <w:p w14:paraId="36E0D307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0C8284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ss_gsid</w:t>
            </w:r>
          </w:p>
        </w:tc>
        <w:tc>
          <w:tcPr>
            <w:tcW w:w="6217" w:type="dxa"/>
            <w:vAlign w:val="center"/>
          </w:tcPr>
          <w:p w14:paraId="7CF7ED06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公司编码</w:t>
            </w:r>
          </w:p>
        </w:tc>
      </w:tr>
      <w:tr w:rsidR="00D619E2" w14:paraId="0F1B602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786D211C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9C2D34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ss_partname</w:t>
            </w:r>
          </w:p>
        </w:tc>
        <w:tc>
          <w:tcPr>
            <w:tcW w:w="6217" w:type="dxa"/>
            <w:vAlign w:val="center"/>
          </w:tcPr>
          <w:p w14:paraId="3B7EEB73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D619E2" w14:paraId="22E46A08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844E661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46D6C6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Storestart</w:t>
            </w:r>
          </w:p>
        </w:tc>
        <w:tc>
          <w:tcPr>
            <w:tcW w:w="6217" w:type="dxa"/>
            <w:vAlign w:val="center"/>
          </w:tcPr>
          <w:p w14:paraId="16AA6B55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期初库存</w:t>
            </w:r>
          </w:p>
        </w:tc>
      </w:tr>
      <w:tr w:rsidR="00D619E2" w14:paraId="5132345A" w14:textId="77777777" w:rsidTr="00192499">
        <w:trPr>
          <w:trHeight w:val="70"/>
        </w:trPr>
        <w:tc>
          <w:tcPr>
            <w:tcW w:w="821" w:type="dxa"/>
            <w:vAlign w:val="center"/>
          </w:tcPr>
          <w:p w14:paraId="2FC479B1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7D4B67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StoreIn</w:t>
            </w:r>
          </w:p>
        </w:tc>
        <w:tc>
          <w:tcPr>
            <w:tcW w:w="6217" w:type="dxa"/>
            <w:vAlign w:val="center"/>
          </w:tcPr>
          <w:p w14:paraId="24C26890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当月入库</w:t>
            </w:r>
          </w:p>
        </w:tc>
      </w:tr>
      <w:tr w:rsidR="00D619E2" w14:paraId="7F6804A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0E0F4AF2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BAEF1E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StoreBack</w:t>
            </w:r>
          </w:p>
        </w:tc>
        <w:tc>
          <w:tcPr>
            <w:tcW w:w="6217" w:type="dxa"/>
            <w:vAlign w:val="center"/>
          </w:tcPr>
          <w:p w14:paraId="4D743D7F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当月退仓</w:t>
            </w:r>
          </w:p>
        </w:tc>
      </w:tr>
      <w:tr w:rsidR="00D619E2" w14:paraId="7CB60395" w14:textId="77777777" w:rsidTr="00192499">
        <w:trPr>
          <w:trHeight w:val="70"/>
        </w:trPr>
        <w:tc>
          <w:tcPr>
            <w:tcW w:w="821" w:type="dxa"/>
            <w:vAlign w:val="center"/>
          </w:tcPr>
          <w:p w14:paraId="5488755B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20AFE80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StoreOut</w:t>
            </w:r>
          </w:p>
        </w:tc>
        <w:tc>
          <w:tcPr>
            <w:tcW w:w="6217" w:type="dxa"/>
            <w:vAlign w:val="center"/>
          </w:tcPr>
          <w:p w14:paraId="4AD23131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当月出库</w:t>
            </w:r>
          </w:p>
        </w:tc>
      </w:tr>
      <w:tr w:rsidR="00D619E2" w14:paraId="665794D0" w14:textId="77777777" w:rsidTr="00192499">
        <w:trPr>
          <w:trHeight w:val="70"/>
        </w:trPr>
        <w:tc>
          <w:tcPr>
            <w:tcW w:w="821" w:type="dxa"/>
            <w:vAlign w:val="center"/>
          </w:tcPr>
          <w:p w14:paraId="6DB462B6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C3BDC6C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CustBack</w:t>
            </w:r>
          </w:p>
        </w:tc>
        <w:tc>
          <w:tcPr>
            <w:tcW w:w="6217" w:type="dxa"/>
            <w:vAlign w:val="center"/>
          </w:tcPr>
          <w:p w14:paraId="5F840242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当月退货</w:t>
            </w:r>
          </w:p>
        </w:tc>
      </w:tr>
      <w:tr w:rsidR="00D619E2" w14:paraId="5EB7CB34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8F4CC8C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5800A8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StoreAt</w:t>
            </w:r>
          </w:p>
        </w:tc>
        <w:tc>
          <w:tcPr>
            <w:tcW w:w="6217" w:type="dxa"/>
            <w:vAlign w:val="center"/>
          </w:tcPr>
          <w:p w14:paraId="351E1927" w14:textId="77777777"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当月期末</w:t>
            </w:r>
          </w:p>
        </w:tc>
      </w:tr>
      <w:tr w:rsidR="00D619E2" w14:paraId="69DEB1FE" w14:textId="77777777" w:rsidTr="00192499">
        <w:trPr>
          <w:trHeight w:val="70"/>
        </w:trPr>
        <w:tc>
          <w:tcPr>
            <w:tcW w:w="821" w:type="dxa"/>
            <w:vAlign w:val="center"/>
          </w:tcPr>
          <w:p w14:paraId="4BFB6228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F17153" w14:textId="77777777"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1A9539FF" w14:textId="77777777"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1F5F4C9F" w14:textId="77777777" w:rsidR="00D619E2" w:rsidRPr="0036593D" w:rsidRDefault="00D619E2" w:rsidP="00D619E2">
      <w:pPr>
        <w:rPr>
          <w:b/>
          <w:sz w:val="30"/>
          <w:szCs w:val="30"/>
        </w:rPr>
      </w:pPr>
    </w:p>
    <w:p w14:paraId="260B2018" w14:textId="77777777" w:rsidR="0036593D" w:rsidRPr="0036593D" w:rsidRDefault="0036593D" w:rsidP="0036593D">
      <w:pPr>
        <w:rPr>
          <w:b/>
          <w:sz w:val="30"/>
          <w:szCs w:val="30"/>
        </w:rPr>
      </w:pPr>
    </w:p>
    <w:p w14:paraId="13DAF244" w14:textId="77777777" w:rsidR="0036593D" w:rsidRPr="00270CF6" w:rsidRDefault="0036593D" w:rsidP="00270CF6"/>
    <w:sectPr w:rsidR="0036593D" w:rsidRPr="00270CF6" w:rsidSect="00257D90">
      <w:footerReference w:type="first" r:id="rId23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微软用户" w:date="2020-04-07T22:15:00Z" w:initials="微软用户">
    <w:p w14:paraId="27461F60" w14:textId="4682E96B" w:rsidR="004B2B70" w:rsidRDefault="004B2B70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添加工单批次号</w:t>
      </w:r>
      <w:r w:rsidR="000431A1">
        <w:rPr>
          <w:rFonts w:hint="eastAsia"/>
        </w:rPr>
        <w:t>字段</w:t>
      </w:r>
    </w:p>
  </w:comment>
  <w:comment w:id="8" w:author="微软用户" w:date="2020-04-08T09:16:00Z" w:initials="微软用户">
    <w:p w14:paraId="525999E9" w14:textId="17168A84" w:rsidR="00DE379A" w:rsidRDefault="00DE379A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待定？是否未</w:t>
      </w:r>
      <w:r w:rsidRPr="00DE379A">
        <w:t>Routes</w:t>
      </w:r>
    </w:p>
  </w:comment>
  <w:comment w:id="9" w:author="微软用户" w:date="2020-04-07T15:17:00Z" w:initials="微软用户">
    <w:p w14:paraId="28D482B8" w14:textId="77777777" w:rsidR="003A03E6" w:rsidRDefault="003A03E6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对应设备组</w:t>
      </w:r>
      <w:r>
        <w:rPr>
          <w:rFonts w:hint="eastAsia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461F60" w15:done="0"/>
  <w15:commentEx w15:paraId="525999E9" w15:done="0"/>
  <w15:commentEx w15:paraId="28D482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17142" w14:textId="77777777" w:rsidR="00E350DF" w:rsidRDefault="00E350DF">
      <w:r>
        <w:separator/>
      </w:r>
    </w:p>
  </w:endnote>
  <w:endnote w:type="continuationSeparator" w:id="0">
    <w:p w14:paraId="54967826" w14:textId="77777777" w:rsidR="00E350DF" w:rsidRDefault="00E3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14:paraId="3966DE9F" w14:textId="77777777" w:rsidR="004746C7" w:rsidRDefault="004746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3A775CD1" w14:textId="77777777" w:rsidR="004746C7" w:rsidRDefault="004746C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9FFD0" w14:textId="77777777" w:rsidR="004746C7" w:rsidRDefault="004746C7">
    <w:pPr>
      <w:pStyle w:val="a7"/>
      <w:jc w:val="center"/>
    </w:pPr>
  </w:p>
  <w:p w14:paraId="55079811" w14:textId="77777777" w:rsidR="004746C7" w:rsidRDefault="004746C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EA496" w14:textId="77777777" w:rsidR="004746C7" w:rsidRDefault="004746C7">
    <w:pPr>
      <w:pStyle w:val="a7"/>
      <w:jc w:val="center"/>
    </w:pPr>
  </w:p>
  <w:p w14:paraId="4CCCB169" w14:textId="77777777" w:rsidR="004746C7" w:rsidRDefault="004746C7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B9465" w14:textId="77777777" w:rsidR="004746C7" w:rsidRDefault="004746C7">
    <w:pPr>
      <w:pStyle w:val="a7"/>
      <w:jc w:val="center"/>
    </w:pPr>
  </w:p>
  <w:p w14:paraId="7648B118" w14:textId="77777777" w:rsidR="004746C7" w:rsidRDefault="004746C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14:paraId="7BE6EA2D" w14:textId="77777777" w:rsidR="004746C7" w:rsidRDefault="004746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65B" w:rsidRPr="003C565B">
          <w:rPr>
            <w:noProof/>
            <w:lang w:val="zh-CN"/>
          </w:rPr>
          <w:t>16</w:t>
        </w:r>
        <w:r>
          <w:rPr>
            <w:noProof/>
            <w:lang w:val="zh-CN"/>
          </w:rPr>
          <w:fldChar w:fldCharType="end"/>
        </w:r>
      </w:p>
    </w:sdtContent>
  </w:sdt>
  <w:p w14:paraId="64B2B47C" w14:textId="77777777" w:rsidR="004746C7" w:rsidRDefault="004746C7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14:paraId="6E45FBEC" w14:textId="77777777" w:rsidR="004746C7" w:rsidRDefault="004746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65B" w:rsidRPr="003C565B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0DDE897E" w14:textId="77777777" w:rsidR="004746C7" w:rsidRDefault="004746C7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3E37" w14:textId="77777777" w:rsidR="004746C7" w:rsidRDefault="004746C7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C565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C565B">
      <w:rPr>
        <w:b/>
        <w:bCs/>
        <w:noProof/>
      </w:rPr>
      <w:t>24</w:t>
    </w:r>
    <w:r>
      <w:rPr>
        <w:b/>
        <w:bCs/>
        <w:sz w:val="24"/>
        <w:szCs w:val="24"/>
      </w:rPr>
      <w:fldChar w:fldCharType="end"/>
    </w:r>
  </w:p>
  <w:p w14:paraId="3A017CDA" w14:textId="77777777" w:rsidR="004746C7" w:rsidRDefault="004746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DAAEB" w14:textId="77777777" w:rsidR="00E350DF" w:rsidRDefault="00E350DF">
      <w:r>
        <w:separator/>
      </w:r>
    </w:p>
  </w:footnote>
  <w:footnote w:type="continuationSeparator" w:id="0">
    <w:p w14:paraId="40074E05" w14:textId="77777777" w:rsidR="00E350DF" w:rsidRDefault="00E35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655AD" w14:textId="77777777" w:rsidR="004746C7" w:rsidRDefault="004746C7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8C357" w14:textId="77777777" w:rsidR="004746C7" w:rsidRDefault="004746C7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6D877B" wp14:editId="10F37ACA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BA49A8" w14:textId="77777777" w:rsidR="004746C7" w:rsidRDefault="004746C7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6D877B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14:paraId="67BA49A8" w14:textId="77777777" w:rsidR="004746C7" w:rsidRDefault="004746C7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D479B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51AAF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9535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563C0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FB6D3D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6"/>
  </w:num>
  <w:num w:numId="9">
    <w:abstractNumId w:val="14"/>
  </w:num>
  <w:num w:numId="10">
    <w:abstractNumId w:val="12"/>
  </w:num>
  <w:num w:numId="11">
    <w:abstractNumId w:val="0"/>
  </w:num>
  <w:num w:numId="12">
    <w:abstractNumId w:val="7"/>
  </w:num>
  <w:num w:numId="13">
    <w:abstractNumId w:val="2"/>
  </w:num>
  <w:num w:numId="14">
    <w:abstractNumId w:val="15"/>
  </w:num>
  <w:num w:numId="15">
    <w:abstractNumId w:val="8"/>
  </w:num>
  <w:num w:numId="16">
    <w:abstractNumId w:val="3"/>
  </w:num>
  <w:num w:numId="17">
    <w:abstractNumId w:val="4"/>
  </w:num>
  <w:num w:numId="1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31A1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566E"/>
    <w:rsid w:val="000D6337"/>
    <w:rsid w:val="000D7FAF"/>
    <w:rsid w:val="000E066E"/>
    <w:rsid w:val="000E0C94"/>
    <w:rsid w:val="000E0F47"/>
    <w:rsid w:val="000E12A6"/>
    <w:rsid w:val="000E151C"/>
    <w:rsid w:val="000F071D"/>
    <w:rsid w:val="000F2314"/>
    <w:rsid w:val="000F3727"/>
    <w:rsid w:val="000F3878"/>
    <w:rsid w:val="0010084C"/>
    <w:rsid w:val="0010248F"/>
    <w:rsid w:val="0010325B"/>
    <w:rsid w:val="001160D6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2499"/>
    <w:rsid w:val="00195485"/>
    <w:rsid w:val="001A1801"/>
    <w:rsid w:val="001A28EE"/>
    <w:rsid w:val="001B2E26"/>
    <w:rsid w:val="001B4216"/>
    <w:rsid w:val="001B575B"/>
    <w:rsid w:val="001B6DFE"/>
    <w:rsid w:val="001B7CA1"/>
    <w:rsid w:val="001C064C"/>
    <w:rsid w:val="001C1716"/>
    <w:rsid w:val="001D769A"/>
    <w:rsid w:val="001E064C"/>
    <w:rsid w:val="001E5FBA"/>
    <w:rsid w:val="001F222E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2FE1"/>
    <w:rsid w:val="0024415C"/>
    <w:rsid w:val="00245294"/>
    <w:rsid w:val="00246342"/>
    <w:rsid w:val="00246A64"/>
    <w:rsid w:val="0024703C"/>
    <w:rsid w:val="00256937"/>
    <w:rsid w:val="00256A9F"/>
    <w:rsid w:val="00257482"/>
    <w:rsid w:val="00257D90"/>
    <w:rsid w:val="00260CDE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E1FC1"/>
    <w:rsid w:val="002F19AC"/>
    <w:rsid w:val="002F320C"/>
    <w:rsid w:val="002F59F2"/>
    <w:rsid w:val="002F6505"/>
    <w:rsid w:val="0030098C"/>
    <w:rsid w:val="00303E53"/>
    <w:rsid w:val="00307D55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4440"/>
    <w:rsid w:val="00397DC8"/>
    <w:rsid w:val="003A03E6"/>
    <w:rsid w:val="003A1F55"/>
    <w:rsid w:val="003A27D3"/>
    <w:rsid w:val="003A3FBA"/>
    <w:rsid w:val="003A6D8F"/>
    <w:rsid w:val="003B1E16"/>
    <w:rsid w:val="003B35B6"/>
    <w:rsid w:val="003C2A57"/>
    <w:rsid w:val="003C565B"/>
    <w:rsid w:val="003D0D2E"/>
    <w:rsid w:val="003D2AB3"/>
    <w:rsid w:val="003D549E"/>
    <w:rsid w:val="003E57E3"/>
    <w:rsid w:val="003F4B2D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746C7"/>
    <w:rsid w:val="004839C4"/>
    <w:rsid w:val="0048504E"/>
    <w:rsid w:val="00485CF9"/>
    <w:rsid w:val="00487F17"/>
    <w:rsid w:val="00490E7D"/>
    <w:rsid w:val="004940A7"/>
    <w:rsid w:val="004978E5"/>
    <w:rsid w:val="00497DD3"/>
    <w:rsid w:val="004A085C"/>
    <w:rsid w:val="004A0CA4"/>
    <w:rsid w:val="004A2895"/>
    <w:rsid w:val="004A38BC"/>
    <w:rsid w:val="004A6E28"/>
    <w:rsid w:val="004A6EEA"/>
    <w:rsid w:val="004A7412"/>
    <w:rsid w:val="004A7CD7"/>
    <w:rsid w:val="004B1051"/>
    <w:rsid w:val="004B125D"/>
    <w:rsid w:val="004B2B70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072"/>
    <w:rsid w:val="004E186D"/>
    <w:rsid w:val="004E2DE6"/>
    <w:rsid w:val="004E4F2D"/>
    <w:rsid w:val="004F1059"/>
    <w:rsid w:val="004F17C5"/>
    <w:rsid w:val="004F1F10"/>
    <w:rsid w:val="004F2D61"/>
    <w:rsid w:val="004F2EB0"/>
    <w:rsid w:val="004F65F4"/>
    <w:rsid w:val="005004D2"/>
    <w:rsid w:val="005012E3"/>
    <w:rsid w:val="00506734"/>
    <w:rsid w:val="00515139"/>
    <w:rsid w:val="00516246"/>
    <w:rsid w:val="00516FCE"/>
    <w:rsid w:val="0052299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1DB9"/>
    <w:rsid w:val="00564320"/>
    <w:rsid w:val="00566497"/>
    <w:rsid w:val="00566AB1"/>
    <w:rsid w:val="005779B2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97C25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6033"/>
    <w:rsid w:val="005D312B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51D"/>
    <w:rsid w:val="00696EF6"/>
    <w:rsid w:val="006A1783"/>
    <w:rsid w:val="006A2D80"/>
    <w:rsid w:val="006B1B52"/>
    <w:rsid w:val="006C0DB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EFA"/>
    <w:rsid w:val="00722FAC"/>
    <w:rsid w:val="00730738"/>
    <w:rsid w:val="0073094D"/>
    <w:rsid w:val="007315DD"/>
    <w:rsid w:val="00735147"/>
    <w:rsid w:val="00741A1A"/>
    <w:rsid w:val="00743DA3"/>
    <w:rsid w:val="007454CE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86E9C"/>
    <w:rsid w:val="00791686"/>
    <w:rsid w:val="00793C82"/>
    <w:rsid w:val="00794A8B"/>
    <w:rsid w:val="00796875"/>
    <w:rsid w:val="007976B5"/>
    <w:rsid w:val="007A01E6"/>
    <w:rsid w:val="007A261E"/>
    <w:rsid w:val="007A28F1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2C65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55EA"/>
    <w:rsid w:val="00955B64"/>
    <w:rsid w:val="0095669E"/>
    <w:rsid w:val="0096777E"/>
    <w:rsid w:val="00980FEF"/>
    <w:rsid w:val="00983F61"/>
    <w:rsid w:val="0098582F"/>
    <w:rsid w:val="0098586F"/>
    <w:rsid w:val="00987FA4"/>
    <w:rsid w:val="00995F19"/>
    <w:rsid w:val="009A489C"/>
    <w:rsid w:val="009A542B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C10"/>
    <w:rsid w:val="00A07DE3"/>
    <w:rsid w:val="00A122A6"/>
    <w:rsid w:val="00A1529D"/>
    <w:rsid w:val="00A263AE"/>
    <w:rsid w:val="00A26FE0"/>
    <w:rsid w:val="00A27C88"/>
    <w:rsid w:val="00A3204D"/>
    <w:rsid w:val="00A3250C"/>
    <w:rsid w:val="00A353A7"/>
    <w:rsid w:val="00A409D5"/>
    <w:rsid w:val="00A43A7E"/>
    <w:rsid w:val="00A4602D"/>
    <w:rsid w:val="00A47729"/>
    <w:rsid w:val="00A47DAB"/>
    <w:rsid w:val="00A51A52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300"/>
    <w:rsid w:val="00AB1422"/>
    <w:rsid w:val="00AD1EB2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36E"/>
    <w:rsid w:val="00B30CE2"/>
    <w:rsid w:val="00B31C76"/>
    <w:rsid w:val="00B31FD4"/>
    <w:rsid w:val="00B36934"/>
    <w:rsid w:val="00B4274B"/>
    <w:rsid w:val="00B43533"/>
    <w:rsid w:val="00B436E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29A8"/>
    <w:rsid w:val="00C53942"/>
    <w:rsid w:val="00C6010D"/>
    <w:rsid w:val="00C65030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1B14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2997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CF4465"/>
    <w:rsid w:val="00D01180"/>
    <w:rsid w:val="00D01A9F"/>
    <w:rsid w:val="00D024CA"/>
    <w:rsid w:val="00D0352C"/>
    <w:rsid w:val="00D05B5E"/>
    <w:rsid w:val="00D1013B"/>
    <w:rsid w:val="00D1263F"/>
    <w:rsid w:val="00D13DED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1147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422"/>
    <w:rsid w:val="00DD78A5"/>
    <w:rsid w:val="00DE379A"/>
    <w:rsid w:val="00DE3CDB"/>
    <w:rsid w:val="00DE48B9"/>
    <w:rsid w:val="00DE56EC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793B"/>
    <w:rsid w:val="00E32A89"/>
    <w:rsid w:val="00E350DF"/>
    <w:rsid w:val="00E35C74"/>
    <w:rsid w:val="00E36147"/>
    <w:rsid w:val="00E403D6"/>
    <w:rsid w:val="00E435DA"/>
    <w:rsid w:val="00E47515"/>
    <w:rsid w:val="00E54227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8C9"/>
    <w:rsid w:val="00F034E7"/>
    <w:rsid w:val="00F1019C"/>
    <w:rsid w:val="00F10A15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AD9"/>
    <w:rsid w:val="00F87CE9"/>
    <w:rsid w:val="00F91646"/>
    <w:rsid w:val="00F930F4"/>
    <w:rsid w:val="00F95D41"/>
    <w:rsid w:val="00FA2F8B"/>
    <w:rsid w:val="00FA4296"/>
    <w:rsid w:val="00FA4492"/>
    <w:rsid w:val="00FB030C"/>
    <w:rsid w:val="00FB6DC6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F5A46"/>
  <w15:docId w15:val="{CC041E4F-FD0D-4575-BC6B-A25FB5FB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914D71-BF87-4B7B-A999-399222DD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1019</TotalTime>
  <Pages>24</Pages>
  <Words>919</Words>
  <Characters>5242</Characters>
  <Application>Microsoft Office Word</Application>
  <DocSecurity>0</DocSecurity>
  <Lines>43</Lines>
  <Paragraphs>12</Paragraphs>
  <ScaleCrop>false</ScaleCrop>
  <Company>Your Company Name</Company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40</cp:revision>
  <dcterms:created xsi:type="dcterms:W3CDTF">2020-02-07T02:29:00Z</dcterms:created>
  <dcterms:modified xsi:type="dcterms:W3CDTF">2020-04-10T06:49:00Z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