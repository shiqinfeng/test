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B3" w:rsidRDefault="00DD3FB3">
      <w:pPr>
        <w:rPr>
          <w:rFonts w:eastAsia="微软雅黑"/>
        </w:rPr>
      </w:pPr>
    </w:p>
    <w:p w:rsidR="00995F19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东</w:t>
      </w:r>
      <w:proofErr w:type="gramStart"/>
      <w:r>
        <w:rPr>
          <w:rFonts w:hint="eastAsia"/>
          <w:sz w:val="52"/>
          <w:szCs w:val="52"/>
        </w:rPr>
        <w:t>睦</w:t>
      </w:r>
      <w:proofErr w:type="gramEnd"/>
      <w:r>
        <w:rPr>
          <w:rFonts w:hint="eastAsia"/>
          <w:sz w:val="52"/>
          <w:szCs w:val="52"/>
        </w:rPr>
        <w:t>新材料</w:t>
      </w:r>
      <w:r w:rsidRPr="00AE2C22">
        <w:rPr>
          <w:rFonts w:hint="eastAsia"/>
          <w:sz w:val="52"/>
          <w:szCs w:val="52"/>
        </w:rPr>
        <w:t>股份有限公司</w:t>
      </w:r>
    </w:p>
    <w:p w:rsidR="00995F19" w:rsidRPr="00E36A83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宁波工厂</w:t>
      </w:r>
      <w:r w:rsidRPr="00E36A83">
        <w:rPr>
          <w:rFonts w:hint="eastAsia"/>
          <w:sz w:val="52"/>
          <w:szCs w:val="52"/>
        </w:rPr>
        <w:t>MES项目</w:t>
      </w:r>
    </w:p>
    <w:p w:rsidR="00995F19" w:rsidRPr="00CC27EA" w:rsidRDefault="00995F19" w:rsidP="00995F19">
      <w:pPr>
        <w:pStyle w:val="afd"/>
        <w:rPr>
          <w:color w:val="FF0000"/>
          <w:sz w:val="52"/>
          <w:szCs w:val="52"/>
        </w:rPr>
      </w:pPr>
    </w:p>
    <w:p w:rsidR="00995F19" w:rsidRPr="00B55AFB" w:rsidRDefault="00995F19" w:rsidP="00995F19">
      <w:pPr>
        <w:pStyle w:val="afd"/>
        <w:rPr>
          <w:color w:val="FF0000"/>
          <w:sz w:val="52"/>
          <w:szCs w:val="52"/>
        </w:rPr>
      </w:pPr>
    </w:p>
    <w:p w:rsidR="00995F19" w:rsidRPr="00E36A83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F</w:t>
      </w:r>
      <w:r>
        <w:rPr>
          <w:sz w:val="52"/>
          <w:szCs w:val="52"/>
        </w:rPr>
        <w:t>DS</w:t>
      </w:r>
      <w:r>
        <w:rPr>
          <w:rFonts w:hint="eastAsia"/>
          <w:sz w:val="52"/>
          <w:szCs w:val="52"/>
        </w:rPr>
        <w:t>文档</w:t>
      </w:r>
    </w:p>
    <w:p w:rsidR="00DD3FB3" w:rsidRDefault="00DD3FB3">
      <w:pPr>
        <w:spacing w:line="360" w:lineRule="auto"/>
        <w:ind w:firstLineChars="1378" w:firstLine="2894"/>
        <w:rPr>
          <w:rFonts w:ascii="宋体" w:eastAsia="微软雅黑" w:hAnsi="宋体"/>
          <w:snapToGrid w:val="0"/>
          <w:color w:val="000000"/>
          <w:szCs w:val="21"/>
        </w:rPr>
      </w:pPr>
    </w:p>
    <w:p w:rsidR="00DD3FB3" w:rsidRDefault="00DD3FB3">
      <w:pPr>
        <w:spacing w:line="360" w:lineRule="auto"/>
        <w:rPr>
          <w:rFonts w:eastAsia="微软雅黑"/>
          <w:b/>
          <w:bCs/>
          <w:snapToGrid w:val="0"/>
          <w:color w:val="000000"/>
          <w:szCs w:val="21"/>
        </w:rPr>
      </w:pPr>
    </w:p>
    <w:p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:rsidR="00DD3FB3" w:rsidRDefault="00DD3FB3">
      <w:pPr>
        <w:rPr>
          <w:rFonts w:eastAsia="微软雅黑"/>
          <w:snapToGrid w:val="0"/>
          <w:color w:val="000000"/>
        </w:rPr>
      </w:pPr>
    </w:p>
    <w:p w:rsidR="00DD3FB3" w:rsidRPr="00DD7422" w:rsidRDefault="00DD3FB3">
      <w:pPr>
        <w:rPr>
          <w:rFonts w:eastAsia="微软雅黑"/>
          <w:snapToGrid w:val="0"/>
          <w:color w:val="000000"/>
        </w:rPr>
      </w:pPr>
    </w:p>
    <w:p w:rsidR="00DD3FB3" w:rsidRDefault="00DD3FB3">
      <w:pPr>
        <w:rPr>
          <w:rFonts w:eastAsia="微软雅黑"/>
          <w:snapToGrid w:val="0"/>
          <w:color w:val="FF0000"/>
        </w:rPr>
      </w:pPr>
    </w:p>
    <w:p w:rsidR="00DD3FB3" w:rsidRDefault="00DD3FB3">
      <w:pPr>
        <w:rPr>
          <w:rFonts w:eastAsia="微软雅黑" w:hint="eastAsia"/>
          <w:snapToGrid w:val="0"/>
          <w:color w:val="000000"/>
        </w:rPr>
      </w:pPr>
    </w:p>
    <w:p w:rsidR="00DD3FB3" w:rsidRDefault="00C41992">
      <w:pPr>
        <w:spacing w:line="360" w:lineRule="auto"/>
        <w:ind w:leftChars="900" w:left="1890"/>
        <w:rPr>
          <w:rFonts w:eastAsia="微软雅黑"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批准：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:rsidR="00DD3FB3" w:rsidRDefault="00C41992">
      <w:pPr>
        <w:spacing w:line="360" w:lineRule="auto"/>
        <w:ind w:leftChars="900" w:left="1890"/>
        <w:rPr>
          <w:rFonts w:eastAsia="微软雅黑"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审核：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:rsidR="00DD3FB3" w:rsidRDefault="00C41992">
      <w:pPr>
        <w:spacing w:line="360" w:lineRule="auto"/>
        <w:ind w:leftChars="900" w:left="1890"/>
        <w:rPr>
          <w:rFonts w:eastAsia="微软雅黑"/>
          <w:b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编写：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:rsidR="00DD3FB3" w:rsidRDefault="00DD3FB3">
      <w:pPr>
        <w:widowControl/>
        <w:jc w:val="left"/>
        <w:rPr>
          <w:rFonts w:eastAsia="微软雅黑"/>
          <w:b/>
          <w:bCs/>
        </w:rPr>
      </w:pPr>
    </w:p>
    <w:p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:rsidR="00DD3FB3" w:rsidRDefault="00DD3FB3">
      <w:pPr>
        <w:rPr>
          <w:rFonts w:eastAsia="微软雅黑"/>
        </w:rPr>
      </w:pPr>
    </w:p>
    <w:p w:rsidR="00DD3FB3" w:rsidRDefault="00DD3FB3">
      <w:pPr>
        <w:widowControl/>
        <w:jc w:val="left"/>
        <w:rPr>
          <w:rFonts w:eastAsia="微软雅黑"/>
        </w:rPr>
      </w:pPr>
    </w:p>
    <w:p w:rsidR="00257D90" w:rsidRDefault="00257D90">
      <w:pPr>
        <w:rPr>
          <w:rFonts w:eastAsia="微软雅黑"/>
        </w:rPr>
        <w:sectPr w:rsidR="00257D90" w:rsidSect="00257D9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3209C2" w:rsidRPr="003209C2" w:rsidRDefault="003209C2" w:rsidP="003209C2">
      <w:pPr>
        <w:rPr>
          <w:b/>
          <w:sz w:val="28"/>
        </w:rPr>
      </w:pPr>
      <w:bookmarkStart w:id="0" w:name="_Toc505861555"/>
      <w:bookmarkStart w:id="1" w:name="_Toc505873706"/>
      <w:r w:rsidRPr="003209C2">
        <w:rPr>
          <w:b/>
          <w:sz w:val="28"/>
        </w:rPr>
        <w:lastRenderedPageBreak/>
        <w:t>审批签字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4019"/>
      </w:tblGrid>
      <w:tr w:rsidR="003209C2" w:rsidRPr="003209C2" w:rsidTr="007F2854">
        <w:trPr>
          <w:trHeight w:val="547"/>
        </w:trPr>
        <w:tc>
          <w:tcPr>
            <w:tcW w:w="1384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角色组</w:t>
            </w: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部门</w:t>
            </w:r>
          </w:p>
        </w:tc>
        <w:tc>
          <w:tcPr>
            <w:tcW w:w="40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签字</w:t>
            </w:r>
          </w:p>
        </w:tc>
      </w:tr>
      <w:tr w:rsidR="003209C2" w:rsidRPr="003209C2" w:rsidTr="007F2854">
        <w:trPr>
          <w:trHeight w:val="859"/>
        </w:trPr>
        <w:tc>
          <w:tcPr>
            <w:tcW w:w="1384" w:type="dxa"/>
            <w:vMerge w:val="restart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领导组</w:t>
            </w: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842"/>
        </w:trPr>
        <w:tc>
          <w:tcPr>
            <w:tcW w:w="1384" w:type="dxa"/>
            <w:vMerge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ED1C12" w:rsidRPr="003209C2" w:rsidTr="007F2854">
        <w:trPr>
          <w:trHeight w:val="826"/>
        </w:trPr>
        <w:tc>
          <w:tcPr>
            <w:tcW w:w="1384" w:type="dxa"/>
            <w:vMerge/>
          </w:tcPr>
          <w:p w:rsidR="00ED1C12" w:rsidRPr="003209C2" w:rsidRDefault="00ED1C1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ED1C12" w:rsidRPr="003209C2" w:rsidRDefault="00ED1C12" w:rsidP="00ED1C12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ED1C12" w:rsidRPr="003209C2" w:rsidRDefault="00ED1C1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826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710"/>
        </w:trPr>
        <w:tc>
          <w:tcPr>
            <w:tcW w:w="1384" w:type="dxa"/>
            <w:vMerge w:val="restart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业务组</w:t>
            </w: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848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832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702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698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 w:val="restart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项目管理组</w:t>
            </w: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</w:tbl>
    <w:p w:rsidR="003209C2" w:rsidRDefault="003209C2" w:rsidP="003209C2">
      <w:pPr>
        <w:rPr>
          <w:rFonts w:eastAsia="微软雅黑"/>
        </w:rPr>
      </w:pPr>
    </w:p>
    <w:p w:rsidR="003209C2" w:rsidRDefault="003209C2">
      <w:pPr>
        <w:rPr>
          <w:rFonts w:eastAsia="微软雅黑"/>
        </w:rPr>
      </w:pPr>
    </w:p>
    <w:p w:rsidR="003209C2" w:rsidRDefault="003209C2">
      <w:pPr>
        <w:rPr>
          <w:rFonts w:eastAsia="微软雅黑"/>
        </w:rPr>
      </w:pPr>
    </w:p>
    <w:p w:rsidR="003209C2" w:rsidRDefault="003209C2">
      <w:pPr>
        <w:rPr>
          <w:rFonts w:eastAsia="微软雅黑"/>
        </w:rPr>
      </w:pPr>
    </w:p>
    <w:p w:rsidR="003209C2" w:rsidRDefault="003209C2">
      <w:pPr>
        <w:rPr>
          <w:rFonts w:eastAsia="微软雅黑"/>
        </w:rPr>
      </w:pPr>
    </w:p>
    <w:p w:rsidR="00DD3FB3" w:rsidRDefault="00C41992">
      <w:pPr>
        <w:rPr>
          <w:rFonts w:eastAsia="微软雅黑"/>
          <w:b/>
          <w:sz w:val="32"/>
          <w:szCs w:val="32"/>
        </w:rPr>
      </w:pPr>
      <w:r>
        <w:rPr>
          <w:rFonts w:eastAsia="微软雅黑" w:hint="eastAsia"/>
          <w:b/>
          <w:sz w:val="32"/>
          <w:szCs w:val="32"/>
        </w:rPr>
        <w:lastRenderedPageBreak/>
        <w:t>文档控制</w:t>
      </w:r>
      <w:bookmarkEnd w:id="0"/>
      <w:bookmarkEnd w:id="1"/>
    </w:p>
    <w:tbl>
      <w:tblPr>
        <w:tblW w:w="8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260"/>
        <w:gridCol w:w="1701"/>
        <w:gridCol w:w="1116"/>
      </w:tblGrid>
      <w:tr w:rsidR="00DD3FB3" w:rsidTr="009E4A8F">
        <w:tc>
          <w:tcPr>
            <w:tcW w:w="817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版次</w:t>
            </w:r>
          </w:p>
        </w:tc>
        <w:tc>
          <w:tcPr>
            <w:tcW w:w="1418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时间</w:t>
            </w:r>
          </w:p>
        </w:tc>
        <w:tc>
          <w:tcPr>
            <w:tcW w:w="3260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修改内容</w:t>
            </w:r>
          </w:p>
        </w:tc>
        <w:tc>
          <w:tcPr>
            <w:tcW w:w="1701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修改人</w:t>
            </w:r>
          </w:p>
        </w:tc>
        <w:tc>
          <w:tcPr>
            <w:tcW w:w="1116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发起人</w:t>
            </w:r>
          </w:p>
        </w:tc>
      </w:tr>
      <w:tr w:rsidR="00DD3FB3" w:rsidTr="00FD01F0">
        <w:tc>
          <w:tcPr>
            <w:tcW w:w="817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DD3FB3" w:rsidTr="00FD01F0">
        <w:tc>
          <w:tcPr>
            <w:tcW w:w="817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DD3FB3" w:rsidTr="00FD01F0">
        <w:tc>
          <w:tcPr>
            <w:tcW w:w="817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9E4A8F" w:rsidTr="00FD01F0">
        <w:trPr>
          <w:trHeight w:val="447"/>
        </w:trPr>
        <w:tc>
          <w:tcPr>
            <w:tcW w:w="817" w:type="dxa"/>
            <w:vAlign w:val="center"/>
          </w:tcPr>
          <w:p w:rsidR="009E4A8F" w:rsidRDefault="009E4A8F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9E4A8F" w:rsidRDefault="009E4A8F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9E4A8F" w:rsidRDefault="009E4A8F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9E4A8F" w:rsidRDefault="009E4A8F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9E4A8F" w:rsidRDefault="009E4A8F">
            <w:pPr>
              <w:rPr>
                <w:rFonts w:eastAsia="微软雅黑"/>
                <w:sz w:val="24"/>
              </w:rPr>
            </w:pPr>
          </w:p>
        </w:tc>
      </w:tr>
      <w:tr w:rsidR="00FD01F0" w:rsidTr="00FD01F0">
        <w:trPr>
          <w:trHeight w:val="447"/>
        </w:trPr>
        <w:tc>
          <w:tcPr>
            <w:tcW w:w="817" w:type="dxa"/>
            <w:vAlign w:val="center"/>
          </w:tcPr>
          <w:p w:rsidR="00FD01F0" w:rsidRDefault="00FD01F0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FD01F0" w:rsidRDefault="00FD01F0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</w:tr>
    </w:tbl>
    <w:p w:rsidR="00DD3FB3" w:rsidRDefault="00C41992">
      <w:pPr>
        <w:rPr>
          <w:rFonts w:eastAsia="微软雅黑"/>
        </w:rPr>
      </w:pP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</w:p>
    <w:p w:rsidR="00DD3FB3" w:rsidRDefault="00C41992">
      <w:pPr>
        <w:spacing w:line="360" w:lineRule="auto"/>
        <w:rPr>
          <w:rFonts w:asciiTheme="minorEastAsia" w:eastAsia="微软雅黑" w:hAnsiTheme="minorEastAsia"/>
          <w:sz w:val="24"/>
        </w:rPr>
      </w:pPr>
      <w:r>
        <w:rPr>
          <w:rFonts w:eastAsia="微软雅黑" w:hint="eastAsia"/>
          <w:b/>
          <w:sz w:val="24"/>
        </w:rPr>
        <w:t>注：</w:t>
      </w:r>
      <w:r>
        <w:rPr>
          <w:rFonts w:asciiTheme="minorEastAsia" w:eastAsia="微软雅黑" w:hAnsiTheme="minorEastAsia" w:hint="eastAsia"/>
          <w:sz w:val="24"/>
        </w:rPr>
        <w:t>初始版次为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，若对文档内容作了细节修改，则升级小版本，如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→</w:t>
      </w:r>
      <w:r>
        <w:rPr>
          <w:rFonts w:asciiTheme="minorEastAsia" w:eastAsia="微软雅黑" w:hAnsiTheme="minorEastAsia" w:hint="eastAsia"/>
          <w:sz w:val="24"/>
        </w:rPr>
        <w:t>V1.1</w:t>
      </w:r>
      <w:r>
        <w:rPr>
          <w:rFonts w:asciiTheme="minorEastAsia" w:eastAsia="微软雅黑" w:hAnsiTheme="minorEastAsia" w:hint="eastAsia"/>
          <w:sz w:val="24"/>
        </w:rPr>
        <w:t>；若对文档框架调整或内容大幅调整，则升级大版本，如：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→</w:t>
      </w:r>
      <w:r>
        <w:rPr>
          <w:rFonts w:asciiTheme="minorEastAsia" w:eastAsia="微软雅黑" w:hAnsiTheme="minorEastAsia" w:hint="eastAsia"/>
          <w:sz w:val="24"/>
        </w:rPr>
        <w:t>V2.</w:t>
      </w:r>
      <w:r w:rsidR="00AF7C00">
        <w:rPr>
          <w:rFonts w:asciiTheme="minorEastAsia" w:eastAsia="微软雅黑" w:hAnsiTheme="minorEastAsia" w:hint="eastAsia"/>
          <w:sz w:val="24"/>
        </w:rPr>
        <w:t>1</w:t>
      </w:r>
      <w:r>
        <w:rPr>
          <w:rFonts w:asciiTheme="minorEastAsia" w:eastAsia="微软雅黑" w:hAnsiTheme="minorEastAsia" w:hint="eastAsia"/>
          <w:sz w:val="24"/>
        </w:rPr>
        <w:t>。</w:t>
      </w:r>
    </w:p>
    <w:p w:rsidR="00257D90" w:rsidRDefault="00C41992">
      <w:pPr>
        <w:widowControl/>
        <w:jc w:val="left"/>
        <w:rPr>
          <w:rFonts w:eastAsia="微软雅黑"/>
        </w:rPr>
        <w:sectPr w:rsidR="00257D90" w:rsidSect="00A81DA4">
          <w:footerReference w:type="default" r:id="rId13"/>
          <w:footerReference w:type="first" r:id="rId14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>
        <w:rPr>
          <w:rFonts w:eastAsia="微软雅黑"/>
        </w:rPr>
        <w:br w:type="page"/>
      </w:r>
    </w:p>
    <w:sdt>
      <w:sdtPr>
        <w:rPr>
          <w:rFonts w:ascii="Times New Roman" w:eastAsia="微软雅黑" w:hAnsi="Times New Roman" w:cs="Times New Roman"/>
          <w:color w:val="auto"/>
          <w:kern w:val="2"/>
          <w:sz w:val="21"/>
          <w:szCs w:val="24"/>
          <w:lang w:val="zh-CN"/>
        </w:rPr>
        <w:id w:val="-211327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3FB3" w:rsidRDefault="00C41992">
          <w:pPr>
            <w:pStyle w:val="TOC1"/>
            <w:jc w:val="center"/>
            <w:rPr>
              <w:rFonts w:eastAsia="微软雅黑"/>
            </w:rPr>
          </w:pPr>
          <w:r>
            <w:rPr>
              <w:rFonts w:eastAsia="微软雅黑"/>
              <w:lang w:val="zh-CN"/>
            </w:rPr>
            <w:t>目录</w:t>
          </w:r>
        </w:p>
        <w:p w:rsidR="004B7195" w:rsidRDefault="00C731F8">
          <w:pPr>
            <w:pStyle w:val="10"/>
            <w:tabs>
              <w:tab w:val="left" w:pos="400"/>
            </w:tabs>
            <w:spacing w:before="312" w:after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>
            <w:rPr>
              <w:rFonts w:eastAsia="微软雅黑"/>
              <w:b w:val="0"/>
            </w:rPr>
            <w:fldChar w:fldCharType="begin"/>
          </w:r>
          <w:r w:rsidR="00C41992">
            <w:rPr>
              <w:rFonts w:eastAsia="微软雅黑"/>
            </w:rPr>
            <w:instrText xml:space="preserve"> TOC \o "1-3" \h \z \u </w:instrText>
          </w:r>
          <w:r>
            <w:rPr>
              <w:rFonts w:eastAsia="微软雅黑"/>
              <w:b w:val="0"/>
            </w:rPr>
            <w:fldChar w:fldCharType="separate"/>
          </w:r>
          <w:hyperlink w:anchor="_Toc31902637" w:history="1">
            <w:r w:rsidR="004B7195" w:rsidRPr="0046114B">
              <w:rPr>
                <w:rStyle w:val="af"/>
                <w:rFonts w:eastAsia="微软雅黑"/>
                <w:noProof/>
              </w:rPr>
              <w:t>1</w:t>
            </w:r>
            <w:r w:rsidR="004B7195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rFonts w:eastAsia="微软雅黑"/>
                <w:noProof/>
              </w:rPr>
              <w:t>详细方案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_Toc31902637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1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4B7195" w:rsidRDefault="00854E8A">
          <w:pPr>
            <w:pStyle w:val="20"/>
            <w:tabs>
              <w:tab w:val="left" w:pos="1260"/>
            </w:tabs>
            <w:spacing w:after="156"/>
            <w:ind w:left="4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38" w:history="1">
            <w:r w:rsidR="004B7195" w:rsidRPr="0046114B">
              <w:rPr>
                <w:rStyle w:val="af"/>
                <w:rFonts w:eastAsia="微软雅黑"/>
                <w:noProof/>
              </w:rPr>
              <w:t>1.1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rFonts w:eastAsia="微软雅黑"/>
                <w:noProof/>
              </w:rPr>
              <w:t>工单（主计划）管理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_Toc31902638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1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4B7195" w:rsidRDefault="00854E8A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39" w:history="1">
            <w:r w:rsidR="004B7195" w:rsidRPr="0046114B">
              <w:rPr>
                <w:rStyle w:val="af"/>
                <w:rFonts w:eastAsia="微软雅黑"/>
                <w:noProof/>
              </w:rPr>
              <w:t>1.1.1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rFonts w:eastAsia="微软雅黑"/>
                <w:noProof/>
              </w:rPr>
              <w:t>主计划管理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_Toc31902639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1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4B7195" w:rsidRDefault="00854E8A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40" w:history="1">
            <w:r w:rsidR="004B7195" w:rsidRPr="0046114B">
              <w:rPr>
                <w:rStyle w:val="af"/>
                <w:rFonts w:eastAsia="微软雅黑"/>
                <w:noProof/>
              </w:rPr>
              <w:t>1.1.2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rFonts w:eastAsia="微软雅黑"/>
                <w:noProof/>
              </w:rPr>
              <w:t>工单管理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_Toc31902640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4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4B7195" w:rsidRDefault="00854E8A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41" w:history="1">
            <w:r w:rsidR="004B7195" w:rsidRPr="0046114B">
              <w:rPr>
                <w:rStyle w:val="af"/>
                <w:noProof/>
              </w:rPr>
              <w:t>1.1.3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"/>
                <w:noProof/>
              </w:rPr>
              <w:t>数据说明（提供）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_Toc31902641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6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DD3FB3" w:rsidRDefault="00C731F8">
          <w:pPr>
            <w:rPr>
              <w:rFonts w:eastAsia="微软雅黑"/>
            </w:rPr>
          </w:pPr>
          <w:r>
            <w:rPr>
              <w:rFonts w:eastAsia="微软雅黑"/>
              <w:b/>
              <w:bCs/>
              <w:lang w:val="zh-CN"/>
            </w:rPr>
            <w:fldChar w:fldCharType="end"/>
          </w:r>
        </w:p>
      </w:sdtContent>
    </w:sdt>
    <w:p w:rsidR="00257D90" w:rsidRDefault="00C41992">
      <w:pPr>
        <w:rPr>
          <w:rFonts w:eastAsia="微软雅黑"/>
        </w:rPr>
        <w:sectPr w:rsidR="00257D90" w:rsidSect="00257D90">
          <w:footerReference w:type="default" r:id="rId15"/>
          <w:footerReference w:type="first" r:id="rId16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微软雅黑"/>
        </w:rPr>
        <w:br w:type="page"/>
      </w:r>
    </w:p>
    <w:p w:rsidR="00DD3FB3" w:rsidRDefault="00C41992">
      <w:pPr>
        <w:pStyle w:val="1"/>
        <w:rPr>
          <w:rFonts w:eastAsia="微软雅黑"/>
        </w:rPr>
      </w:pPr>
      <w:bookmarkStart w:id="2" w:name="_Toc31902637"/>
      <w:r>
        <w:rPr>
          <w:rFonts w:eastAsia="微软雅黑" w:hint="eastAsia"/>
        </w:rPr>
        <w:lastRenderedPageBreak/>
        <w:t>详细方案</w:t>
      </w:r>
      <w:bookmarkEnd w:id="2"/>
    </w:p>
    <w:p w:rsidR="00DD3FB3" w:rsidRDefault="00722FAC">
      <w:pPr>
        <w:pStyle w:val="2"/>
        <w:spacing w:before="156" w:after="156"/>
        <w:rPr>
          <w:rFonts w:eastAsia="微软雅黑"/>
        </w:rPr>
      </w:pPr>
      <w:bookmarkStart w:id="3" w:name="_Toc31902638"/>
      <w:r>
        <w:rPr>
          <w:rFonts w:eastAsia="微软雅黑" w:hint="eastAsia"/>
        </w:rPr>
        <w:t>工单</w:t>
      </w:r>
      <w:r>
        <w:rPr>
          <w:rFonts w:eastAsia="微软雅黑"/>
        </w:rPr>
        <w:t>（</w:t>
      </w:r>
      <w:r>
        <w:rPr>
          <w:rFonts w:eastAsia="微软雅黑" w:hint="eastAsia"/>
        </w:rPr>
        <w:t>主计划</w:t>
      </w:r>
      <w:r>
        <w:rPr>
          <w:rFonts w:eastAsia="微软雅黑"/>
        </w:rPr>
        <w:t>）</w:t>
      </w:r>
      <w:r w:rsidR="00C41992">
        <w:rPr>
          <w:rFonts w:eastAsia="微软雅黑" w:hint="eastAsia"/>
        </w:rPr>
        <w:t>管理</w:t>
      </w:r>
      <w:bookmarkEnd w:id="3"/>
    </w:p>
    <w:p w:rsidR="00DD3FB3" w:rsidRDefault="00722FAC">
      <w:pPr>
        <w:pStyle w:val="3"/>
        <w:rPr>
          <w:rFonts w:eastAsia="微软雅黑"/>
        </w:rPr>
      </w:pPr>
      <w:bookmarkStart w:id="4" w:name="_Toc31902639"/>
      <w:proofErr w:type="gramStart"/>
      <w:r>
        <w:rPr>
          <w:rFonts w:eastAsia="微软雅黑" w:hint="eastAsia"/>
        </w:rPr>
        <w:t>主</w:t>
      </w:r>
      <w:r w:rsidR="00C41992">
        <w:rPr>
          <w:rFonts w:eastAsia="微软雅黑" w:hint="eastAsia"/>
        </w:rPr>
        <w:t>计划</w:t>
      </w:r>
      <w:proofErr w:type="gramEnd"/>
      <w:r w:rsidR="00C41992">
        <w:rPr>
          <w:rFonts w:eastAsia="微软雅黑" w:hint="eastAsia"/>
        </w:rPr>
        <w:t>管理</w:t>
      </w:r>
      <w:bookmarkEnd w:id="4"/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能流程图</w:t>
      </w:r>
    </w:p>
    <w:p w:rsidR="00DD3FB3" w:rsidRDefault="00370D4F" w:rsidP="00370D4F">
      <w:pPr>
        <w:ind w:leftChars="-337" w:left="-708"/>
        <w:jc w:val="center"/>
        <w:rPr>
          <w:rFonts w:ascii="微软雅黑" w:eastAsia="微软雅黑" w:hAnsi="微软雅黑"/>
        </w:rPr>
      </w:pPr>
      <w:r>
        <w:object w:dxaOrig="21921" w:dyaOrig="20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397.2pt" o:ole="">
            <v:imagedata r:id="rId17" o:title=""/>
          </v:shape>
          <o:OLEObject Type="Embed" ProgID="Visio.Drawing.15" ShapeID="_x0000_i1025" DrawAspect="Content" ObjectID="_1647933542" r:id="rId18"/>
        </w:object>
      </w:r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lastRenderedPageBreak/>
        <w:t>功</w:t>
      </w:r>
      <w:r>
        <w:rPr>
          <w:rFonts w:eastAsia="微软雅黑"/>
        </w:rPr>
        <w:t>能</w:t>
      </w:r>
      <w:r>
        <w:rPr>
          <w:rFonts w:eastAsia="微软雅黑" w:hint="eastAsia"/>
        </w:rPr>
        <w:t>用例表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148"/>
        <w:gridCol w:w="841"/>
        <w:gridCol w:w="841"/>
        <w:gridCol w:w="1258"/>
      </w:tblGrid>
      <w:tr w:rsidR="00DD3FB3">
        <w:trPr>
          <w:trHeight w:val="65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BPD</w:t>
            </w: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描述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部门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类型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b/>
                <w:sz w:val="21"/>
                <w:szCs w:val="24"/>
              </w:rPr>
              <w:t>URS编号</w:t>
            </w:r>
            <w:proofErr w:type="spellEnd"/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23179B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接收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proofErr w:type="gram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 w:rsidR="00D0118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从IMS系统接收</w:t>
            </w:r>
            <w:proofErr w:type="gramStart"/>
            <w:r w:rsidR="0051624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proofErr w:type="gram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2C3B2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5F32BB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输入</w:t>
            </w:r>
            <w:proofErr w:type="gramStart"/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51624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计划</w:t>
            </w:r>
            <w:proofErr w:type="gramEnd"/>
            <w:r w:rsidR="0051624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创建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FB3" w:rsidRDefault="00783C0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通过手工录入创建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主计划</w:t>
            </w:r>
            <w:proofErr w:type="gram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783C0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审批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</w:t>
            </w:r>
            <w:r w:rsidR="00783C0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系统对</w:t>
            </w:r>
            <w:r w:rsidR="00783C0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创建好的</w:t>
            </w:r>
            <w:proofErr w:type="gramStart"/>
            <w:r w:rsidR="00783C0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proofErr w:type="gramEnd"/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根据产品向生产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管理部发起审批，</w:t>
            </w:r>
            <w:proofErr w:type="gramStart"/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proofErr w:type="gramEnd"/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数量通过公式：</w:t>
            </w:r>
            <w:r w:rsidR="0023179B" w:rsidRP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产品</w:t>
            </w:r>
            <w:proofErr w:type="gramStart"/>
            <w:r w:rsidR="0023179B" w:rsidRP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proofErr w:type="gramEnd"/>
            <w:r w:rsidR="0023179B" w:rsidRP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数量=有效销售计划-产成品库存-在制品数量-已安排</w:t>
            </w:r>
            <w:proofErr w:type="gramStart"/>
            <w:r w:rsidR="0023179B" w:rsidRP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proofErr w:type="gramEnd"/>
            <w:r w:rsidR="0023179B" w:rsidRP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数量）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算出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，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超出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计划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或者被告知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EOP的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计划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进行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审批，审批通过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生成</w:t>
            </w:r>
            <w:proofErr w:type="gramStart"/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车间工</w:t>
            </w:r>
            <w:proofErr w:type="gramEnd"/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单计划；审批不通过返回</w:t>
            </w:r>
            <w:proofErr w:type="gramStart"/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主计划</w:t>
            </w:r>
            <w:proofErr w:type="gramEnd"/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调整，并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将信息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发送给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IMS；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计划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数量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范围内的产品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无需</w:t>
            </w:r>
            <w:r w:rsidR="00231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审批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EF08B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调整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proofErr w:type="gram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主计划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进行手工调整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F08B7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库存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等数据展示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875B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显示产品的库存数量、在制品数量（产品）、销售订单（产品）以及下单逻辑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以及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历史1</w:t>
            </w:r>
            <w:r w:rsidR="008C41D4" w:rsidRPr="008C41D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+</w:t>
            </w:r>
            <w:proofErr w:type="gramStart"/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个</w:t>
            </w:r>
            <w:proofErr w:type="gramEnd"/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月的销售订单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（已完成</w:t>
            </w:r>
            <w:r w:rsidR="008C41D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）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和出货数量；</w:t>
            </w:r>
            <w:r w:rsidR="000C13B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</w:t>
            </w:r>
            <w:r w:rsidR="004A6EE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参考IMS系统</w:t>
            </w:r>
            <w:r w:rsidR="004A6EEA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数据展示</w:t>
            </w:r>
            <w:r w:rsidR="000C13B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6632F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632F6" w:rsidP="006632F6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工艺管理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的方式从IMS系统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接收工艺数据信息，在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ES系统中进行维护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:rsidR="00DD3FB3" w:rsidRDefault="00DD3FB3">
      <w:pPr>
        <w:rPr>
          <w:rFonts w:ascii="微软雅黑" w:eastAsia="微软雅黑" w:hAnsi="微软雅黑"/>
        </w:rPr>
      </w:pPr>
    </w:p>
    <w:p w:rsidR="00DD3FB3" w:rsidRDefault="00DD3FB3">
      <w:pPr>
        <w:rPr>
          <w:rFonts w:eastAsia="微软雅黑"/>
        </w:rPr>
      </w:pPr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数据说明</w:t>
      </w:r>
    </w:p>
    <w:p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销售计划：</w:t>
      </w:r>
      <w:r w:rsidR="009A6238">
        <w:rPr>
          <w:rFonts w:eastAsia="微软雅黑" w:hint="eastAsia"/>
        </w:rPr>
        <w:t>销售计划就是</w:t>
      </w:r>
      <w:r w:rsidR="009A6238">
        <w:rPr>
          <w:rFonts w:eastAsia="微软雅黑" w:hint="eastAsia"/>
        </w:rPr>
        <w:t>ERP</w:t>
      </w:r>
      <w:r w:rsidR="009A6238">
        <w:rPr>
          <w:rFonts w:eastAsia="微软雅黑" w:hint="eastAsia"/>
        </w:rPr>
        <w:t>的销售订单，未来成品出库时是按照销售订单进行出库，销售订单的关键信息是：客户、成品物料号、需求日期、需求数量、已出库数量。</w:t>
      </w:r>
    </w:p>
    <w:p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生产主计划：</w:t>
      </w:r>
      <w:r w:rsidR="00F33F02">
        <w:rPr>
          <w:rFonts w:eastAsia="微软雅黑"/>
        </w:rPr>
        <w:t>数据从</w:t>
      </w:r>
      <w:r w:rsidR="00F33F02">
        <w:rPr>
          <w:rFonts w:eastAsia="微软雅黑" w:hint="eastAsia"/>
        </w:rPr>
        <w:t>I</w:t>
      </w:r>
      <w:r w:rsidR="00F33F02">
        <w:rPr>
          <w:rFonts w:eastAsia="微软雅黑"/>
        </w:rPr>
        <w:t>MS</w:t>
      </w:r>
      <w:r w:rsidR="00F33F02">
        <w:rPr>
          <w:rFonts w:eastAsia="微软雅黑"/>
        </w:rPr>
        <w:t>系统接收；是</w:t>
      </w:r>
      <w:r w:rsidR="00515139">
        <w:rPr>
          <w:rFonts w:eastAsia="微软雅黑" w:hint="eastAsia"/>
        </w:rPr>
        <w:t>根据特定的公式计算出来</w:t>
      </w:r>
      <w:r w:rsidR="00F33F02">
        <w:rPr>
          <w:rFonts w:eastAsia="微软雅黑"/>
        </w:rPr>
        <w:t>用于</w:t>
      </w:r>
      <w:r w:rsidR="000154F6">
        <w:rPr>
          <w:rFonts w:eastAsia="微软雅黑" w:hint="eastAsia"/>
        </w:rPr>
        <w:t>成品入库</w:t>
      </w:r>
      <w:r w:rsidR="00F33F02">
        <w:rPr>
          <w:rFonts w:eastAsia="微软雅黑"/>
        </w:rPr>
        <w:t>的计划</w:t>
      </w:r>
      <w:r w:rsidR="001466E9">
        <w:rPr>
          <w:rFonts w:eastAsia="微软雅黑"/>
        </w:rPr>
        <w:t>，</w:t>
      </w:r>
      <w:r w:rsidR="001466E9">
        <w:rPr>
          <w:rFonts w:eastAsia="微软雅黑" w:hint="eastAsia"/>
        </w:rPr>
        <w:t>生产</w:t>
      </w:r>
      <w:proofErr w:type="gramStart"/>
      <w:r w:rsidR="001466E9">
        <w:rPr>
          <w:rFonts w:eastAsia="微软雅黑" w:hint="eastAsia"/>
        </w:rPr>
        <w:t>主计划</w:t>
      </w:r>
      <w:proofErr w:type="gramEnd"/>
      <w:r w:rsidR="001466E9">
        <w:rPr>
          <w:rFonts w:eastAsia="微软雅黑" w:hint="eastAsia"/>
        </w:rPr>
        <w:t>的关键信息是：成品物料号、需求日期、需求数量</w:t>
      </w:r>
      <w:r w:rsidR="00F33F02">
        <w:rPr>
          <w:rFonts w:eastAsia="微软雅黑"/>
        </w:rPr>
        <w:t>。</w:t>
      </w:r>
    </w:p>
    <w:p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车间主工单：</w:t>
      </w:r>
      <w:r w:rsidR="00F33F02">
        <w:rPr>
          <w:rFonts w:eastAsia="微软雅黑"/>
        </w:rPr>
        <w:t>生产</w:t>
      </w:r>
      <w:proofErr w:type="gramStart"/>
      <w:r w:rsidR="00F33F02">
        <w:rPr>
          <w:rFonts w:eastAsia="微软雅黑"/>
        </w:rPr>
        <w:t>主计划</w:t>
      </w:r>
      <w:proofErr w:type="gramEnd"/>
      <w:r w:rsidR="00FF2ADE">
        <w:rPr>
          <w:rFonts w:eastAsia="微软雅黑" w:hint="eastAsia"/>
        </w:rPr>
        <w:t>按照工序</w:t>
      </w:r>
      <w:r w:rsidR="00F33F02">
        <w:rPr>
          <w:rFonts w:eastAsia="微软雅黑"/>
        </w:rPr>
        <w:t>生成车间主工单</w:t>
      </w:r>
      <w:r w:rsidR="001466E9">
        <w:rPr>
          <w:rFonts w:eastAsia="微软雅黑"/>
        </w:rPr>
        <w:t>，</w:t>
      </w:r>
      <w:r w:rsidR="001466E9">
        <w:rPr>
          <w:rFonts w:eastAsia="微软雅黑" w:hint="eastAsia"/>
        </w:rPr>
        <w:t>车间主工单的关键信息是：车间、半成</w:t>
      </w:r>
      <w:r w:rsidR="001466E9">
        <w:rPr>
          <w:rFonts w:eastAsia="微软雅黑" w:hint="eastAsia"/>
        </w:rPr>
        <w:lastRenderedPageBreak/>
        <w:t>品物料号、计划生产日期、计划生产数量、机台、工艺路线</w:t>
      </w:r>
      <w:r w:rsidR="00F33F02">
        <w:rPr>
          <w:rFonts w:eastAsia="微软雅黑"/>
        </w:rPr>
        <w:t>。</w:t>
      </w:r>
    </w:p>
    <w:p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车间日工单：</w:t>
      </w:r>
      <w:r w:rsidR="00F33F02">
        <w:rPr>
          <w:rFonts w:eastAsia="微软雅黑"/>
        </w:rPr>
        <w:t>车间主工单根据</w:t>
      </w:r>
      <w:r w:rsidR="00B87639">
        <w:rPr>
          <w:rFonts w:eastAsia="微软雅黑"/>
        </w:rPr>
        <w:t>计划时间拆分到天生成车间日工单</w:t>
      </w:r>
      <w:r w:rsidR="001466E9">
        <w:rPr>
          <w:rFonts w:eastAsia="微软雅黑"/>
        </w:rPr>
        <w:t>，</w:t>
      </w:r>
      <w:r w:rsidR="001466E9">
        <w:rPr>
          <w:rFonts w:eastAsia="微软雅黑" w:hint="eastAsia"/>
        </w:rPr>
        <w:t>车间日工单的关键信息是：</w:t>
      </w:r>
      <w:r w:rsidR="004B6595">
        <w:rPr>
          <w:rFonts w:eastAsia="微软雅黑" w:hint="eastAsia"/>
        </w:rPr>
        <w:t>半</w:t>
      </w:r>
      <w:r w:rsidR="001466E9">
        <w:rPr>
          <w:rFonts w:eastAsia="微软雅黑" w:hint="eastAsia"/>
        </w:rPr>
        <w:t>成品物料号、计划生产日期、计划生产数量、默认机台、默认工艺路线。</w:t>
      </w:r>
    </w:p>
    <w:p w:rsidR="00DD3FB3" w:rsidRPr="00552FCF" w:rsidRDefault="0030098C">
      <w:pPr>
        <w:rPr>
          <w:rFonts w:eastAsia="微软雅黑"/>
          <w:b/>
        </w:rPr>
      </w:pPr>
      <w:proofErr w:type="gramStart"/>
      <w:r w:rsidRPr="00552FCF">
        <w:rPr>
          <w:rFonts w:eastAsia="微软雅黑"/>
          <w:b/>
        </w:rPr>
        <w:t>主计划</w:t>
      </w:r>
      <w:proofErr w:type="gramEnd"/>
      <w:r w:rsidRPr="00552FCF">
        <w:rPr>
          <w:rFonts w:eastAsia="微软雅黑"/>
          <w:b/>
        </w:rPr>
        <w:t>数据说明</w:t>
      </w:r>
      <w:r w:rsidR="00552FCF" w:rsidRPr="00552FCF">
        <w:rPr>
          <w:rFonts w:eastAsia="微软雅黑"/>
          <w:b/>
        </w:rPr>
        <w:t>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D3FB3">
        <w:trPr>
          <w:trHeight w:val="433"/>
        </w:trPr>
        <w:tc>
          <w:tcPr>
            <w:tcW w:w="821" w:type="dxa"/>
            <w:shd w:val="clear" w:color="auto" w:fill="BFBFBF"/>
          </w:tcPr>
          <w:p w:rsidR="00DD3FB3" w:rsidRDefault="00C41992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DD3FB3" w:rsidRDefault="00C4199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DD3FB3" w:rsidRDefault="00C41992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计划发起</w:t>
            </w:r>
            <w:r w:rsidR="00C41992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pp_PlanStar</w:t>
            </w:r>
            <w:proofErr w:type="spellEnd"/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_GoBack"/>
            <w:bookmarkEnd w:id="5"/>
          </w:p>
        </w:tc>
        <w:tc>
          <w:tcPr>
            <w:tcW w:w="2709" w:type="dxa"/>
          </w:tcPr>
          <w:p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</w:t>
            </w:r>
            <w:r w:rsidR="00C41992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pp_PlanFiniday</w:t>
            </w:r>
            <w:proofErr w:type="spellEnd"/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计划编号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pp_billName</w:t>
            </w:r>
            <w:proofErr w:type="spellEnd"/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计划描述</w:t>
            </w:r>
          </w:p>
        </w:tc>
        <w:tc>
          <w:tcPr>
            <w:tcW w:w="6217" w:type="dxa"/>
            <w:vAlign w:val="center"/>
          </w:tcPr>
          <w:p w:rsidR="00DD3FB3" w:rsidRDefault="002F59F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无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计划产量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pp_Plannum</w:t>
            </w:r>
            <w:proofErr w:type="spellEnd"/>
          </w:p>
        </w:tc>
      </w:tr>
      <w:tr w:rsidR="0062387C">
        <w:trPr>
          <w:trHeight w:val="70"/>
        </w:trPr>
        <w:tc>
          <w:tcPr>
            <w:tcW w:w="821" w:type="dxa"/>
            <w:vAlign w:val="center"/>
          </w:tcPr>
          <w:p w:rsidR="0062387C" w:rsidRDefault="0062387C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62387C" w:rsidRDefault="001E064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217" w:type="dxa"/>
            <w:vAlign w:val="center"/>
          </w:tcPr>
          <w:p w:rsidR="0062387C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pp_BillType</w:t>
            </w:r>
            <w:proofErr w:type="spellEnd"/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计划状态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pp_billstate</w:t>
            </w:r>
            <w:proofErr w:type="spellEnd"/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完成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车间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pp_plant</w:t>
            </w:r>
            <w:proofErr w:type="spellEnd"/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产品编号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pp_partname</w:t>
            </w:r>
            <w:proofErr w:type="spellEnd"/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2387C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工艺流程</w:t>
            </w:r>
          </w:p>
        </w:tc>
        <w:tc>
          <w:tcPr>
            <w:tcW w:w="6217" w:type="dxa"/>
            <w:vAlign w:val="center"/>
          </w:tcPr>
          <w:p w:rsidR="00DD3FB3" w:rsidRDefault="002F59F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根据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pp_partname</w:t>
            </w:r>
            <w:proofErr w:type="spellEnd"/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和  </w:t>
            </w:r>
            <w:proofErr w:type="spellStart"/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pp_billName</w:t>
            </w:r>
            <w:proofErr w:type="spellEnd"/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关联工单工艺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6217" w:type="dxa"/>
            <w:vAlign w:val="center"/>
          </w:tcPr>
          <w:p w:rsidR="00DD3FB3" w:rsidRDefault="00DD742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D742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pp_Note</w:t>
            </w:r>
            <w:proofErr w:type="spellEnd"/>
          </w:p>
        </w:tc>
      </w:tr>
    </w:tbl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假设及限制</w:t>
      </w:r>
    </w:p>
    <w:tbl>
      <w:tblPr>
        <w:tblW w:w="9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34"/>
        <w:gridCol w:w="7543"/>
      </w:tblGrid>
      <w:tr w:rsidR="00DD3FB3">
        <w:trPr>
          <w:cantSplit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类型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描述</w:t>
            </w:r>
          </w:p>
        </w:tc>
      </w:tr>
      <w:tr w:rsidR="00A3250C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限制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A3250C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Pr="00D675A2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A3250C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</w:tbl>
    <w:p w:rsidR="00DD3FB3" w:rsidRDefault="00DD3FB3">
      <w:pPr>
        <w:rPr>
          <w:rFonts w:eastAsia="微软雅黑"/>
        </w:rPr>
      </w:pPr>
    </w:p>
    <w:p w:rsidR="00DD3FB3" w:rsidRDefault="00C41992">
      <w:pPr>
        <w:pStyle w:val="3"/>
        <w:rPr>
          <w:rFonts w:eastAsia="微软雅黑"/>
        </w:rPr>
      </w:pPr>
      <w:bookmarkStart w:id="6" w:name="_Toc31902640"/>
      <w:r>
        <w:rPr>
          <w:rFonts w:eastAsia="微软雅黑" w:hint="eastAsia"/>
        </w:rPr>
        <w:lastRenderedPageBreak/>
        <w:t>工单管理</w:t>
      </w:r>
      <w:bookmarkEnd w:id="6"/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能流程图</w:t>
      </w:r>
    </w:p>
    <w:p w:rsidR="00DD3FB3" w:rsidRDefault="002D523F">
      <w:pPr>
        <w:rPr>
          <w:rFonts w:eastAsia="微软雅黑"/>
        </w:rPr>
      </w:pPr>
      <w:r>
        <w:object w:dxaOrig="23881" w:dyaOrig="17745">
          <v:shape id="_x0000_i1026" type="#_x0000_t75" style="width:415.55pt;height:308.75pt" o:ole="">
            <v:imagedata r:id="rId19" o:title=""/>
          </v:shape>
          <o:OLEObject Type="Embed" ProgID="Visio.Drawing.15" ShapeID="_x0000_i1026" DrawAspect="Content" ObjectID="_1647933543" r:id="rId20"/>
        </w:object>
      </w:r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</w:t>
      </w:r>
      <w:r>
        <w:rPr>
          <w:rFonts w:eastAsia="微软雅黑" w:hint="eastAsia"/>
        </w:rPr>
        <w:t>用例表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148"/>
        <w:gridCol w:w="841"/>
        <w:gridCol w:w="841"/>
        <w:gridCol w:w="1258"/>
      </w:tblGrid>
      <w:tr w:rsidR="00DD3FB3">
        <w:trPr>
          <w:trHeight w:val="65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BPD</w:t>
            </w: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描述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部门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类型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b/>
                <w:sz w:val="21"/>
                <w:szCs w:val="24"/>
              </w:rPr>
              <w:t>URS编号</w:t>
            </w:r>
            <w:proofErr w:type="spellEnd"/>
          </w:p>
        </w:tc>
      </w:tr>
      <w:tr w:rsidR="00613EDE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OM管理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的方式从IMS系统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接收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OM数据信息，在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ES系统中进行维护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613EDE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手工创建主工单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在MES中手工创建主工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单同时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自动生成物料计划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proofErr w:type="gramEnd"/>
            <w:r w:rsidR="00EC1F6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创建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选择</w:t>
            </w:r>
            <w:proofErr w:type="gramStart"/>
            <w:r w:rsidR="00EC1F6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主计划</w:t>
            </w:r>
            <w:proofErr w:type="gramEnd"/>
            <w:r w:rsidR="00EC1F6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根据工单规则</w:t>
            </w:r>
            <w:r w:rsidR="00EC1F6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创建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单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同时</w:t>
            </w:r>
            <w:proofErr w:type="gramEnd"/>
            <w:r w:rsidR="00001F22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自动生成物料计划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E3FF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C4199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工单指定机台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001F22" w:rsidP="00CD39E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主工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创建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完成时在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指定机台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E3FF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50058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D5005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</w:t>
            </w:r>
            <w:r w:rsidR="00D50058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指定工艺流程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主工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创建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完成时在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工艺流程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Pr="00F23E5D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50058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D5005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工单下达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根据工作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单元拆分主工单并下发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生成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根据主工单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生成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生产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日工单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日工单的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机台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以及工艺流程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默认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从主工单获取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单调整</w:t>
            </w:r>
            <w:proofErr w:type="gram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工单的数量，可用计划进行调整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可用计划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参照CP计划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3A27D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7D3" w:rsidRDefault="003A27D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7D3" w:rsidRDefault="00001F22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日工单书序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调整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7D3" w:rsidRDefault="00001F22" w:rsidP="00E805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当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天如果有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多个工单</w:t>
            </w:r>
            <w:r w:rsidR="00E805F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可以在MES系统中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根据时间</w:t>
            </w:r>
            <w:r w:rsidR="00E805F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设置顺序，优先工操作工选择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7D3" w:rsidRDefault="003A27D3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7D3" w:rsidRDefault="003A27D3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7D3" w:rsidRPr="003747EF" w:rsidRDefault="003A27D3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机台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和工艺流程变更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由于设备故障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或者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工艺流程变更</w:t>
            </w:r>
            <w:r w:rsidRP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在MES系统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重新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指定机台或者工艺流程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Pr="003747EF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E3FF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工单报工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和工单工艺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分开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。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允许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多个工艺在同一工作中心进行报工。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5D" w:rsidRDefault="00F23E5D">
            <w:pPr>
              <w:pStyle w:val="a4"/>
              <w:rPr>
                <w:rFonts w:eastAsia="微软雅黑"/>
                <w:lang w:eastAsia="zh-CN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工单查询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MES系统提供界面，用以查询生产工单的执行状况。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B168F1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工单关闭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单完成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后进行工单关闭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。</w:t>
            </w:r>
            <w:r w:rsidRPr="0029736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原则上是要做0对0自动关闭工单，对于存在差额（计划数量和实际完工量不符）的情况系统要能够按照自定义百分比，在允许的控制范围系统可以按照设定的规则自动处理（允许手工处理）；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返工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单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另外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处理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FA7" w:rsidRDefault="005A1FA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数据说明</w:t>
      </w:r>
    </w:p>
    <w:p w:rsidR="00DD3FB3" w:rsidRDefault="00552FCF">
      <w:pPr>
        <w:rPr>
          <w:rFonts w:eastAsia="微软雅黑"/>
        </w:rPr>
      </w:pPr>
      <w:r>
        <w:rPr>
          <w:rFonts w:eastAsia="微软雅黑"/>
          <w:b/>
          <w:bCs/>
          <w:sz w:val="24"/>
        </w:rPr>
        <w:t>主工单数据说明：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D3FB3">
        <w:trPr>
          <w:trHeight w:val="433"/>
        </w:trPr>
        <w:tc>
          <w:tcPr>
            <w:tcW w:w="821" w:type="dxa"/>
            <w:shd w:val="clear" w:color="auto" w:fill="BFBFBF"/>
          </w:tcPr>
          <w:p w:rsidR="00DD3FB3" w:rsidRDefault="00C41992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DD3FB3" w:rsidRDefault="00C4199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DD3FB3" w:rsidRDefault="00C41992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计划开始时间</w:t>
            </w:r>
          </w:p>
        </w:tc>
        <w:tc>
          <w:tcPr>
            <w:tcW w:w="6217" w:type="dxa"/>
            <w:vAlign w:val="center"/>
          </w:tcPr>
          <w:p w:rsidR="00DD3FB3" w:rsidRDefault="00A353A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lp_Fromday</w:t>
            </w:r>
            <w:proofErr w:type="spellEnd"/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计划完成时间</w:t>
            </w:r>
          </w:p>
        </w:tc>
        <w:tc>
          <w:tcPr>
            <w:tcW w:w="6217" w:type="dxa"/>
            <w:vAlign w:val="center"/>
          </w:tcPr>
          <w:p w:rsidR="00DD3FB3" w:rsidRDefault="00A353A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lp_Endday</w:t>
            </w:r>
            <w:proofErr w:type="spellEnd"/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实际开始时间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实际完成时间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工单号</w:t>
            </w:r>
          </w:p>
        </w:tc>
        <w:tc>
          <w:tcPr>
            <w:tcW w:w="6217" w:type="dxa"/>
            <w:vAlign w:val="center"/>
          </w:tcPr>
          <w:p w:rsidR="00DD3FB3" w:rsidRDefault="00A353A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lp_Billid</w:t>
            </w:r>
            <w:proofErr w:type="spellEnd"/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工单类型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车间</w:t>
            </w:r>
          </w:p>
        </w:tc>
        <w:tc>
          <w:tcPr>
            <w:tcW w:w="6217" w:type="dxa"/>
            <w:vAlign w:val="center"/>
          </w:tcPr>
          <w:p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lp_Addr</w:t>
            </w:r>
            <w:proofErr w:type="spellEnd"/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生产线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E16A90">
        <w:trPr>
          <w:trHeight w:val="70"/>
        </w:trPr>
        <w:tc>
          <w:tcPr>
            <w:tcW w:w="821" w:type="dxa"/>
            <w:vAlign w:val="center"/>
          </w:tcPr>
          <w:p w:rsidR="00E16A90" w:rsidRDefault="00E16A90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设备</w:t>
            </w:r>
          </w:p>
        </w:tc>
        <w:tc>
          <w:tcPr>
            <w:tcW w:w="6217" w:type="dxa"/>
            <w:vAlign w:val="center"/>
          </w:tcPr>
          <w:p w:rsidR="00E16A90" w:rsidRDefault="00A353A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lp_Machineid</w:t>
            </w:r>
            <w:proofErr w:type="spellEnd"/>
          </w:p>
        </w:tc>
      </w:tr>
      <w:tr w:rsidR="00E16A90">
        <w:trPr>
          <w:trHeight w:val="70"/>
        </w:trPr>
        <w:tc>
          <w:tcPr>
            <w:tcW w:w="821" w:type="dxa"/>
            <w:vAlign w:val="center"/>
          </w:tcPr>
          <w:p w:rsidR="00E16A90" w:rsidRDefault="00E16A90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流程</w:t>
            </w:r>
          </w:p>
        </w:tc>
        <w:tc>
          <w:tcPr>
            <w:tcW w:w="6217" w:type="dxa"/>
            <w:vAlign w:val="center"/>
          </w:tcPr>
          <w:p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物料编码</w:t>
            </w:r>
          </w:p>
        </w:tc>
        <w:tc>
          <w:tcPr>
            <w:tcW w:w="6217" w:type="dxa"/>
            <w:vAlign w:val="center"/>
          </w:tcPr>
          <w:p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lp_Partname</w:t>
            </w:r>
            <w:proofErr w:type="spellEnd"/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顺序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工单状态</w:t>
            </w:r>
          </w:p>
        </w:tc>
        <w:tc>
          <w:tcPr>
            <w:tcW w:w="6217" w:type="dxa"/>
            <w:vAlign w:val="center"/>
          </w:tcPr>
          <w:p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lp_billdoprocess</w:t>
            </w:r>
            <w:proofErr w:type="spellEnd"/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  <w:tc>
          <w:tcPr>
            <w:tcW w:w="6217" w:type="dxa"/>
            <w:vAlign w:val="center"/>
          </w:tcPr>
          <w:p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lp_PlanNum</w:t>
            </w:r>
            <w:proofErr w:type="spellEnd"/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实际数量</w:t>
            </w:r>
          </w:p>
        </w:tc>
        <w:tc>
          <w:tcPr>
            <w:tcW w:w="6217" w:type="dxa"/>
            <w:vAlign w:val="center"/>
          </w:tcPr>
          <w:p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lp_FiniNum</w:t>
            </w:r>
            <w:proofErr w:type="spellEnd"/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6217" w:type="dxa"/>
            <w:vAlign w:val="center"/>
          </w:tcPr>
          <w:p w:rsidR="00DD3FB3" w:rsidRDefault="0025693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25693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lp_Note</w:t>
            </w:r>
            <w:proofErr w:type="spellEnd"/>
          </w:p>
        </w:tc>
      </w:tr>
    </w:tbl>
    <w:p w:rsidR="00DD3FB3" w:rsidRDefault="00DD3FB3">
      <w:pPr>
        <w:rPr>
          <w:rFonts w:eastAsia="微软雅黑"/>
        </w:rPr>
      </w:pPr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假设及限制</w:t>
      </w:r>
    </w:p>
    <w:tbl>
      <w:tblPr>
        <w:tblW w:w="9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34"/>
        <w:gridCol w:w="7543"/>
      </w:tblGrid>
      <w:tr w:rsidR="00DD3FB3">
        <w:trPr>
          <w:cantSplit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类型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描述</w:t>
            </w:r>
          </w:p>
        </w:tc>
      </w:tr>
      <w:tr w:rsidR="00DD3FB3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C41992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限制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DD3FB3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</w:tr>
      <w:tr w:rsidR="00DD3FB3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8F4258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Pr="004435B4" w:rsidRDefault="00DD3FB3" w:rsidP="002B3B51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BC6EE6" w:rsidRPr="00BC6EE6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Default="00BC6EE6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Default="00BC6EE6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Pr="004435B4" w:rsidRDefault="00BC6EE6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BC6EE6" w:rsidRPr="00BC6EE6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Default="00BC6EE6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Default="00BC6EE6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Pr="00BC6EE6" w:rsidRDefault="00BC6EE6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</w:tbl>
    <w:p w:rsidR="00DD3FB3" w:rsidRDefault="00DD3FB3">
      <w:pPr>
        <w:rPr>
          <w:rFonts w:eastAsia="微软雅黑"/>
        </w:rPr>
      </w:pPr>
    </w:p>
    <w:p w:rsidR="00DD3FB3" w:rsidRDefault="00DD3FB3">
      <w:pPr>
        <w:rPr>
          <w:rFonts w:eastAsia="微软雅黑"/>
        </w:rPr>
      </w:pPr>
    </w:p>
    <w:p w:rsidR="00270CF6" w:rsidRDefault="00270CF6">
      <w:pPr>
        <w:pStyle w:val="3"/>
      </w:pPr>
      <w:bookmarkStart w:id="7" w:name="_Toc31902641"/>
      <w:r>
        <w:t>数据说明（提供）</w:t>
      </w:r>
      <w:bookmarkEnd w:id="7"/>
    </w:p>
    <w:p w:rsidR="00270CF6" w:rsidRPr="00552FCF" w:rsidRDefault="00270CF6" w:rsidP="00270CF6">
      <w:pPr>
        <w:rPr>
          <w:rFonts w:eastAsia="微软雅黑"/>
          <w:b/>
        </w:rPr>
      </w:pPr>
      <w:proofErr w:type="gramStart"/>
      <w:r w:rsidRPr="00552FCF">
        <w:rPr>
          <w:rFonts w:eastAsia="微软雅黑"/>
          <w:b/>
        </w:rPr>
        <w:t>主计划</w:t>
      </w:r>
      <w:proofErr w:type="gramEnd"/>
      <w:r w:rsidRPr="00552FCF">
        <w:rPr>
          <w:rFonts w:eastAsia="微软雅黑"/>
          <w:b/>
        </w:rPr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796875" w:rsidTr="00256A9F">
        <w:trPr>
          <w:trHeight w:val="433"/>
        </w:trPr>
        <w:tc>
          <w:tcPr>
            <w:tcW w:w="821" w:type="dxa"/>
            <w:shd w:val="clear" w:color="auto" w:fill="BFBFBF"/>
          </w:tcPr>
          <w:p w:rsidR="00796875" w:rsidRDefault="00796875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796875" w:rsidRDefault="00796875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796875" w:rsidRDefault="00796875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pp_billName</w:t>
            </w:r>
            <w:proofErr w:type="spellEnd"/>
          </w:p>
        </w:tc>
        <w:tc>
          <w:tcPr>
            <w:tcW w:w="6217" w:type="dxa"/>
            <w:vAlign w:val="center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主计划</w:t>
            </w:r>
            <w:proofErr w:type="gramEnd"/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编号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pp_Company</w:t>
            </w:r>
            <w:proofErr w:type="spellEnd"/>
          </w:p>
        </w:tc>
        <w:tc>
          <w:tcPr>
            <w:tcW w:w="6217" w:type="dxa"/>
            <w:vAlign w:val="center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产地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pp_partname</w:t>
            </w:r>
            <w:proofErr w:type="spellEnd"/>
          </w:p>
        </w:tc>
        <w:tc>
          <w:tcPr>
            <w:tcW w:w="6217" w:type="dxa"/>
            <w:vAlign w:val="center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产品型号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pp_plant</w:t>
            </w:r>
            <w:proofErr w:type="spellEnd"/>
          </w:p>
        </w:tc>
        <w:tc>
          <w:tcPr>
            <w:tcW w:w="6217" w:type="dxa"/>
            <w:vAlign w:val="center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发出车间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pp_ToPlant</w:t>
            </w:r>
            <w:proofErr w:type="spellEnd"/>
          </w:p>
        </w:tc>
        <w:tc>
          <w:tcPr>
            <w:tcW w:w="6217" w:type="dxa"/>
            <w:vAlign w:val="center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接收车间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192499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924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pp_process</w:t>
            </w:r>
            <w:proofErr w:type="spellEnd"/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工序编码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pp_Plannum</w:t>
            </w:r>
            <w:proofErr w:type="spellEnd"/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计划数量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pp_PlanStar</w:t>
            </w:r>
            <w:proofErr w:type="spellEnd"/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计划开始时间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pp_PlanFiniday</w:t>
            </w:r>
            <w:proofErr w:type="spellEnd"/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计划完成时间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pp_FiniNum</w:t>
            </w:r>
            <w:proofErr w:type="spellEnd"/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实际完成时间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pp_inputday</w:t>
            </w:r>
            <w:proofErr w:type="spellEnd"/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计划输入时间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pp_inperson</w:t>
            </w:r>
            <w:proofErr w:type="spellEnd"/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计划输入人员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pp_billstate</w:t>
            </w:r>
            <w:proofErr w:type="spellEnd"/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计划状态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pp_Version</w:t>
            </w:r>
            <w:proofErr w:type="spellEnd"/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计划版本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722EF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pp_Auditer</w:t>
            </w:r>
            <w:proofErr w:type="spellEnd"/>
          </w:p>
        </w:tc>
        <w:tc>
          <w:tcPr>
            <w:tcW w:w="6217" w:type="dxa"/>
            <w:vAlign w:val="center"/>
          </w:tcPr>
          <w:p w:rsidR="00796875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计划审核人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39444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pp_Machineid</w:t>
            </w:r>
            <w:proofErr w:type="spellEnd"/>
          </w:p>
        </w:tc>
        <w:tc>
          <w:tcPr>
            <w:tcW w:w="6217" w:type="dxa"/>
            <w:vAlign w:val="center"/>
          </w:tcPr>
          <w:p w:rsidR="00796875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设备ID</w:t>
            </w: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Pr="00AA0300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pp_billdoprocess</w:t>
            </w:r>
            <w:proofErr w:type="spellEnd"/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Pr="00AA0300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pp_Powdercode</w:t>
            </w:r>
            <w:proofErr w:type="spellEnd"/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Pr="00AA0300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pp_runturn</w:t>
            </w:r>
            <w:proofErr w:type="spellEnd"/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Pr="00AA0300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pp_Print</w:t>
            </w:r>
            <w:proofErr w:type="spellEnd"/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22EFA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39444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pp_Note</w:t>
            </w:r>
            <w:proofErr w:type="spellEnd"/>
          </w:p>
        </w:tc>
        <w:tc>
          <w:tcPr>
            <w:tcW w:w="6217" w:type="dxa"/>
            <w:vAlign w:val="center"/>
          </w:tcPr>
          <w:p w:rsidR="00722EFA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备注</w:t>
            </w: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pp_Bill</w:t>
            </w:r>
            <w:proofErr w:type="spellEnd"/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backout_pp_MainBill</w:t>
            </w:r>
            <w:proofErr w:type="spellEnd"/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22EFA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39444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pp_BillType</w:t>
            </w:r>
            <w:proofErr w:type="spellEnd"/>
          </w:p>
        </w:tc>
        <w:tc>
          <w:tcPr>
            <w:tcW w:w="6217" w:type="dxa"/>
            <w:vAlign w:val="center"/>
          </w:tcPr>
          <w:p w:rsidR="00722EFA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计划类型</w:t>
            </w: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pp_U9back</w:t>
            </w:r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722EFA" w:rsidTr="00256A9F">
        <w:trPr>
          <w:trHeight w:val="70"/>
        </w:trPr>
        <w:tc>
          <w:tcPr>
            <w:tcW w:w="821" w:type="dxa"/>
            <w:vAlign w:val="center"/>
          </w:tcPr>
          <w:p w:rsidR="00722EFA" w:rsidRDefault="00722EFA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22EFA" w:rsidRPr="00AA0300" w:rsidRDefault="0039444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pp_Scrap</w:t>
            </w:r>
            <w:proofErr w:type="spellEnd"/>
          </w:p>
        </w:tc>
        <w:tc>
          <w:tcPr>
            <w:tcW w:w="6217" w:type="dxa"/>
            <w:vAlign w:val="center"/>
          </w:tcPr>
          <w:p w:rsidR="00722EFA" w:rsidRPr="00AA0300" w:rsidRDefault="00722EFA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</w:tbl>
    <w:p w:rsidR="00270CF6" w:rsidRDefault="00270CF6" w:rsidP="00270CF6"/>
    <w:p w:rsidR="00256A9F" w:rsidRDefault="00256A9F" w:rsidP="00256A9F">
      <w:pPr>
        <w:rPr>
          <w:rFonts w:eastAsia="微软雅黑"/>
        </w:rPr>
      </w:pPr>
      <w:r>
        <w:rPr>
          <w:rFonts w:eastAsia="微软雅黑"/>
          <w:b/>
          <w:bCs/>
          <w:sz w:val="24"/>
        </w:rPr>
        <w:t>销售订单数据说明：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256A9F" w:rsidTr="00256A9F">
        <w:trPr>
          <w:trHeight w:val="433"/>
        </w:trPr>
        <w:tc>
          <w:tcPr>
            <w:tcW w:w="821" w:type="dxa"/>
            <w:shd w:val="clear" w:color="auto" w:fill="BFBFBF"/>
          </w:tcPr>
          <w:p w:rsidR="00256A9F" w:rsidRDefault="00256A9F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256A9F" w:rsidRDefault="00256A9F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256A9F" w:rsidRDefault="00256A9F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4E1072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4E107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BillNo</w:t>
            </w:r>
            <w:proofErr w:type="spellEnd"/>
          </w:p>
        </w:tc>
        <w:tc>
          <w:tcPr>
            <w:tcW w:w="6217" w:type="dxa"/>
            <w:vAlign w:val="center"/>
          </w:tcPr>
          <w:p w:rsidR="00256A9F" w:rsidRDefault="004E1072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订单</w:t>
            </w:r>
            <w:r w:rsidR="00AA0300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编码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4E1072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4E107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oldBillNo</w:t>
            </w:r>
            <w:proofErr w:type="spellEnd"/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旧订单编号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BillCustoName</w:t>
            </w:r>
            <w:proofErr w:type="spellEnd"/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客户名称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po_inDate</w:t>
            </w:r>
            <w:proofErr w:type="spellEnd"/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订单录入日期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BillName</w:t>
            </w:r>
            <w:proofErr w:type="spellEnd"/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订单编号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BillDate</w:t>
            </w:r>
            <w:proofErr w:type="spellEnd"/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订单日期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PartName</w:t>
            </w:r>
            <w:proofErr w:type="spellEnd"/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产品型号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so_U9Mark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ERP物料编码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SellNum</w:t>
            </w:r>
            <w:proofErr w:type="spellEnd"/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销售数量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so_price</w:t>
            </w:r>
            <w:proofErr w:type="spellEnd"/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销售单价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SaftWare</w:t>
            </w:r>
            <w:proofErr w:type="spellEnd"/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安全库存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IniSellNum</w:t>
            </w:r>
            <w:proofErr w:type="spellEnd"/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IniSellDate</w:t>
            </w:r>
            <w:proofErr w:type="spellEnd"/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计划日期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SellDate</w:t>
            </w:r>
            <w:proofErr w:type="spellEnd"/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交货日期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Seller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业务员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Customer</w:t>
            </w:r>
          </w:p>
        </w:tc>
        <w:tc>
          <w:tcPr>
            <w:tcW w:w="6217" w:type="dxa"/>
            <w:vAlign w:val="center"/>
          </w:tcPr>
          <w:p w:rsidR="00256A9F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客户编码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OrderNote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订单备注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Ordertotle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po_Progress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po_Audit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审核状态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Lastsend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上期发货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P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so_thmSend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ProductAddr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生产地址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SendHistory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发货历史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ModifyDate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修改日期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po_otype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po_txperson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订单录入人员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po_shperson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订单审核人员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po_fhperson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订单发货人员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P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color w:val="000000" w:themeColor="text1"/>
                <w:sz w:val="18"/>
                <w:szCs w:val="18"/>
                <w:highlight w:val="red"/>
                <w:lang w:eastAsia="zh-CN"/>
              </w:rPr>
              <w:t>po_zlperson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AA0300">
              <w:rPr>
                <w:rFonts w:ascii="微软雅黑" w:eastAsia="微软雅黑" w:hAnsi="微软雅黑" w:cs="Arial" w:hint="eastAsia"/>
                <w:sz w:val="18"/>
                <w:szCs w:val="18"/>
                <w:highlight w:val="red"/>
                <w:lang w:eastAsia="zh-CN"/>
              </w:rPr>
              <w:t>线长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po_txdate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填写日期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po_shdate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订单收货日期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po_fhdate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订单发货日期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P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000000" w:themeColor="text1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AA0300">
              <w:rPr>
                <w:rFonts w:ascii="微软雅黑" w:eastAsia="微软雅黑" w:hAnsi="微软雅黑" w:cs="Arial"/>
                <w:color w:val="000000" w:themeColor="text1"/>
                <w:sz w:val="18"/>
                <w:szCs w:val="18"/>
                <w:highlight w:val="red"/>
                <w:lang w:eastAsia="zh-CN"/>
              </w:rPr>
              <w:t>po_zldate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Pr="00AA0300" w:rsidRDefault="00AA030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C91B14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91B1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U9_CusID</w:t>
            </w:r>
          </w:p>
        </w:tc>
        <w:tc>
          <w:tcPr>
            <w:tcW w:w="6217" w:type="dxa"/>
            <w:vAlign w:val="center"/>
          </w:tcPr>
          <w:p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 客户编号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po_btype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订单类型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SOLine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ERP订单行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SOMark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ERP订单号</w:t>
            </w:r>
          </w:p>
        </w:tc>
      </w:tr>
      <w:tr w:rsidR="00A07C10" w:rsidTr="00256A9F">
        <w:trPr>
          <w:trHeight w:val="70"/>
        </w:trPr>
        <w:tc>
          <w:tcPr>
            <w:tcW w:w="821" w:type="dxa"/>
            <w:vAlign w:val="center"/>
          </w:tcPr>
          <w:p w:rsidR="00A07C10" w:rsidRPr="00A07C10" w:rsidRDefault="00A07C1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A07C10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po_gotDayNote</w:t>
            </w:r>
            <w:proofErr w:type="spellEnd"/>
          </w:p>
        </w:tc>
        <w:tc>
          <w:tcPr>
            <w:tcW w:w="6217" w:type="dxa"/>
            <w:vAlign w:val="center"/>
          </w:tcPr>
          <w:p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07C10" w:rsidTr="00256A9F">
        <w:trPr>
          <w:trHeight w:val="70"/>
        </w:trPr>
        <w:tc>
          <w:tcPr>
            <w:tcW w:w="821" w:type="dxa"/>
            <w:vAlign w:val="center"/>
          </w:tcPr>
          <w:p w:rsidR="00A07C10" w:rsidRDefault="00A07C1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OBID</w:t>
            </w:r>
          </w:p>
        </w:tc>
        <w:tc>
          <w:tcPr>
            <w:tcW w:w="6217" w:type="dxa"/>
            <w:vAlign w:val="center"/>
          </w:tcPr>
          <w:p w:rsid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A07C10" w:rsidTr="00256A9F">
        <w:trPr>
          <w:trHeight w:val="70"/>
        </w:trPr>
        <w:tc>
          <w:tcPr>
            <w:tcW w:w="821" w:type="dxa"/>
            <w:vAlign w:val="center"/>
          </w:tcPr>
          <w:p w:rsidR="00A07C10" w:rsidRDefault="00A07C1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LastSendQty</w:t>
            </w:r>
            <w:proofErr w:type="spellEnd"/>
          </w:p>
        </w:tc>
        <w:tc>
          <w:tcPr>
            <w:tcW w:w="6217" w:type="dxa"/>
            <w:vAlign w:val="center"/>
          </w:tcPr>
          <w:p w:rsid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上期发货</w:t>
            </w:r>
          </w:p>
        </w:tc>
      </w:tr>
      <w:tr w:rsidR="00AA0300" w:rsidTr="00256A9F">
        <w:trPr>
          <w:trHeight w:val="70"/>
        </w:trPr>
        <w:tc>
          <w:tcPr>
            <w:tcW w:w="821" w:type="dxa"/>
            <w:vAlign w:val="center"/>
          </w:tcPr>
          <w:p w:rsidR="00AA0300" w:rsidRDefault="00AA030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A0300" w:rsidRP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ThisSendQty</w:t>
            </w:r>
            <w:proofErr w:type="spellEnd"/>
          </w:p>
        </w:tc>
        <w:tc>
          <w:tcPr>
            <w:tcW w:w="6217" w:type="dxa"/>
            <w:vAlign w:val="center"/>
          </w:tcPr>
          <w:p w:rsidR="00AA030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当期发货</w:t>
            </w:r>
          </w:p>
        </w:tc>
      </w:tr>
      <w:tr w:rsidR="00A07C10" w:rsidTr="00256A9F">
        <w:trPr>
          <w:trHeight w:val="70"/>
        </w:trPr>
        <w:tc>
          <w:tcPr>
            <w:tcW w:w="821" w:type="dxa"/>
            <w:vAlign w:val="center"/>
          </w:tcPr>
          <w:p w:rsidR="00A07C10" w:rsidRDefault="00A07C10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07C10" w:rsidRP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07C10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SOLineStates</w:t>
            </w:r>
            <w:proofErr w:type="spellEnd"/>
          </w:p>
        </w:tc>
        <w:tc>
          <w:tcPr>
            <w:tcW w:w="6217" w:type="dxa"/>
            <w:vAlign w:val="center"/>
          </w:tcPr>
          <w:p w:rsidR="00A07C10" w:rsidRDefault="00A07C10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ERP订单行状态</w:t>
            </w:r>
          </w:p>
        </w:tc>
      </w:tr>
    </w:tbl>
    <w:p w:rsidR="00256A9F" w:rsidRPr="00270CF6" w:rsidRDefault="00256A9F" w:rsidP="00270CF6"/>
    <w:p w:rsidR="00270CF6" w:rsidRDefault="00270CF6" w:rsidP="00270CF6"/>
    <w:p w:rsidR="00270CF6" w:rsidRDefault="00270CF6" w:rsidP="00270CF6">
      <w:pPr>
        <w:rPr>
          <w:rFonts w:eastAsia="微软雅黑"/>
        </w:rPr>
      </w:pPr>
      <w:r>
        <w:rPr>
          <w:rFonts w:eastAsia="微软雅黑"/>
          <w:b/>
          <w:bCs/>
          <w:sz w:val="24"/>
        </w:rPr>
        <w:t>主工单数据说明：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270CF6" w:rsidTr="00256A9F">
        <w:trPr>
          <w:trHeight w:val="433"/>
        </w:trPr>
        <w:tc>
          <w:tcPr>
            <w:tcW w:w="821" w:type="dxa"/>
            <w:shd w:val="clear" w:color="auto" w:fill="BFBFBF"/>
          </w:tcPr>
          <w:p w:rsidR="00270CF6" w:rsidRDefault="00270CF6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270CF6" w:rsidRDefault="00270CF6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270CF6" w:rsidRDefault="00270CF6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lp_Billid</w:t>
            </w:r>
            <w:proofErr w:type="spellEnd"/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车间工</w:t>
            </w:r>
            <w:proofErr w:type="gramEnd"/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单编码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lp_Partname</w:t>
            </w:r>
            <w:proofErr w:type="spellEnd"/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产品型号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lp_pmcPlanName</w:t>
            </w:r>
            <w:proofErr w:type="spellEnd"/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主计划</w:t>
            </w:r>
            <w:proofErr w:type="gramEnd"/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编码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lp_PlanNum</w:t>
            </w:r>
            <w:proofErr w:type="spellEnd"/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计划数量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lp_FiniNum</w:t>
            </w:r>
            <w:proofErr w:type="spellEnd"/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完成数量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Pr="00A353A7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270CF6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lp_ProductReady</w:t>
            </w:r>
            <w:proofErr w:type="spellEnd"/>
          </w:p>
        </w:tc>
        <w:tc>
          <w:tcPr>
            <w:tcW w:w="6217" w:type="dxa"/>
            <w:vAlign w:val="center"/>
          </w:tcPr>
          <w:p w:rsidR="00270CF6" w:rsidRPr="00A353A7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lp_OPid</w:t>
            </w:r>
            <w:proofErr w:type="spellEnd"/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当前工序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lp_CCode</w:t>
            </w:r>
            <w:proofErr w:type="spellEnd"/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工序计算机码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lp_Addr</w:t>
            </w:r>
            <w:proofErr w:type="spellEnd"/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当前车间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lp_NextOPid</w:t>
            </w:r>
            <w:proofErr w:type="spellEnd"/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下道工序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lp_NextAddr</w:t>
            </w:r>
            <w:proofErr w:type="spellEnd"/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下道车间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lp_Fromday</w:t>
            </w:r>
            <w:proofErr w:type="spellEnd"/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开始时间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lp_Endday</w:t>
            </w:r>
            <w:proofErr w:type="spellEnd"/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结束时间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lp_Machineid</w:t>
            </w:r>
            <w:proofErr w:type="spellEnd"/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设备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号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lp_Powdercode</w:t>
            </w:r>
            <w:proofErr w:type="spellEnd"/>
          </w:p>
        </w:tc>
        <w:tc>
          <w:tcPr>
            <w:tcW w:w="6217" w:type="dxa"/>
            <w:vAlign w:val="center"/>
          </w:tcPr>
          <w:p w:rsidR="00270CF6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粉号</w:t>
            </w:r>
            <w:proofErr w:type="gramEnd"/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Pr="00A353A7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270CF6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lp_runturn</w:t>
            </w:r>
            <w:proofErr w:type="spellEnd"/>
          </w:p>
        </w:tc>
        <w:tc>
          <w:tcPr>
            <w:tcW w:w="6217" w:type="dxa"/>
            <w:vAlign w:val="center"/>
          </w:tcPr>
          <w:p w:rsidR="00270CF6" w:rsidRPr="00A353A7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Pr="001A1801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353A7" w:rsidRPr="001A1801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A18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lp_billdoprocess</w:t>
            </w:r>
            <w:proofErr w:type="spellEnd"/>
          </w:p>
        </w:tc>
        <w:tc>
          <w:tcPr>
            <w:tcW w:w="6217" w:type="dxa"/>
            <w:vAlign w:val="center"/>
          </w:tcPr>
          <w:p w:rsidR="00A353A7" w:rsidRPr="001A1801" w:rsidRDefault="001A1801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工单状态</w:t>
            </w: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lp_Note</w:t>
            </w:r>
            <w:proofErr w:type="spellEnd"/>
          </w:p>
        </w:tc>
        <w:tc>
          <w:tcPr>
            <w:tcW w:w="6217" w:type="dxa"/>
            <w:vAlign w:val="center"/>
          </w:tcPr>
          <w:p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备注</w:t>
            </w: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lp_Person</w:t>
            </w:r>
            <w:proofErr w:type="spellEnd"/>
          </w:p>
        </w:tc>
        <w:tc>
          <w:tcPr>
            <w:tcW w:w="6217" w:type="dxa"/>
            <w:vAlign w:val="center"/>
          </w:tcPr>
          <w:p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车间计划人员</w:t>
            </w: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P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lp_AssiDay</w:t>
            </w:r>
            <w:proofErr w:type="spellEnd"/>
          </w:p>
        </w:tc>
        <w:tc>
          <w:tcPr>
            <w:tcW w:w="6217" w:type="dxa"/>
            <w:vAlign w:val="center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lp_Update</w:t>
            </w:r>
            <w:proofErr w:type="spellEnd"/>
          </w:p>
        </w:tc>
        <w:tc>
          <w:tcPr>
            <w:tcW w:w="6217" w:type="dxa"/>
            <w:vAlign w:val="center"/>
          </w:tcPr>
          <w:p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更新日期</w:t>
            </w: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lp_Scrap</w:t>
            </w:r>
            <w:proofErr w:type="spellEnd"/>
          </w:p>
        </w:tc>
        <w:tc>
          <w:tcPr>
            <w:tcW w:w="6217" w:type="dxa"/>
            <w:vAlign w:val="center"/>
          </w:tcPr>
          <w:p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报废数量</w:t>
            </w: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P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A353A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lp_WorkFee</w:t>
            </w:r>
            <w:proofErr w:type="spellEnd"/>
          </w:p>
        </w:tc>
        <w:tc>
          <w:tcPr>
            <w:tcW w:w="6217" w:type="dxa"/>
            <w:vAlign w:val="center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A353A7" w:rsidTr="00256A9F">
        <w:trPr>
          <w:trHeight w:val="70"/>
        </w:trPr>
        <w:tc>
          <w:tcPr>
            <w:tcW w:w="821" w:type="dxa"/>
            <w:vAlign w:val="center"/>
          </w:tcPr>
          <w:p w:rsidR="00A353A7" w:rsidRDefault="00A353A7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A353A7" w:rsidRP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A353A7" w:rsidRDefault="00A353A7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:rsidR="00270CF6" w:rsidRDefault="00270CF6" w:rsidP="00270CF6"/>
    <w:p w:rsidR="0036593D" w:rsidRDefault="0036593D" w:rsidP="00270CF6"/>
    <w:p w:rsidR="0036593D" w:rsidRPr="0036593D" w:rsidRDefault="0036593D" w:rsidP="00270CF6">
      <w:pPr>
        <w:rPr>
          <w:b/>
          <w:sz w:val="30"/>
          <w:szCs w:val="30"/>
        </w:rPr>
      </w:pPr>
      <w:r w:rsidRPr="0036593D">
        <w:rPr>
          <w:b/>
          <w:sz w:val="30"/>
          <w:szCs w:val="30"/>
        </w:rPr>
        <w:t>工艺</w:t>
      </w:r>
      <w:r w:rsidR="003762F1">
        <w:rPr>
          <w:rFonts w:hint="eastAsia"/>
          <w:b/>
          <w:sz w:val="30"/>
          <w:szCs w:val="30"/>
        </w:rPr>
        <w:t>路线</w:t>
      </w:r>
      <w:r w:rsidRPr="0036593D">
        <w:rPr>
          <w:b/>
          <w:sz w:val="30"/>
          <w:szCs w:val="30"/>
        </w:rPr>
        <w:t>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6593D" w:rsidTr="00192499">
        <w:trPr>
          <w:trHeight w:val="433"/>
        </w:trPr>
        <w:tc>
          <w:tcPr>
            <w:tcW w:w="821" w:type="dxa"/>
            <w:shd w:val="clear" w:color="auto" w:fill="BFBFBF"/>
          </w:tcPr>
          <w:p w:rsidR="0036593D" w:rsidRDefault="0036593D" w:rsidP="00192499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36593D" w:rsidRDefault="0036593D" w:rsidP="0019249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36593D" w:rsidRDefault="0036593D" w:rsidP="00192499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型号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pc_U9Mark</w:t>
            </w:r>
          </w:p>
        </w:tc>
        <w:tc>
          <w:tcPr>
            <w:tcW w:w="6217" w:type="dxa"/>
            <w:vAlign w:val="center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物料编码</w:t>
            </w: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产品名称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类别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用户图号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gramStart"/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粉号</w:t>
            </w:r>
            <w:proofErr w:type="gramEnd"/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成形单重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成品单重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模具号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中文工艺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成形机1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成形机2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成形机3</w:t>
            </w: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整形机1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烧结设备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主管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产品工程师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用户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CustomerID</w:t>
            </w:r>
            <w:proofErr w:type="spellEnd"/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客户ID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最大日产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销售员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更新日期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单价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P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History</w:t>
            </w:r>
          </w:p>
        </w:tc>
        <w:tc>
          <w:tcPr>
            <w:tcW w:w="6217" w:type="dxa"/>
            <w:vAlign w:val="center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入库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PrAddr</w:t>
            </w:r>
            <w:proofErr w:type="spellEnd"/>
          </w:p>
        </w:tc>
        <w:tc>
          <w:tcPr>
            <w:tcW w:w="6217" w:type="dxa"/>
            <w:vAlign w:val="center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生产地址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MinProCycle</w:t>
            </w:r>
            <w:proofErr w:type="spellEnd"/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最小生产周期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NormalCycle</w:t>
            </w:r>
            <w:proofErr w:type="spellEnd"/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正常生产周期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专线工厂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P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SemiContr</w:t>
            </w:r>
            <w:proofErr w:type="spellEnd"/>
          </w:p>
        </w:tc>
        <w:tc>
          <w:tcPr>
            <w:tcW w:w="6217" w:type="dxa"/>
            <w:vAlign w:val="center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代码工艺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工艺代码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ModifyPerson</w:t>
            </w:r>
            <w:proofErr w:type="spellEnd"/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修改者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P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pc_type</w:t>
            </w:r>
            <w:proofErr w:type="spellEnd"/>
          </w:p>
        </w:tc>
        <w:tc>
          <w:tcPr>
            <w:tcW w:w="6217" w:type="dxa"/>
            <w:vAlign w:val="center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版本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生产公司</w:t>
            </w:r>
          </w:p>
        </w:tc>
        <w:tc>
          <w:tcPr>
            <w:tcW w:w="6217" w:type="dxa"/>
            <w:vAlign w:val="center"/>
          </w:tcPr>
          <w:p w:rsid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公司产地</w:t>
            </w: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MarkBak</w:t>
            </w:r>
            <w:proofErr w:type="spellEnd"/>
          </w:p>
        </w:tc>
        <w:tc>
          <w:tcPr>
            <w:tcW w:w="6217" w:type="dxa"/>
            <w:vAlign w:val="center"/>
          </w:tcPr>
          <w:p w:rsidR="0036593D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备注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1B2E26" w:rsidRPr="001B2E26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PQE</w:t>
            </w:r>
          </w:p>
        </w:tc>
        <w:tc>
          <w:tcPr>
            <w:tcW w:w="6217" w:type="dxa"/>
            <w:vAlign w:val="center"/>
          </w:tcPr>
          <w:p w:rsidR="001B2E26" w:rsidRDefault="00DE56EC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质量工程师</w:t>
            </w: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Pr="00DE56EC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1B2E26" w:rsidRPr="00DE56EC" w:rsidRDefault="00DE56EC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DE56EC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tm2_khth</w:t>
            </w:r>
          </w:p>
        </w:tc>
        <w:tc>
          <w:tcPr>
            <w:tcW w:w="6217" w:type="dxa"/>
            <w:vAlign w:val="center"/>
          </w:tcPr>
          <w:p w:rsidR="001B2E26" w:rsidRPr="00DE56EC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1B2E26" w:rsidTr="00192499">
        <w:trPr>
          <w:trHeight w:val="70"/>
        </w:trPr>
        <w:tc>
          <w:tcPr>
            <w:tcW w:w="821" w:type="dxa"/>
            <w:vAlign w:val="center"/>
          </w:tcPr>
          <w:p w:rsidR="001B2E26" w:rsidRPr="00DE56EC" w:rsidRDefault="001B2E26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1B2E26" w:rsidRPr="00DE56EC" w:rsidRDefault="00DE56EC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DE56EC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tm2_powder</w:t>
            </w:r>
          </w:p>
        </w:tc>
        <w:tc>
          <w:tcPr>
            <w:tcW w:w="6217" w:type="dxa"/>
            <w:vAlign w:val="center"/>
          </w:tcPr>
          <w:p w:rsidR="001B2E26" w:rsidRPr="00DE56EC" w:rsidRDefault="001B2E26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</w:tbl>
    <w:p w:rsidR="00DE56EC" w:rsidRDefault="00DE56EC" w:rsidP="0036593D">
      <w:pPr>
        <w:rPr>
          <w:b/>
          <w:sz w:val="30"/>
          <w:szCs w:val="30"/>
        </w:rPr>
      </w:pPr>
    </w:p>
    <w:p w:rsidR="00E54227" w:rsidRDefault="00B677BB" w:rsidP="0036593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产品信息主数据</w:t>
      </w:r>
    </w:p>
    <w:p w:rsidR="00B677BB" w:rsidRDefault="00B677BB" w:rsidP="0036593D">
      <w:pPr>
        <w:rPr>
          <w:b/>
          <w:sz w:val="30"/>
          <w:szCs w:val="30"/>
        </w:rPr>
      </w:pP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B677BB" w:rsidTr="00B677BB">
        <w:trPr>
          <w:trHeight w:val="433"/>
        </w:trPr>
        <w:tc>
          <w:tcPr>
            <w:tcW w:w="821" w:type="dxa"/>
            <w:shd w:val="clear" w:color="auto" w:fill="BFBFBF"/>
          </w:tcPr>
          <w:p w:rsidR="00B677BB" w:rsidRDefault="00B677BB" w:rsidP="00B677BB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B677BB" w:rsidRDefault="00B677BB" w:rsidP="00B677B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B677BB" w:rsidRDefault="00B677BB" w:rsidP="00B677BB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677B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[型号]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677B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[pc_U9Mark]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677B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 物料编码</w:t>
            </w: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677B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[产品名称]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677B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[类别]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677B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[用户图号]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677B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[</w:t>
            </w:r>
            <w:proofErr w:type="gramStart"/>
            <w:r w:rsidRPr="00B677B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粉号</w:t>
            </w:r>
            <w:proofErr w:type="gramEnd"/>
            <w:r w:rsidRPr="00B677B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677B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[成形单重]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677B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[成品单重]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677B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[模具号]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677B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[中文工艺]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677B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[工艺]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Pr="00E558D7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Pr="00E558D7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color w:val="FF0000"/>
                <w:sz w:val="18"/>
                <w:szCs w:val="18"/>
                <w:lang w:eastAsia="zh-CN"/>
              </w:rPr>
              <w:t>[成形机1]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Pr="00E558D7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Pr="00E558D7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color w:val="FF0000"/>
                <w:sz w:val="18"/>
                <w:szCs w:val="18"/>
                <w:lang w:eastAsia="zh-CN"/>
              </w:rPr>
              <w:t>[成形机2]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Pr="00E558D7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Pr="00E558D7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color w:val="FF0000"/>
                <w:sz w:val="18"/>
                <w:szCs w:val="18"/>
                <w:lang w:eastAsia="zh-CN"/>
              </w:rPr>
              <w:t>[成形机3]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Pr="00E558D7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Pr="00E558D7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color w:val="FF0000"/>
                <w:sz w:val="18"/>
                <w:szCs w:val="18"/>
                <w:lang w:eastAsia="zh-CN"/>
              </w:rPr>
              <w:t>[整形机1]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Pr="00E558D7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Pr="00E558D7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color w:val="FF0000"/>
                <w:sz w:val="18"/>
                <w:szCs w:val="18"/>
                <w:lang w:eastAsia="zh-CN"/>
              </w:rPr>
              <w:t>[烧结设备]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P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677B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[主管]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Pr="00E558D7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Pr="00E558D7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color w:val="FF0000"/>
                <w:sz w:val="18"/>
                <w:szCs w:val="18"/>
                <w:lang w:eastAsia="zh-CN"/>
              </w:rPr>
              <w:t>[用户]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Pr="00E558D7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Pr="00E558D7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  <w:t>[</w:t>
            </w:r>
            <w:proofErr w:type="spellStart"/>
            <w:r w:rsidRPr="00E558D7"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  <w:t>CustomerID</w:t>
            </w:r>
            <w:proofErr w:type="spellEnd"/>
            <w:r w:rsidRPr="00E558D7"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677B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客户编码</w:t>
            </w: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Pr="00E558D7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Pr="00E558D7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color w:val="FF0000"/>
                <w:sz w:val="18"/>
                <w:szCs w:val="18"/>
                <w:lang w:eastAsia="zh-CN"/>
              </w:rPr>
              <w:t>[最大日产]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P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677B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[销售员]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P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677B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[更新日期]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Pr="00E558D7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Pr="00E558D7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  <w:t xml:space="preserve">[Price]  </w:t>
            </w:r>
          </w:p>
        </w:tc>
        <w:tc>
          <w:tcPr>
            <w:tcW w:w="6217" w:type="dxa"/>
            <w:vAlign w:val="center"/>
          </w:tcPr>
          <w:p w:rsidR="00B677BB" w:rsidRPr="00E558D7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color w:val="FF0000"/>
                <w:sz w:val="18"/>
                <w:szCs w:val="18"/>
                <w:lang w:eastAsia="zh-CN"/>
              </w:rPr>
              <w:t>价格</w:t>
            </w: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Pr="00E558D7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Pr="00E558D7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  <w:t>[History]</w:t>
            </w:r>
          </w:p>
        </w:tc>
        <w:tc>
          <w:tcPr>
            <w:tcW w:w="6217" w:type="dxa"/>
            <w:vAlign w:val="center"/>
          </w:tcPr>
          <w:p w:rsidR="00B677BB" w:rsidRPr="00E558D7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color w:val="FF0000"/>
                <w:sz w:val="18"/>
                <w:szCs w:val="18"/>
                <w:lang w:eastAsia="zh-CN"/>
              </w:rPr>
              <w:t>历史</w:t>
            </w: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P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677B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[入库]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P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677B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[状态]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Pr="00B677BB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[State]</w:t>
            </w:r>
          </w:p>
        </w:tc>
        <w:tc>
          <w:tcPr>
            <w:tcW w:w="6217" w:type="dxa"/>
            <w:vAlign w:val="center"/>
          </w:tcPr>
          <w:p w:rsidR="00B677BB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状态</w:t>
            </w: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Pr="00E558D7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color w:val="FF0000"/>
                <w:sz w:val="18"/>
                <w:szCs w:val="18"/>
                <w:lang w:eastAsia="zh-CN"/>
              </w:rPr>
              <w:t>[周期]</w:t>
            </w:r>
          </w:p>
        </w:tc>
        <w:tc>
          <w:tcPr>
            <w:tcW w:w="6217" w:type="dxa"/>
            <w:vAlign w:val="center"/>
          </w:tcPr>
          <w:p w:rsidR="00B677BB" w:rsidRDefault="00B677BB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Pr="00E558D7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  <w:t>[</w:t>
            </w:r>
            <w:proofErr w:type="spellStart"/>
            <w:r w:rsidRPr="00E558D7"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  <w:t>PrAddr</w:t>
            </w:r>
            <w:proofErr w:type="spellEnd"/>
            <w:r w:rsidRPr="00E558D7"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6217" w:type="dxa"/>
            <w:vAlign w:val="center"/>
          </w:tcPr>
          <w:p w:rsidR="00B677BB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color w:val="FF0000"/>
                <w:sz w:val="18"/>
                <w:szCs w:val="18"/>
                <w:lang w:eastAsia="zh-CN"/>
              </w:rPr>
              <w:t>生产地址编号</w:t>
            </w:r>
          </w:p>
        </w:tc>
      </w:tr>
      <w:tr w:rsidR="00B677BB" w:rsidTr="00B677BB">
        <w:trPr>
          <w:trHeight w:val="70"/>
        </w:trPr>
        <w:tc>
          <w:tcPr>
            <w:tcW w:w="821" w:type="dxa"/>
            <w:vAlign w:val="center"/>
          </w:tcPr>
          <w:p w:rsidR="00B677BB" w:rsidRPr="00E558D7" w:rsidRDefault="00B677BB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709" w:type="dxa"/>
          </w:tcPr>
          <w:p w:rsidR="00B677BB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  <w:t>[</w:t>
            </w:r>
            <w:proofErr w:type="spellStart"/>
            <w:r w:rsidRPr="00E558D7"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  <w:t>MinProCycle</w:t>
            </w:r>
            <w:proofErr w:type="spellEnd"/>
            <w:r w:rsidRPr="00E558D7"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6217" w:type="dxa"/>
            <w:vAlign w:val="center"/>
          </w:tcPr>
          <w:p w:rsidR="00B677BB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color w:val="FF0000"/>
                <w:sz w:val="18"/>
                <w:szCs w:val="18"/>
                <w:lang w:eastAsia="zh-CN"/>
              </w:rPr>
              <w:t>最小产品周期</w:t>
            </w:r>
          </w:p>
        </w:tc>
      </w:tr>
      <w:tr w:rsidR="00E558D7" w:rsidTr="00B677BB">
        <w:trPr>
          <w:trHeight w:val="70"/>
        </w:trPr>
        <w:tc>
          <w:tcPr>
            <w:tcW w:w="821" w:type="dxa"/>
            <w:vAlign w:val="center"/>
          </w:tcPr>
          <w:p w:rsidR="00E558D7" w:rsidRPr="00E558D7" w:rsidRDefault="00E558D7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709" w:type="dxa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  <w:t>[</w:t>
            </w:r>
            <w:proofErr w:type="spellStart"/>
            <w:r w:rsidRPr="00E558D7"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  <w:t>NormalCycle</w:t>
            </w:r>
            <w:proofErr w:type="spellEnd"/>
            <w:r w:rsidRPr="00E558D7"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6217" w:type="dxa"/>
            <w:vAlign w:val="center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color w:val="FF0000"/>
                <w:sz w:val="18"/>
                <w:szCs w:val="18"/>
                <w:lang w:eastAsia="zh-CN"/>
              </w:rPr>
              <w:t>正常产品周期</w:t>
            </w:r>
          </w:p>
        </w:tc>
      </w:tr>
      <w:tr w:rsidR="00E558D7" w:rsidTr="00B677BB">
        <w:trPr>
          <w:trHeight w:val="70"/>
        </w:trPr>
        <w:tc>
          <w:tcPr>
            <w:tcW w:w="821" w:type="dxa"/>
            <w:vAlign w:val="center"/>
          </w:tcPr>
          <w:p w:rsidR="00E558D7" w:rsidRDefault="00E558D7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[专线工厂]</w:t>
            </w:r>
          </w:p>
        </w:tc>
        <w:tc>
          <w:tcPr>
            <w:tcW w:w="6217" w:type="dxa"/>
            <w:vAlign w:val="center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E558D7" w:rsidTr="00B677BB">
        <w:trPr>
          <w:trHeight w:val="70"/>
        </w:trPr>
        <w:tc>
          <w:tcPr>
            <w:tcW w:w="821" w:type="dxa"/>
            <w:vAlign w:val="center"/>
          </w:tcPr>
          <w:p w:rsidR="00E558D7" w:rsidRDefault="00E558D7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[代码工艺]</w:t>
            </w:r>
          </w:p>
        </w:tc>
        <w:tc>
          <w:tcPr>
            <w:tcW w:w="6217" w:type="dxa"/>
            <w:vAlign w:val="center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E558D7" w:rsidTr="00B677BB">
        <w:trPr>
          <w:trHeight w:val="70"/>
        </w:trPr>
        <w:tc>
          <w:tcPr>
            <w:tcW w:w="821" w:type="dxa"/>
            <w:vAlign w:val="center"/>
          </w:tcPr>
          <w:p w:rsidR="00E558D7" w:rsidRDefault="00E558D7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[</w:t>
            </w:r>
            <w:proofErr w:type="spellStart"/>
            <w:r w:rsidRPr="00E558D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ModifyPerson</w:t>
            </w:r>
            <w:proofErr w:type="spellEnd"/>
            <w:r w:rsidRPr="00E558D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6217" w:type="dxa"/>
            <w:vAlign w:val="center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更改者</w:t>
            </w:r>
          </w:p>
        </w:tc>
      </w:tr>
      <w:tr w:rsidR="00E558D7" w:rsidTr="00B677BB">
        <w:trPr>
          <w:trHeight w:val="70"/>
        </w:trPr>
        <w:tc>
          <w:tcPr>
            <w:tcW w:w="821" w:type="dxa"/>
            <w:vAlign w:val="center"/>
          </w:tcPr>
          <w:p w:rsidR="00E558D7" w:rsidRDefault="00E558D7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[</w:t>
            </w:r>
            <w:proofErr w:type="spellStart"/>
            <w:r w:rsidRPr="00E558D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pc_type</w:t>
            </w:r>
            <w:proofErr w:type="spellEnd"/>
            <w:r w:rsidRPr="00E558D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6217" w:type="dxa"/>
            <w:vAlign w:val="center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类型</w:t>
            </w:r>
          </w:p>
        </w:tc>
      </w:tr>
      <w:tr w:rsidR="00E558D7" w:rsidTr="00B677BB">
        <w:trPr>
          <w:trHeight w:val="70"/>
        </w:trPr>
        <w:tc>
          <w:tcPr>
            <w:tcW w:w="821" w:type="dxa"/>
            <w:vAlign w:val="center"/>
          </w:tcPr>
          <w:p w:rsidR="00E558D7" w:rsidRDefault="00E558D7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[Version]</w:t>
            </w:r>
          </w:p>
        </w:tc>
        <w:tc>
          <w:tcPr>
            <w:tcW w:w="6217" w:type="dxa"/>
            <w:vAlign w:val="center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版本</w:t>
            </w:r>
          </w:p>
        </w:tc>
      </w:tr>
      <w:tr w:rsidR="00E558D7" w:rsidTr="00B677BB">
        <w:trPr>
          <w:trHeight w:val="70"/>
        </w:trPr>
        <w:tc>
          <w:tcPr>
            <w:tcW w:w="821" w:type="dxa"/>
            <w:vAlign w:val="center"/>
          </w:tcPr>
          <w:p w:rsidR="00E558D7" w:rsidRDefault="00E558D7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[生产公司]</w:t>
            </w:r>
          </w:p>
        </w:tc>
        <w:tc>
          <w:tcPr>
            <w:tcW w:w="6217" w:type="dxa"/>
            <w:vAlign w:val="center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E558D7" w:rsidTr="00B677BB">
        <w:trPr>
          <w:trHeight w:val="70"/>
        </w:trPr>
        <w:tc>
          <w:tcPr>
            <w:tcW w:w="821" w:type="dxa"/>
            <w:vAlign w:val="center"/>
          </w:tcPr>
          <w:p w:rsidR="00E558D7" w:rsidRDefault="00E558D7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[</w:t>
            </w:r>
            <w:proofErr w:type="spellStart"/>
            <w:r w:rsidRPr="00E558D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MarkBak</w:t>
            </w:r>
            <w:proofErr w:type="spellEnd"/>
            <w:r w:rsidRPr="00E558D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6217" w:type="dxa"/>
            <w:vAlign w:val="center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</w:t>
            </w:r>
          </w:p>
        </w:tc>
      </w:tr>
      <w:tr w:rsidR="00E558D7" w:rsidTr="00B677BB">
        <w:trPr>
          <w:trHeight w:val="70"/>
        </w:trPr>
        <w:tc>
          <w:tcPr>
            <w:tcW w:w="821" w:type="dxa"/>
            <w:vAlign w:val="center"/>
          </w:tcPr>
          <w:p w:rsidR="00E558D7" w:rsidRDefault="00E558D7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[PQE]</w:t>
            </w:r>
          </w:p>
        </w:tc>
        <w:tc>
          <w:tcPr>
            <w:tcW w:w="6217" w:type="dxa"/>
            <w:vAlign w:val="center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质量工程师</w:t>
            </w:r>
          </w:p>
        </w:tc>
      </w:tr>
      <w:tr w:rsidR="00E558D7" w:rsidTr="00B677BB">
        <w:trPr>
          <w:trHeight w:val="70"/>
        </w:trPr>
        <w:tc>
          <w:tcPr>
            <w:tcW w:w="821" w:type="dxa"/>
            <w:vAlign w:val="center"/>
          </w:tcPr>
          <w:p w:rsidR="00E558D7" w:rsidRDefault="00E558D7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[tm2_khth]</w:t>
            </w:r>
          </w:p>
        </w:tc>
        <w:tc>
          <w:tcPr>
            <w:tcW w:w="6217" w:type="dxa"/>
            <w:vAlign w:val="center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558D7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客户图号</w:t>
            </w:r>
          </w:p>
        </w:tc>
      </w:tr>
      <w:tr w:rsidR="00E558D7" w:rsidTr="00B677BB">
        <w:trPr>
          <w:trHeight w:val="70"/>
        </w:trPr>
        <w:tc>
          <w:tcPr>
            <w:tcW w:w="821" w:type="dxa"/>
            <w:vAlign w:val="center"/>
          </w:tcPr>
          <w:p w:rsidR="00E558D7" w:rsidRDefault="00E558D7" w:rsidP="00B677BB">
            <w:pPr>
              <w:widowControl/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E558D7" w:rsidRPr="00E558D7" w:rsidRDefault="00E558D7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:rsidR="00B677BB" w:rsidRDefault="00B677BB" w:rsidP="0036593D">
      <w:pPr>
        <w:rPr>
          <w:b/>
          <w:sz w:val="30"/>
          <w:szCs w:val="30"/>
        </w:rPr>
      </w:pPr>
    </w:p>
    <w:p w:rsidR="00B677BB" w:rsidRDefault="00B677BB" w:rsidP="0036593D">
      <w:pPr>
        <w:rPr>
          <w:b/>
          <w:sz w:val="30"/>
          <w:szCs w:val="30"/>
        </w:rPr>
      </w:pPr>
    </w:p>
    <w:p w:rsidR="00B677BB" w:rsidRDefault="00B677BB" w:rsidP="0036593D">
      <w:pPr>
        <w:rPr>
          <w:b/>
          <w:sz w:val="30"/>
          <w:szCs w:val="30"/>
        </w:rPr>
      </w:pPr>
    </w:p>
    <w:p w:rsidR="00B677BB" w:rsidRDefault="00B677BB" w:rsidP="0036593D">
      <w:pPr>
        <w:rPr>
          <w:b/>
          <w:sz w:val="30"/>
          <w:szCs w:val="30"/>
        </w:rPr>
      </w:pPr>
    </w:p>
    <w:p w:rsidR="00B677BB" w:rsidRDefault="00B677BB" w:rsidP="0036593D">
      <w:pPr>
        <w:rPr>
          <w:b/>
          <w:sz w:val="30"/>
          <w:szCs w:val="30"/>
        </w:rPr>
      </w:pPr>
    </w:p>
    <w:p w:rsidR="00B677BB" w:rsidRDefault="00B677BB" w:rsidP="0036593D">
      <w:pPr>
        <w:rPr>
          <w:b/>
          <w:sz w:val="30"/>
          <w:szCs w:val="30"/>
        </w:rPr>
      </w:pPr>
    </w:p>
    <w:p w:rsidR="004746C7" w:rsidRDefault="004746C7" w:rsidP="0036593D">
      <w:pPr>
        <w:rPr>
          <w:b/>
          <w:sz w:val="30"/>
          <w:szCs w:val="30"/>
        </w:rPr>
      </w:pPr>
    </w:p>
    <w:p w:rsidR="004746C7" w:rsidRDefault="004746C7" w:rsidP="0036593D">
      <w:pPr>
        <w:rPr>
          <w:b/>
          <w:sz w:val="30"/>
          <w:szCs w:val="30"/>
        </w:rPr>
      </w:pPr>
    </w:p>
    <w:p w:rsidR="004746C7" w:rsidRDefault="004746C7" w:rsidP="0036593D">
      <w:pPr>
        <w:rPr>
          <w:b/>
          <w:sz w:val="30"/>
          <w:szCs w:val="30"/>
        </w:rPr>
      </w:pPr>
    </w:p>
    <w:p w:rsidR="004746C7" w:rsidRDefault="004746C7" w:rsidP="0036593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工序能力表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4746C7" w:rsidTr="004746C7">
        <w:trPr>
          <w:trHeight w:val="433"/>
        </w:trPr>
        <w:tc>
          <w:tcPr>
            <w:tcW w:w="821" w:type="dxa"/>
            <w:shd w:val="clear" w:color="auto" w:fill="BFBFBF"/>
          </w:tcPr>
          <w:p w:rsidR="004746C7" w:rsidRDefault="004746C7" w:rsidP="004746C7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4746C7" w:rsidRDefault="004746C7" w:rsidP="004746C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4746C7" w:rsidRDefault="004746C7" w:rsidP="004746C7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4746C7" w:rsidTr="004746C7">
        <w:trPr>
          <w:trHeight w:val="70"/>
        </w:trPr>
        <w:tc>
          <w:tcPr>
            <w:tcW w:w="821" w:type="dxa"/>
            <w:vAlign w:val="center"/>
          </w:tcPr>
          <w:p w:rsidR="004746C7" w:rsidRDefault="004746C7" w:rsidP="00B677BB">
            <w:pPr>
              <w:widowControl/>
              <w:numPr>
                <w:ilvl w:val="0"/>
                <w:numId w:val="1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c_id</w:t>
            </w:r>
            <w:proofErr w:type="spellEnd"/>
          </w:p>
        </w:tc>
        <w:tc>
          <w:tcPr>
            <w:tcW w:w="6217" w:type="dxa"/>
            <w:vAlign w:val="center"/>
          </w:tcPr>
          <w:p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ID</w:t>
            </w:r>
          </w:p>
        </w:tc>
      </w:tr>
      <w:tr w:rsidR="004746C7" w:rsidTr="004746C7">
        <w:trPr>
          <w:trHeight w:val="70"/>
        </w:trPr>
        <w:tc>
          <w:tcPr>
            <w:tcW w:w="821" w:type="dxa"/>
            <w:vAlign w:val="center"/>
          </w:tcPr>
          <w:p w:rsidR="004746C7" w:rsidRDefault="004746C7" w:rsidP="00B677BB">
            <w:pPr>
              <w:widowControl/>
              <w:numPr>
                <w:ilvl w:val="0"/>
                <w:numId w:val="1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pc_OP</w:t>
            </w:r>
            <w:proofErr w:type="spellEnd"/>
          </w:p>
        </w:tc>
        <w:tc>
          <w:tcPr>
            <w:tcW w:w="6217" w:type="dxa"/>
            <w:vAlign w:val="center"/>
          </w:tcPr>
          <w:p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OP</w:t>
            </w:r>
          </w:p>
        </w:tc>
      </w:tr>
      <w:tr w:rsidR="004746C7" w:rsidTr="004746C7">
        <w:trPr>
          <w:trHeight w:val="70"/>
        </w:trPr>
        <w:tc>
          <w:tcPr>
            <w:tcW w:w="821" w:type="dxa"/>
            <w:vAlign w:val="center"/>
          </w:tcPr>
          <w:p w:rsidR="004746C7" w:rsidRDefault="004746C7" w:rsidP="00B677BB">
            <w:pPr>
              <w:widowControl/>
              <w:numPr>
                <w:ilvl w:val="0"/>
                <w:numId w:val="1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pc_ProcessCode</w:t>
            </w:r>
            <w:proofErr w:type="spellEnd"/>
          </w:p>
        </w:tc>
        <w:tc>
          <w:tcPr>
            <w:tcW w:w="6217" w:type="dxa"/>
            <w:vAlign w:val="center"/>
          </w:tcPr>
          <w:p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工艺编码</w:t>
            </w:r>
          </w:p>
        </w:tc>
      </w:tr>
      <w:tr w:rsidR="004746C7" w:rsidTr="004746C7">
        <w:trPr>
          <w:trHeight w:val="70"/>
        </w:trPr>
        <w:tc>
          <w:tcPr>
            <w:tcW w:w="821" w:type="dxa"/>
            <w:vAlign w:val="center"/>
          </w:tcPr>
          <w:p w:rsidR="004746C7" w:rsidRDefault="004746C7" w:rsidP="00B677BB">
            <w:pPr>
              <w:widowControl/>
              <w:numPr>
                <w:ilvl w:val="0"/>
                <w:numId w:val="1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pc_ProcessName</w:t>
            </w:r>
            <w:proofErr w:type="spellEnd"/>
          </w:p>
        </w:tc>
        <w:tc>
          <w:tcPr>
            <w:tcW w:w="6217" w:type="dxa"/>
            <w:vAlign w:val="center"/>
          </w:tcPr>
          <w:p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工艺描述</w:t>
            </w:r>
          </w:p>
        </w:tc>
      </w:tr>
      <w:tr w:rsidR="004746C7" w:rsidTr="004746C7">
        <w:trPr>
          <w:trHeight w:val="70"/>
        </w:trPr>
        <w:tc>
          <w:tcPr>
            <w:tcW w:w="821" w:type="dxa"/>
            <w:vAlign w:val="center"/>
          </w:tcPr>
          <w:p w:rsidR="004746C7" w:rsidRDefault="004746C7" w:rsidP="00B677BB">
            <w:pPr>
              <w:widowControl/>
              <w:numPr>
                <w:ilvl w:val="0"/>
                <w:numId w:val="1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pc_Plant</w:t>
            </w:r>
            <w:proofErr w:type="spellEnd"/>
          </w:p>
        </w:tc>
        <w:tc>
          <w:tcPr>
            <w:tcW w:w="6217" w:type="dxa"/>
            <w:vAlign w:val="center"/>
          </w:tcPr>
          <w:p w:rsidR="004746C7" w:rsidRDefault="004746C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车间</w:t>
            </w:r>
          </w:p>
        </w:tc>
      </w:tr>
      <w:tr w:rsidR="004746C7" w:rsidTr="004746C7">
        <w:trPr>
          <w:trHeight w:val="70"/>
        </w:trPr>
        <w:tc>
          <w:tcPr>
            <w:tcW w:w="821" w:type="dxa"/>
            <w:vAlign w:val="center"/>
          </w:tcPr>
          <w:p w:rsidR="004746C7" w:rsidRDefault="004746C7" w:rsidP="00B677BB">
            <w:pPr>
              <w:widowControl/>
              <w:numPr>
                <w:ilvl w:val="0"/>
                <w:numId w:val="1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pc_LineName</w:t>
            </w:r>
            <w:proofErr w:type="spellEnd"/>
          </w:p>
        </w:tc>
        <w:tc>
          <w:tcPr>
            <w:tcW w:w="6217" w:type="dxa"/>
            <w:vAlign w:val="center"/>
          </w:tcPr>
          <w:p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专线编号</w:t>
            </w:r>
          </w:p>
        </w:tc>
      </w:tr>
      <w:tr w:rsidR="004746C7" w:rsidTr="004746C7">
        <w:trPr>
          <w:trHeight w:val="70"/>
        </w:trPr>
        <w:tc>
          <w:tcPr>
            <w:tcW w:w="821" w:type="dxa"/>
            <w:vAlign w:val="center"/>
          </w:tcPr>
          <w:p w:rsidR="004746C7" w:rsidRDefault="004746C7" w:rsidP="00B677BB">
            <w:pPr>
              <w:widowControl/>
              <w:numPr>
                <w:ilvl w:val="0"/>
                <w:numId w:val="1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pc_MachCode</w:t>
            </w:r>
            <w:proofErr w:type="spellEnd"/>
          </w:p>
        </w:tc>
        <w:tc>
          <w:tcPr>
            <w:tcW w:w="6217" w:type="dxa"/>
            <w:vAlign w:val="center"/>
          </w:tcPr>
          <w:p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设备代号</w:t>
            </w:r>
          </w:p>
        </w:tc>
      </w:tr>
      <w:tr w:rsidR="004746C7" w:rsidTr="004746C7">
        <w:trPr>
          <w:trHeight w:val="70"/>
        </w:trPr>
        <w:tc>
          <w:tcPr>
            <w:tcW w:w="821" w:type="dxa"/>
            <w:vAlign w:val="center"/>
          </w:tcPr>
          <w:p w:rsidR="004746C7" w:rsidRDefault="004746C7" w:rsidP="00B677BB">
            <w:pPr>
              <w:widowControl/>
              <w:numPr>
                <w:ilvl w:val="0"/>
                <w:numId w:val="1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设备代号</w:t>
            </w:r>
          </w:p>
        </w:tc>
        <w:tc>
          <w:tcPr>
            <w:tcW w:w="6217" w:type="dxa"/>
            <w:vAlign w:val="center"/>
          </w:tcPr>
          <w:p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设备简称</w:t>
            </w:r>
          </w:p>
        </w:tc>
      </w:tr>
      <w:tr w:rsidR="004746C7" w:rsidTr="004746C7">
        <w:trPr>
          <w:trHeight w:val="70"/>
        </w:trPr>
        <w:tc>
          <w:tcPr>
            <w:tcW w:w="821" w:type="dxa"/>
            <w:vAlign w:val="center"/>
          </w:tcPr>
          <w:p w:rsidR="004746C7" w:rsidRDefault="004746C7" w:rsidP="00B677BB">
            <w:pPr>
              <w:widowControl/>
              <w:numPr>
                <w:ilvl w:val="0"/>
                <w:numId w:val="1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pc_DayworkHour</w:t>
            </w:r>
            <w:proofErr w:type="spellEnd"/>
          </w:p>
        </w:tc>
        <w:tc>
          <w:tcPr>
            <w:tcW w:w="6217" w:type="dxa"/>
            <w:vAlign w:val="center"/>
          </w:tcPr>
          <w:p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工作时长</w:t>
            </w:r>
          </w:p>
        </w:tc>
      </w:tr>
      <w:tr w:rsidR="004746C7" w:rsidTr="004746C7">
        <w:trPr>
          <w:trHeight w:val="70"/>
        </w:trPr>
        <w:tc>
          <w:tcPr>
            <w:tcW w:w="821" w:type="dxa"/>
            <w:vAlign w:val="center"/>
          </w:tcPr>
          <w:p w:rsidR="004746C7" w:rsidRDefault="004746C7" w:rsidP="00B677BB">
            <w:pPr>
              <w:widowControl/>
              <w:numPr>
                <w:ilvl w:val="0"/>
                <w:numId w:val="1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pc_CT</w:t>
            </w:r>
            <w:proofErr w:type="spellEnd"/>
          </w:p>
        </w:tc>
        <w:tc>
          <w:tcPr>
            <w:tcW w:w="6217" w:type="dxa"/>
            <w:vAlign w:val="center"/>
          </w:tcPr>
          <w:p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单机CT</w:t>
            </w:r>
          </w:p>
        </w:tc>
      </w:tr>
      <w:tr w:rsidR="004746C7" w:rsidTr="004746C7">
        <w:trPr>
          <w:trHeight w:val="70"/>
        </w:trPr>
        <w:tc>
          <w:tcPr>
            <w:tcW w:w="821" w:type="dxa"/>
            <w:vAlign w:val="center"/>
          </w:tcPr>
          <w:p w:rsidR="004746C7" w:rsidRDefault="004746C7" w:rsidP="00B677BB">
            <w:pPr>
              <w:widowControl/>
              <w:numPr>
                <w:ilvl w:val="0"/>
                <w:numId w:val="1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DlAvgPlan</w:t>
            </w:r>
            <w:proofErr w:type="spellEnd"/>
          </w:p>
        </w:tc>
        <w:tc>
          <w:tcPr>
            <w:tcW w:w="6217" w:type="dxa"/>
            <w:vAlign w:val="center"/>
          </w:tcPr>
          <w:p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规划日产</w:t>
            </w:r>
          </w:p>
        </w:tc>
      </w:tr>
      <w:tr w:rsidR="004746C7" w:rsidTr="004746C7">
        <w:trPr>
          <w:trHeight w:val="70"/>
        </w:trPr>
        <w:tc>
          <w:tcPr>
            <w:tcW w:w="821" w:type="dxa"/>
            <w:vAlign w:val="center"/>
          </w:tcPr>
          <w:p w:rsidR="004746C7" w:rsidRDefault="004746C7" w:rsidP="00B677BB">
            <w:pPr>
              <w:widowControl/>
              <w:numPr>
                <w:ilvl w:val="0"/>
                <w:numId w:val="1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MachinNeed</w:t>
            </w:r>
            <w:proofErr w:type="spellEnd"/>
          </w:p>
        </w:tc>
        <w:tc>
          <w:tcPr>
            <w:tcW w:w="6217" w:type="dxa"/>
            <w:vAlign w:val="center"/>
          </w:tcPr>
          <w:p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设备计算</w:t>
            </w:r>
          </w:p>
        </w:tc>
      </w:tr>
      <w:tr w:rsidR="004746C7" w:rsidTr="004746C7">
        <w:trPr>
          <w:trHeight w:val="70"/>
        </w:trPr>
        <w:tc>
          <w:tcPr>
            <w:tcW w:w="821" w:type="dxa"/>
            <w:vAlign w:val="center"/>
          </w:tcPr>
          <w:p w:rsidR="004746C7" w:rsidRDefault="004746C7" w:rsidP="00B677BB">
            <w:pPr>
              <w:widowControl/>
              <w:numPr>
                <w:ilvl w:val="0"/>
                <w:numId w:val="1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pc_LineIn</w:t>
            </w:r>
            <w:proofErr w:type="spellEnd"/>
          </w:p>
        </w:tc>
        <w:tc>
          <w:tcPr>
            <w:tcW w:w="6217" w:type="dxa"/>
            <w:vAlign w:val="center"/>
          </w:tcPr>
          <w:p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实际设备</w:t>
            </w:r>
          </w:p>
        </w:tc>
      </w:tr>
      <w:tr w:rsidR="004746C7" w:rsidTr="004746C7">
        <w:trPr>
          <w:trHeight w:val="70"/>
        </w:trPr>
        <w:tc>
          <w:tcPr>
            <w:tcW w:w="821" w:type="dxa"/>
            <w:vAlign w:val="center"/>
          </w:tcPr>
          <w:p w:rsidR="004746C7" w:rsidRDefault="004746C7" w:rsidP="00B677BB">
            <w:pPr>
              <w:widowControl/>
              <w:numPr>
                <w:ilvl w:val="0"/>
                <w:numId w:val="1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PerDayNum</w:t>
            </w:r>
            <w:proofErr w:type="spellEnd"/>
          </w:p>
        </w:tc>
        <w:tc>
          <w:tcPr>
            <w:tcW w:w="6217" w:type="dxa"/>
            <w:vAlign w:val="center"/>
          </w:tcPr>
          <w:p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配置日产</w:t>
            </w:r>
          </w:p>
        </w:tc>
      </w:tr>
      <w:tr w:rsidR="004746C7" w:rsidTr="004746C7">
        <w:trPr>
          <w:trHeight w:val="70"/>
        </w:trPr>
        <w:tc>
          <w:tcPr>
            <w:tcW w:w="821" w:type="dxa"/>
            <w:vAlign w:val="center"/>
          </w:tcPr>
          <w:p w:rsidR="004746C7" w:rsidRDefault="004746C7" w:rsidP="00B677BB">
            <w:pPr>
              <w:widowControl/>
              <w:numPr>
                <w:ilvl w:val="0"/>
                <w:numId w:val="1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4746C7" w:rsidRPr="001B2E26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pc_Note</w:t>
            </w:r>
            <w:proofErr w:type="spellEnd"/>
          </w:p>
        </w:tc>
        <w:tc>
          <w:tcPr>
            <w:tcW w:w="6217" w:type="dxa"/>
            <w:vAlign w:val="center"/>
          </w:tcPr>
          <w:p w:rsidR="004746C7" w:rsidRDefault="00DA114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备注</w:t>
            </w:r>
          </w:p>
        </w:tc>
      </w:tr>
    </w:tbl>
    <w:p w:rsidR="00E54227" w:rsidRDefault="00E54227" w:rsidP="0036593D">
      <w:pPr>
        <w:rPr>
          <w:b/>
          <w:sz w:val="30"/>
          <w:szCs w:val="30"/>
        </w:rPr>
      </w:pPr>
    </w:p>
    <w:p w:rsidR="00E54227" w:rsidRDefault="00E54227" w:rsidP="0036593D">
      <w:pPr>
        <w:rPr>
          <w:b/>
          <w:sz w:val="30"/>
          <w:szCs w:val="30"/>
        </w:rPr>
      </w:pPr>
    </w:p>
    <w:p w:rsidR="00DA1147" w:rsidRDefault="00DA1147" w:rsidP="0036593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周期预测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A1147" w:rsidTr="00B677BB">
        <w:trPr>
          <w:trHeight w:val="433"/>
        </w:trPr>
        <w:tc>
          <w:tcPr>
            <w:tcW w:w="821" w:type="dxa"/>
            <w:shd w:val="clear" w:color="auto" w:fill="BFBFBF"/>
          </w:tcPr>
          <w:p w:rsidR="00DA1147" w:rsidRDefault="00DA1147" w:rsidP="00B677BB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DA1147" w:rsidRDefault="00DA1147" w:rsidP="00B677B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DA1147" w:rsidRDefault="00DA1147" w:rsidP="00B677BB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A1147" w:rsidTr="00B677BB">
        <w:trPr>
          <w:trHeight w:val="70"/>
        </w:trPr>
        <w:tc>
          <w:tcPr>
            <w:tcW w:w="821" w:type="dxa"/>
            <w:vAlign w:val="center"/>
          </w:tcPr>
          <w:p w:rsidR="00DA1147" w:rsidRDefault="00DA1147" w:rsidP="00DA1147">
            <w:pPr>
              <w:widowControl/>
              <w:numPr>
                <w:ilvl w:val="0"/>
                <w:numId w:val="1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A1147" w:rsidRDefault="007A28F1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7A28F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spt_Year</w:t>
            </w:r>
            <w:proofErr w:type="spellEnd"/>
          </w:p>
        </w:tc>
        <w:tc>
          <w:tcPr>
            <w:tcW w:w="6217" w:type="dxa"/>
            <w:vAlign w:val="center"/>
          </w:tcPr>
          <w:p w:rsidR="00DA1147" w:rsidRDefault="007A28F1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年份</w:t>
            </w:r>
          </w:p>
        </w:tc>
      </w:tr>
      <w:tr w:rsidR="00DA1147" w:rsidTr="00B677BB">
        <w:trPr>
          <w:trHeight w:val="70"/>
        </w:trPr>
        <w:tc>
          <w:tcPr>
            <w:tcW w:w="821" w:type="dxa"/>
            <w:vAlign w:val="center"/>
          </w:tcPr>
          <w:p w:rsidR="00DA1147" w:rsidRDefault="00DA1147" w:rsidP="00DA1147">
            <w:pPr>
              <w:widowControl/>
              <w:numPr>
                <w:ilvl w:val="0"/>
                <w:numId w:val="1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A1147" w:rsidRDefault="007A28F1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7A28F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spt_castNum</w:t>
            </w:r>
            <w:proofErr w:type="spellEnd"/>
          </w:p>
        </w:tc>
        <w:tc>
          <w:tcPr>
            <w:tcW w:w="6217" w:type="dxa"/>
            <w:vAlign w:val="center"/>
          </w:tcPr>
          <w:p w:rsidR="00DA1147" w:rsidRDefault="007A28F1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销售预测</w:t>
            </w:r>
          </w:p>
        </w:tc>
      </w:tr>
      <w:tr w:rsidR="00DA1147" w:rsidTr="00B677BB">
        <w:trPr>
          <w:trHeight w:val="70"/>
        </w:trPr>
        <w:tc>
          <w:tcPr>
            <w:tcW w:w="821" w:type="dxa"/>
            <w:vAlign w:val="center"/>
          </w:tcPr>
          <w:p w:rsidR="00DA1147" w:rsidRDefault="00DA1147" w:rsidP="00DA1147">
            <w:pPr>
              <w:widowControl/>
              <w:numPr>
                <w:ilvl w:val="0"/>
                <w:numId w:val="1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A1147" w:rsidRDefault="007A28F1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7A28F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AvgMonPlan</w:t>
            </w:r>
            <w:proofErr w:type="spellEnd"/>
          </w:p>
        </w:tc>
        <w:tc>
          <w:tcPr>
            <w:tcW w:w="6217" w:type="dxa"/>
            <w:vAlign w:val="center"/>
          </w:tcPr>
          <w:p w:rsidR="00DA1147" w:rsidRDefault="007A28F1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月均需求</w:t>
            </w:r>
          </w:p>
        </w:tc>
      </w:tr>
      <w:tr w:rsidR="00DA1147" w:rsidTr="00B677BB">
        <w:trPr>
          <w:trHeight w:val="70"/>
        </w:trPr>
        <w:tc>
          <w:tcPr>
            <w:tcW w:w="821" w:type="dxa"/>
            <w:vAlign w:val="center"/>
          </w:tcPr>
          <w:p w:rsidR="00DA1147" w:rsidRDefault="00DA1147" w:rsidP="00DA1147">
            <w:pPr>
              <w:widowControl/>
              <w:numPr>
                <w:ilvl w:val="0"/>
                <w:numId w:val="1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A1147" w:rsidRDefault="007A28F1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7A28F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AvgDayPlan</w:t>
            </w:r>
            <w:proofErr w:type="spellEnd"/>
          </w:p>
        </w:tc>
        <w:tc>
          <w:tcPr>
            <w:tcW w:w="6217" w:type="dxa"/>
            <w:vAlign w:val="center"/>
          </w:tcPr>
          <w:p w:rsidR="00DA1147" w:rsidRDefault="007A28F1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日均需求</w:t>
            </w:r>
          </w:p>
        </w:tc>
      </w:tr>
    </w:tbl>
    <w:p w:rsidR="00E54227" w:rsidRDefault="00E54227" w:rsidP="0036593D">
      <w:pPr>
        <w:rPr>
          <w:b/>
          <w:sz w:val="30"/>
          <w:szCs w:val="30"/>
        </w:rPr>
      </w:pPr>
    </w:p>
    <w:p w:rsidR="00E54227" w:rsidRDefault="00CF4465" w:rsidP="0036593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备选工艺清单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CF4465" w:rsidTr="00B677BB">
        <w:trPr>
          <w:trHeight w:val="433"/>
        </w:trPr>
        <w:tc>
          <w:tcPr>
            <w:tcW w:w="821" w:type="dxa"/>
            <w:shd w:val="clear" w:color="auto" w:fill="BFBFBF"/>
          </w:tcPr>
          <w:p w:rsidR="00CF4465" w:rsidRDefault="00CF4465" w:rsidP="00B677BB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CF4465" w:rsidRDefault="00CF4465" w:rsidP="00B677B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CF4465" w:rsidRDefault="00CF4465" w:rsidP="00B677BB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CF4465" w:rsidTr="00B677BB">
        <w:trPr>
          <w:trHeight w:val="70"/>
        </w:trPr>
        <w:tc>
          <w:tcPr>
            <w:tcW w:w="821" w:type="dxa"/>
            <w:vAlign w:val="center"/>
          </w:tcPr>
          <w:p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c_id</w:t>
            </w:r>
            <w:proofErr w:type="spellEnd"/>
          </w:p>
        </w:tc>
        <w:tc>
          <w:tcPr>
            <w:tcW w:w="6217" w:type="dxa"/>
            <w:vAlign w:val="center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ID</w:t>
            </w:r>
          </w:p>
        </w:tc>
      </w:tr>
      <w:tr w:rsidR="00CF4465" w:rsidTr="00B677BB">
        <w:trPr>
          <w:trHeight w:val="70"/>
        </w:trPr>
        <w:tc>
          <w:tcPr>
            <w:tcW w:w="821" w:type="dxa"/>
            <w:vAlign w:val="center"/>
          </w:tcPr>
          <w:p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pc_OP</w:t>
            </w:r>
            <w:proofErr w:type="spellEnd"/>
          </w:p>
        </w:tc>
        <w:tc>
          <w:tcPr>
            <w:tcW w:w="6217" w:type="dxa"/>
            <w:vAlign w:val="center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OP</w:t>
            </w:r>
          </w:p>
        </w:tc>
      </w:tr>
      <w:tr w:rsidR="00CF4465" w:rsidTr="00B677BB">
        <w:trPr>
          <w:trHeight w:val="70"/>
        </w:trPr>
        <w:tc>
          <w:tcPr>
            <w:tcW w:w="821" w:type="dxa"/>
            <w:vAlign w:val="center"/>
          </w:tcPr>
          <w:p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pc_ProcessCode</w:t>
            </w:r>
            <w:proofErr w:type="spellEnd"/>
          </w:p>
        </w:tc>
        <w:tc>
          <w:tcPr>
            <w:tcW w:w="6217" w:type="dxa"/>
            <w:vAlign w:val="center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工艺编码</w:t>
            </w:r>
          </w:p>
        </w:tc>
      </w:tr>
      <w:tr w:rsidR="00CF4465" w:rsidTr="00B677BB">
        <w:trPr>
          <w:trHeight w:val="70"/>
        </w:trPr>
        <w:tc>
          <w:tcPr>
            <w:tcW w:w="821" w:type="dxa"/>
            <w:vAlign w:val="center"/>
          </w:tcPr>
          <w:p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pc_ProcessName</w:t>
            </w:r>
            <w:proofErr w:type="spellEnd"/>
          </w:p>
        </w:tc>
        <w:tc>
          <w:tcPr>
            <w:tcW w:w="6217" w:type="dxa"/>
            <w:vAlign w:val="center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工艺描述</w:t>
            </w:r>
          </w:p>
        </w:tc>
      </w:tr>
      <w:tr w:rsidR="00CF4465" w:rsidTr="00B677BB">
        <w:trPr>
          <w:trHeight w:val="70"/>
        </w:trPr>
        <w:tc>
          <w:tcPr>
            <w:tcW w:w="821" w:type="dxa"/>
            <w:vAlign w:val="center"/>
          </w:tcPr>
          <w:p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4746C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pc_Plant</w:t>
            </w:r>
            <w:proofErr w:type="spellEnd"/>
          </w:p>
        </w:tc>
        <w:tc>
          <w:tcPr>
            <w:tcW w:w="6217" w:type="dxa"/>
            <w:vAlign w:val="center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车间</w:t>
            </w:r>
          </w:p>
        </w:tc>
      </w:tr>
      <w:tr w:rsidR="00CF4465" w:rsidTr="00B677BB">
        <w:trPr>
          <w:trHeight w:val="70"/>
        </w:trPr>
        <w:tc>
          <w:tcPr>
            <w:tcW w:w="821" w:type="dxa"/>
            <w:vAlign w:val="center"/>
          </w:tcPr>
          <w:p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pc_LineName</w:t>
            </w:r>
            <w:proofErr w:type="spellEnd"/>
          </w:p>
        </w:tc>
        <w:tc>
          <w:tcPr>
            <w:tcW w:w="6217" w:type="dxa"/>
            <w:vAlign w:val="center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专线编号</w:t>
            </w:r>
          </w:p>
        </w:tc>
      </w:tr>
      <w:tr w:rsidR="00CF4465" w:rsidTr="00B677BB">
        <w:trPr>
          <w:trHeight w:val="70"/>
        </w:trPr>
        <w:tc>
          <w:tcPr>
            <w:tcW w:w="821" w:type="dxa"/>
            <w:vAlign w:val="center"/>
          </w:tcPr>
          <w:p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pc_MachCode</w:t>
            </w:r>
            <w:proofErr w:type="spellEnd"/>
          </w:p>
        </w:tc>
        <w:tc>
          <w:tcPr>
            <w:tcW w:w="6217" w:type="dxa"/>
            <w:vAlign w:val="center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设备代号</w:t>
            </w:r>
          </w:p>
        </w:tc>
      </w:tr>
      <w:tr w:rsidR="00CF4465" w:rsidTr="00B677BB">
        <w:trPr>
          <w:trHeight w:val="70"/>
        </w:trPr>
        <w:tc>
          <w:tcPr>
            <w:tcW w:w="821" w:type="dxa"/>
            <w:vAlign w:val="center"/>
          </w:tcPr>
          <w:p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A1147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设备代号</w:t>
            </w:r>
          </w:p>
        </w:tc>
        <w:tc>
          <w:tcPr>
            <w:tcW w:w="6217" w:type="dxa"/>
            <w:vAlign w:val="center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设备简称</w:t>
            </w:r>
          </w:p>
        </w:tc>
      </w:tr>
      <w:tr w:rsidR="00CF4465" w:rsidTr="00B677BB">
        <w:trPr>
          <w:trHeight w:val="70"/>
        </w:trPr>
        <w:tc>
          <w:tcPr>
            <w:tcW w:w="821" w:type="dxa"/>
            <w:vAlign w:val="center"/>
          </w:tcPr>
          <w:p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pc_DayworkHour</w:t>
            </w:r>
            <w:proofErr w:type="spellEnd"/>
          </w:p>
        </w:tc>
        <w:tc>
          <w:tcPr>
            <w:tcW w:w="6217" w:type="dxa"/>
            <w:vAlign w:val="center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工作时长</w:t>
            </w:r>
          </w:p>
        </w:tc>
      </w:tr>
      <w:tr w:rsidR="00CF4465" w:rsidTr="00B677BB">
        <w:trPr>
          <w:trHeight w:val="70"/>
        </w:trPr>
        <w:tc>
          <w:tcPr>
            <w:tcW w:w="821" w:type="dxa"/>
            <w:vAlign w:val="center"/>
          </w:tcPr>
          <w:p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pc_CT</w:t>
            </w:r>
            <w:proofErr w:type="spellEnd"/>
          </w:p>
        </w:tc>
        <w:tc>
          <w:tcPr>
            <w:tcW w:w="6217" w:type="dxa"/>
            <w:vAlign w:val="center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单机CT</w:t>
            </w:r>
          </w:p>
        </w:tc>
      </w:tr>
      <w:tr w:rsidR="00CF4465" w:rsidTr="00B677BB">
        <w:trPr>
          <w:trHeight w:val="70"/>
        </w:trPr>
        <w:tc>
          <w:tcPr>
            <w:tcW w:w="821" w:type="dxa"/>
            <w:vAlign w:val="center"/>
          </w:tcPr>
          <w:p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DlAvgPlan</w:t>
            </w:r>
            <w:proofErr w:type="spellEnd"/>
          </w:p>
        </w:tc>
        <w:tc>
          <w:tcPr>
            <w:tcW w:w="6217" w:type="dxa"/>
            <w:vAlign w:val="center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规划日产</w:t>
            </w:r>
          </w:p>
        </w:tc>
      </w:tr>
      <w:tr w:rsidR="00CF4465" w:rsidTr="00B677BB">
        <w:trPr>
          <w:trHeight w:val="70"/>
        </w:trPr>
        <w:tc>
          <w:tcPr>
            <w:tcW w:w="821" w:type="dxa"/>
            <w:vAlign w:val="center"/>
          </w:tcPr>
          <w:p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MachinNeed</w:t>
            </w:r>
            <w:proofErr w:type="spellEnd"/>
          </w:p>
        </w:tc>
        <w:tc>
          <w:tcPr>
            <w:tcW w:w="6217" w:type="dxa"/>
            <w:vAlign w:val="center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设备计算</w:t>
            </w:r>
          </w:p>
        </w:tc>
      </w:tr>
      <w:tr w:rsidR="00CF4465" w:rsidTr="00B677BB">
        <w:trPr>
          <w:trHeight w:val="70"/>
        </w:trPr>
        <w:tc>
          <w:tcPr>
            <w:tcW w:w="821" w:type="dxa"/>
            <w:vAlign w:val="center"/>
          </w:tcPr>
          <w:p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pc_LineIn</w:t>
            </w:r>
            <w:proofErr w:type="spellEnd"/>
          </w:p>
        </w:tc>
        <w:tc>
          <w:tcPr>
            <w:tcW w:w="6217" w:type="dxa"/>
            <w:vAlign w:val="center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实际设备</w:t>
            </w:r>
          </w:p>
        </w:tc>
      </w:tr>
      <w:tr w:rsidR="00CF4465" w:rsidTr="00B677BB">
        <w:trPr>
          <w:trHeight w:val="70"/>
        </w:trPr>
        <w:tc>
          <w:tcPr>
            <w:tcW w:w="821" w:type="dxa"/>
            <w:vAlign w:val="center"/>
          </w:tcPr>
          <w:p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PerDayNum</w:t>
            </w:r>
            <w:proofErr w:type="spellEnd"/>
          </w:p>
        </w:tc>
        <w:tc>
          <w:tcPr>
            <w:tcW w:w="6217" w:type="dxa"/>
            <w:vAlign w:val="center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配置日产</w:t>
            </w:r>
          </w:p>
        </w:tc>
      </w:tr>
      <w:tr w:rsidR="00CF4465" w:rsidTr="00B677BB">
        <w:trPr>
          <w:trHeight w:val="70"/>
        </w:trPr>
        <w:tc>
          <w:tcPr>
            <w:tcW w:w="821" w:type="dxa"/>
            <w:vAlign w:val="center"/>
          </w:tcPr>
          <w:p w:rsidR="00CF4465" w:rsidRDefault="00CF4465" w:rsidP="00CF4465">
            <w:pPr>
              <w:widowControl/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F4465" w:rsidRPr="001B2E26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DA114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pc_Note</w:t>
            </w:r>
            <w:proofErr w:type="spellEnd"/>
          </w:p>
        </w:tc>
        <w:tc>
          <w:tcPr>
            <w:tcW w:w="6217" w:type="dxa"/>
            <w:vAlign w:val="center"/>
          </w:tcPr>
          <w:p w:rsidR="00CF4465" w:rsidRDefault="00CF4465" w:rsidP="00B677B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备注</w:t>
            </w:r>
          </w:p>
        </w:tc>
      </w:tr>
    </w:tbl>
    <w:p w:rsidR="00E54227" w:rsidRDefault="00E54227" w:rsidP="0036593D">
      <w:pPr>
        <w:rPr>
          <w:b/>
          <w:sz w:val="30"/>
          <w:szCs w:val="30"/>
        </w:rPr>
      </w:pPr>
    </w:p>
    <w:p w:rsidR="00E54227" w:rsidRDefault="00E54227" w:rsidP="0036593D">
      <w:pPr>
        <w:rPr>
          <w:b/>
          <w:sz w:val="30"/>
          <w:szCs w:val="30"/>
        </w:rPr>
      </w:pPr>
    </w:p>
    <w:p w:rsidR="00CF4465" w:rsidRDefault="00CF4465" w:rsidP="0036593D">
      <w:pPr>
        <w:rPr>
          <w:b/>
          <w:sz w:val="30"/>
          <w:szCs w:val="30"/>
        </w:rPr>
      </w:pPr>
    </w:p>
    <w:p w:rsidR="00CF4465" w:rsidRDefault="00CF4465" w:rsidP="0036593D">
      <w:pPr>
        <w:rPr>
          <w:b/>
          <w:sz w:val="30"/>
          <w:szCs w:val="30"/>
        </w:rPr>
      </w:pPr>
    </w:p>
    <w:p w:rsidR="00CF4465" w:rsidRDefault="00CF4465" w:rsidP="0036593D">
      <w:pPr>
        <w:rPr>
          <w:b/>
          <w:sz w:val="30"/>
          <w:szCs w:val="30"/>
        </w:rPr>
      </w:pPr>
    </w:p>
    <w:p w:rsidR="00CF4465" w:rsidRDefault="00CF4465" w:rsidP="0036593D">
      <w:pPr>
        <w:rPr>
          <w:b/>
          <w:sz w:val="30"/>
          <w:szCs w:val="30"/>
        </w:rPr>
      </w:pPr>
    </w:p>
    <w:p w:rsidR="00E54227" w:rsidRDefault="00E54227" w:rsidP="0036593D">
      <w:pPr>
        <w:rPr>
          <w:b/>
          <w:sz w:val="30"/>
          <w:szCs w:val="30"/>
        </w:rPr>
      </w:pPr>
    </w:p>
    <w:p w:rsidR="00DE56EC" w:rsidRDefault="00DE56EC" w:rsidP="0036593D">
      <w:pPr>
        <w:rPr>
          <w:b/>
          <w:sz w:val="30"/>
          <w:szCs w:val="30"/>
        </w:rPr>
      </w:pPr>
    </w:p>
    <w:p w:rsidR="003F4B2D" w:rsidRDefault="003F4B2D" w:rsidP="003F4B2D">
      <w:pPr>
        <w:rPr>
          <w:rFonts w:eastAsia="微软雅黑"/>
        </w:rPr>
      </w:pPr>
      <w:r>
        <w:rPr>
          <w:rFonts w:eastAsia="微软雅黑" w:hint="eastAsia"/>
          <w:b/>
          <w:bCs/>
          <w:sz w:val="24"/>
        </w:rPr>
        <w:t>工艺</w:t>
      </w:r>
      <w:r>
        <w:rPr>
          <w:rFonts w:eastAsia="微软雅黑"/>
          <w:b/>
          <w:bCs/>
          <w:sz w:val="24"/>
        </w:rPr>
        <w:t>基础数据说明：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F4B2D" w:rsidTr="004746C7">
        <w:trPr>
          <w:trHeight w:val="433"/>
        </w:trPr>
        <w:tc>
          <w:tcPr>
            <w:tcW w:w="821" w:type="dxa"/>
            <w:shd w:val="clear" w:color="auto" w:fill="BFBFBF"/>
          </w:tcPr>
          <w:p w:rsidR="003F4B2D" w:rsidRDefault="003F4B2D" w:rsidP="004746C7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3F4B2D" w:rsidRDefault="003F4B2D" w:rsidP="004746C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3F4B2D" w:rsidRDefault="003F4B2D" w:rsidP="004746C7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3F4B2D" w:rsidTr="004746C7">
        <w:trPr>
          <w:trHeight w:val="70"/>
        </w:trPr>
        <w:tc>
          <w:tcPr>
            <w:tcW w:w="821" w:type="dxa"/>
            <w:vAlign w:val="center"/>
          </w:tcPr>
          <w:p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F4B2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CCode</w:t>
            </w:r>
            <w:proofErr w:type="spellEnd"/>
          </w:p>
        </w:tc>
        <w:tc>
          <w:tcPr>
            <w:tcW w:w="6217" w:type="dxa"/>
            <w:vAlign w:val="center"/>
          </w:tcPr>
          <w:p w:rsidR="003F4B2D" w:rsidRDefault="001E5FBA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序</w:t>
            </w:r>
            <w:r w:rsidR="00CC2997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计算机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编码</w:t>
            </w:r>
          </w:p>
        </w:tc>
      </w:tr>
      <w:tr w:rsidR="003F4B2D" w:rsidTr="004746C7">
        <w:trPr>
          <w:trHeight w:val="70"/>
        </w:trPr>
        <w:tc>
          <w:tcPr>
            <w:tcW w:w="821" w:type="dxa"/>
            <w:vAlign w:val="center"/>
          </w:tcPr>
          <w:p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F4B2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ECode</w:t>
            </w:r>
            <w:proofErr w:type="spellEnd"/>
          </w:p>
        </w:tc>
        <w:tc>
          <w:tcPr>
            <w:tcW w:w="6217" w:type="dxa"/>
            <w:vAlign w:val="center"/>
          </w:tcPr>
          <w:p w:rsidR="003F4B2D" w:rsidRDefault="001E5FBA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序代码</w:t>
            </w:r>
          </w:p>
        </w:tc>
      </w:tr>
      <w:tr w:rsidR="003F4B2D" w:rsidTr="004746C7">
        <w:trPr>
          <w:trHeight w:val="70"/>
        </w:trPr>
        <w:tc>
          <w:tcPr>
            <w:tcW w:w="821" w:type="dxa"/>
            <w:vAlign w:val="center"/>
          </w:tcPr>
          <w:p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F4B2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69651D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代号中</w:t>
            </w:r>
          </w:p>
        </w:tc>
        <w:tc>
          <w:tcPr>
            <w:tcW w:w="6217" w:type="dxa"/>
            <w:vAlign w:val="center"/>
          </w:tcPr>
          <w:p w:rsidR="003F4B2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工序名称</w:t>
            </w:r>
          </w:p>
        </w:tc>
      </w:tr>
      <w:tr w:rsidR="003F4B2D" w:rsidTr="004746C7">
        <w:trPr>
          <w:trHeight w:val="70"/>
        </w:trPr>
        <w:tc>
          <w:tcPr>
            <w:tcW w:w="821" w:type="dxa"/>
            <w:vAlign w:val="center"/>
          </w:tcPr>
          <w:p w:rsidR="003F4B2D" w:rsidRPr="0069651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3F4B2D" w:rsidRPr="0069651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69651D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pc_DtName</w:t>
            </w:r>
            <w:proofErr w:type="spellEnd"/>
          </w:p>
        </w:tc>
        <w:tc>
          <w:tcPr>
            <w:tcW w:w="6217" w:type="dxa"/>
            <w:vAlign w:val="center"/>
          </w:tcPr>
          <w:p w:rsidR="003F4B2D" w:rsidRPr="0069651D" w:rsidRDefault="003F4B2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3F4B2D" w:rsidTr="004746C7">
        <w:trPr>
          <w:trHeight w:val="70"/>
        </w:trPr>
        <w:tc>
          <w:tcPr>
            <w:tcW w:w="821" w:type="dxa"/>
            <w:vAlign w:val="center"/>
          </w:tcPr>
          <w:p w:rsidR="003F4B2D" w:rsidRPr="0069651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3F4B2D" w:rsidRPr="0069651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69651D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Plant</w:t>
            </w:r>
          </w:p>
        </w:tc>
        <w:tc>
          <w:tcPr>
            <w:tcW w:w="6217" w:type="dxa"/>
            <w:vAlign w:val="center"/>
          </w:tcPr>
          <w:p w:rsidR="003F4B2D" w:rsidRPr="0069651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highlight w:val="red"/>
                <w:lang w:eastAsia="zh-CN"/>
              </w:rPr>
              <w:t>车间</w:t>
            </w:r>
          </w:p>
        </w:tc>
      </w:tr>
      <w:tr w:rsidR="003F4B2D" w:rsidTr="004746C7">
        <w:trPr>
          <w:trHeight w:val="70"/>
        </w:trPr>
        <w:tc>
          <w:tcPr>
            <w:tcW w:w="821" w:type="dxa"/>
            <w:vAlign w:val="center"/>
          </w:tcPr>
          <w:p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F4B2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Pc_English</w:t>
            </w:r>
            <w:proofErr w:type="spellEnd"/>
          </w:p>
        </w:tc>
        <w:tc>
          <w:tcPr>
            <w:tcW w:w="6217" w:type="dxa"/>
            <w:vAlign w:val="center"/>
          </w:tcPr>
          <w:p w:rsidR="003F4B2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英文描述</w:t>
            </w:r>
          </w:p>
        </w:tc>
      </w:tr>
      <w:tr w:rsidR="003F4B2D" w:rsidTr="004746C7">
        <w:trPr>
          <w:trHeight w:val="70"/>
        </w:trPr>
        <w:tc>
          <w:tcPr>
            <w:tcW w:w="821" w:type="dxa"/>
            <w:vAlign w:val="center"/>
          </w:tcPr>
          <w:p w:rsidR="003F4B2D" w:rsidRDefault="003F4B2D" w:rsidP="003F4B2D">
            <w:pPr>
              <w:widowControl/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F4B2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pc_Process</w:t>
            </w:r>
            <w:proofErr w:type="spellEnd"/>
          </w:p>
        </w:tc>
        <w:tc>
          <w:tcPr>
            <w:tcW w:w="6217" w:type="dxa"/>
            <w:vAlign w:val="center"/>
          </w:tcPr>
          <w:p w:rsidR="003F4B2D" w:rsidRDefault="0069651D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工序状态</w:t>
            </w:r>
          </w:p>
        </w:tc>
      </w:tr>
    </w:tbl>
    <w:p w:rsidR="003F4B2D" w:rsidRDefault="003F4B2D" w:rsidP="003F4B2D"/>
    <w:p w:rsidR="003F4B2D" w:rsidRDefault="003F4B2D" w:rsidP="0036593D">
      <w:pPr>
        <w:rPr>
          <w:b/>
          <w:sz w:val="30"/>
          <w:szCs w:val="30"/>
        </w:rPr>
      </w:pPr>
    </w:p>
    <w:p w:rsidR="0069651D" w:rsidRDefault="0069651D" w:rsidP="0069651D">
      <w:pPr>
        <w:rPr>
          <w:b/>
          <w:sz w:val="30"/>
          <w:szCs w:val="30"/>
        </w:rPr>
      </w:pPr>
    </w:p>
    <w:p w:rsidR="0069651D" w:rsidRDefault="0069651D" w:rsidP="0069651D">
      <w:pPr>
        <w:rPr>
          <w:rFonts w:eastAsia="微软雅黑"/>
        </w:rPr>
      </w:pPr>
      <w:r>
        <w:rPr>
          <w:rFonts w:eastAsia="微软雅黑" w:hint="eastAsia"/>
          <w:b/>
          <w:bCs/>
          <w:sz w:val="24"/>
        </w:rPr>
        <w:t>工艺</w:t>
      </w:r>
      <w:r>
        <w:rPr>
          <w:rFonts w:eastAsia="微软雅黑" w:hint="eastAsia"/>
          <w:b/>
          <w:bCs/>
          <w:sz w:val="24"/>
        </w:rPr>
        <w:t>BOM</w:t>
      </w:r>
      <w:r>
        <w:rPr>
          <w:rFonts w:eastAsia="微软雅黑"/>
          <w:b/>
          <w:bCs/>
          <w:sz w:val="24"/>
        </w:rPr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69651D" w:rsidTr="004746C7">
        <w:trPr>
          <w:trHeight w:val="433"/>
        </w:trPr>
        <w:tc>
          <w:tcPr>
            <w:tcW w:w="821" w:type="dxa"/>
            <w:shd w:val="clear" w:color="auto" w:fill="BFBFBF"/>
          </w:tcPr>
          <w:p w:rsidR="0069651D" w:rsidRDefault="0069651D" w:rsidP="004746C7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69651D" w:rsidRDefault="0069651D" w:rsidP="004746C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69651D" w:rsidRDefault="0069651D" w:rsidP="004746C7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CC2997" w:rsidTr="004746C7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Pb_Cname</w:t>
            </w:r>
            <w:proofErr w:type="spellEnd"/>
          </w:p>
        </w:tc>
        <w:tc>
          <w:tcPr>
            <w:tcW w:w="6217" w:type="dxa"/>
            <w:vAlign w:val="center"/>
          </w:tcPr>
          <w:p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产品工序编码</w:t>
            </w:r>
          </w:p>
        </w:tc>
      </w:tr>
      <w:tr w:rsidR="00CC2997" w:rsidTr="004746C7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Pb_PartPlantPrCode</w:t>
            </w:r>
            <w:proofErr w:type="spellEnd"/>
          </w:p>
        </w:tc>
        <w:tc>
          <w:tcPr>
            <w:tcW w:w="6217" w:type="dxa"/>
            <w:vAlign w:val="center"/>
          </w:tcPr>
          <w:p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产品车间编码</w:t>
            </w:r>
          </w:p>
        </w:tc>
      </w:tr>
      <w:tr w:rsidR="00CC2997" w:rsidTr="004746C7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Pb_name</w:t>
            </w:r>
            <w:proofErr w:type="spellEnd"/>
          </w:p>
        </w:tc>
        <w:tc>
          <w:tcPr>
            <w:tcW w:w="6217" w:type="dxa"/>
            <w:vAlign w:val="center"/>
          </w:tcPr>
          <w:p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产品型号</w:t>
            </w:r>
          </w:p>
        </w:tc>
      </w:tr>
      <w:tr w:rsidR="0069651D" w:rsidTr="004746C7">
        <w:trPr>
          <w:trHeight w:val="70"/>
        </w:trPr>
        <w:tc>
          <w:tcPr>
            <w:tcW w:w="821" w:type="dxa"/>
            <w:vAlign w:val="center"/>
          </w:tcPr>
          <w:p w:rsidR="0069651D" w:rsidRDefault="0069651D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69651D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Pb_CCode</w:t>
            </w:r>
            <w:proofErr w:type="spellEnd"/>
          </w:p>
        </w:tc>
        <w:tc>
          <w:tcPr>
            <w:tcW w:w="6217" w:type="dxa"/>
            <w:vAlign w:val="center"/>
          </w:tcPr>
          <w:p w:rsidR="0069651D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工序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计算机码</w:t>
            </w:r>
          </w:p>
        </w:tc>
      </w:tr>
      <w:tr w:rsidR="0069651D" w:rsidTr="004746C7">
        <w:trPr>
          <w:trHeight w:val="70"/>
        </w:trPr>
        <w:tc>
          <w:tcPr>
            <w:tcW w:w="821" w:type="dxa"/>
            <w:vAlign w:val="center"/>
          </w:tcPr>
          <w:p w:rsidR="0069651D" w:rsidRDefault="0069651D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69651D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Pb_OPid</w:t>
            </w:r>
            <w:proofErr w:type="spellEnd"/>
          </w:p>
        </w:tc>
        <w:tc>
          <w:tcPr>
            <w:tcW w:w="6217" w:type="dxa"/>
            <w:vAlign w:val="center"/>
          </w:tcPr>
          <w:p w:rsidR="0069651D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</w:t>
            </w:r>
            <w:r w:rsidR="0069651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工序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编码</w:t>
            </w:r>
          </w:p>
        </w:tc>
      </w:tr>
      <w:tr w:rsidR="00CC2997" w:rsidTr="004746C7">
        <w:trPr>
          <w:trHeight w:val="70"/>
        </w:trPr>
        <w:tc>
          <w:tcPr>
            <w:tcW w:w="821" w:type="dxa"/>
            <w:vAlign w:val="center"/>
          </w:tcPr>
          <w:p w:rsidR="00CC2997" w:rsidRP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2709" w:type="dxa"/>
          </w:tcPr>
          <w:p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pb_opint</w:t>
            </w:r>
            <w:proofErr w:type="spellEnd"/>
          </w:p>
        </w:tc>
        <w:tc>
          <w:tcPr>
            <w:tcW w:w="6217" w:type="dxa"/>
            <w:vAlign w:val="center"/>
          </w:tcPr>
          <w:p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CC2997" w:rsidTr="004746C7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Pb_Addr</w:t>
            </w:r>
            <w:proofErr w:type="spellEnd"/>
          </w:p>
        </w:tc>
        <w:tc>
          <w:tcPr>
            <w:tcW w:w="6217" w:type="dxa"/>
            <w:vAlign w:val="center"/>
          </w:tcPr>
          <w:p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当前加工车间</w:t>
            </w:r>
          </w:p>
        </w:tc>
      </w:tr>
      <w:tr w:rsidR="00CC2997" w:rsidTr="004746C7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pb_NextOPid</w:t>
            </w:r>
            <w:proofErr w:type="spellEnd"/>
          </w:p>
        </w:tc>
        <w:tc>
          <w:tcPr>
            <w:tcW w:w="6217" w:type="dxa"/>
            <w:vAlign w:val="center"/>
          </w:tcPr>
          <w:p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下道工序编码</w:t>
            </w:r>
          </w:p>
        </w:tc>
      </w:tr>
      <w:tr w:rsidR="00CC2997" w:rsidTr="004746C7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Pb_NextAddr</w:t>
            </w:r>
            <w:proofErr w:type="spellEnd"/>
          </w:p>
        </w:tc>
        <w:tc>
          <w:tcPr>
            <w:tcW w:w="6217" w:type="dxa"/>
            <w:vAlign w:val="center"/>
          </w:tcPr>
          <w:p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下道加工车间</w:t>
            </w:r>
          </w:p>
        </w:tc>
      </w:tr>
      <w:tr w:rsidR="00CC2997" w:rsidTr="004746C7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Pb_Report</w:t>
            </w:r>
            <w:proofErr w:type="spellEnd"/>
          </w:p>
        </w:tc>
        <w:tc>
          <w:tcPr>
            <w:tcW w:w="6217" w:type="dxa"/>
            <w:vAlign w:val="center"/>
          </w:tcPr>
          <w:p w:rsid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是否报工</w:t>
            </w:r>
            <w:proofErr w:type="gramEnd"/>
          </w:p>
        </w:tc>
      </w:tr>
      <w:tr w:rsidR="00CC2997" w:rsidTr="004746C7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CC299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  <w:highlight w:val="red"/>
              </w:rPr>
            </w:pPr>
            <w:proofErr w:type="spellStart"/>
            <w:r w:rsidRPr="00CC2997">
              <w:rPr>
                <w:rFonts w:hint="eastAsia"/>
                <w:color w:val="000000"/>
                <w:sz w:val="22"/>
                <w:szCs w:val="22"/>
                <w:highlight w:val="red"/>
              </w:rPr>
              <w:t>Pb_PAddr</w:t>
            </w:r>
            <w:proofErr w:type="spellEnd"/>
          </w:p>
        </w:tc>
        <w:tc>
          <w:tcPr>
            <w:tcW w:w="6217" w:type="dxa"/>
            <w:vAlign w:val="center"/>
          </w:tcPr>
          <w:p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CC2997" w:rsidTr="004746C7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Pb_Note</w:t>
            </w:r>
            <w:proofErr w:type="spellEnd"/>
          </w:p>
        </w:tc>
        <w:tc>
          <w:tcPr>
            <w:tcW w:w="6217" w:type="dxa"/>
            <w:vAlign w:val="center"/>
          </w:tcPr>
          <w:p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CC2997" w:rsidTr="004746C7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Pb_Person</w:t>
            </w:r>
            <w:proofErr w:type="spellEnd"/>
          </w:p>
        </w:tc>
        <w:tc>
          <w:tcPr>
            <w:tcW w:w="6217" w:type="dxa"/>
            <w:vAlign w:val="center"/>
          </w:tcPr>
          <w:p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  <w:tr w:rsidR="00CC2997" w:rsidTr="004746C7">
        <w:trPr>
          <w:trHeight w:val="70"/>
        </w:trPr>
        <w:tc>
          <w:tcPr>
            <w:tcW w:w="821" w:type="dxa"/>
            <w:vAlign w:val="center"/>
          </w:tcPr>
          <w:p w:rsidR="00CC2997" w:rsidRDefault="00CC2997" w:rsidP="0069651D">
            <w:pPr>
              <w:widowControl/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Pb_Date</w:t>
            </w:r>
            <w:proofErr w:type="spellEnd"/>
          </w:p>
        </w:tc>
        <w:tc>
          <w:tcPr>
            <w:tcW w:w="6217" w:type="dxa"/>
            <w:vAlign w:val="center"/>
          </w:tcPr>
          <w:p w:rsidR="00CC2997" w:rsidRPr="00CC2997" w:rsidRDefault="00CC2997" w:rsidP="004746C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</w:p>
        </w:tc>
      </w:tr>
    </w:tbl>
    <w:p w:rsidR="003F4B2D" w:rsidRDefault="003F4B2D" w:rsidP="0036593D">
      <w:pPr>
        <w:rPr>
          <w:b/>
          <w:sz w:val="30"/>
          <w:szCs w:val="30"/>
        </w:rPr>
      </w:pPr>
    </w:p>
    <w:p w:rsidR="003F4B2D" w:rsidRDefault="003F4B2D" w:rsidP="0036593D">
      <w:pPr>
        <w:rPr>
          <w:b/>
          <w:sz w:val="30"/>
          <w:szCs w:val="30"/>
        </w:rPr>
      </w:pPr>
    </w:p>
    <w:p w:rsidR="003F4B2D" w:rsidRDefault="003F4B2D" w:rsidP="0036593D">
      <w:pPr>
        <w:rPr>
          <w:b/>
          <w:sz w:val="30"/>
          <w:szCs w:val="30"/>
        </w:rPr>
      </w:pPr>
    </w:p>
    <w:p w:rsidR="00DE56EC" w:rsidRDefault="00DE56EC" w:rsidP="0036593D">
      <w:pPr>
        <w:rPr>
          <w:b/>
          <w:sz w:val="30"/>
          <w:szCs w:val="30"/>
        </w:rPr>
      </w:pPr>
    </w:p>
    <w:p w:rsidR="00DE56EC" w:rsidRDefault="00DE56EC" w:rsidP="0036593D">
      <w:pPr>
        <w:rPr>
          <w:b/>
          <w:sz w:val="30"/>
          <w:szCs w:val="30"/>
        </w:rPr>
      </w:pPr>
    </w:p>
    <w:p w:rsidR="0036593D" w:rsidRDefault="0036593D" w:rsidP="0036593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</w:t>
      </w:r>
      <w:r>
        <w:rPr>
          <w:b/>
          <w:sz w:val="30"/>
          <w:szCs w:val="30"/>
        </w:rPr>
        <w:t>OM</w:t>
      </w:r>
      <w:r>
        <w:rPr>
          <w:b/>
          <w:sz w:val="30"/>
          <w:szCs w:val="30"/>
        </w:rPr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6593D" w:rsidTr="00192499">
        <w:trPr>
          <w:trHeight w:val="433"/>
        </w:trPr>
        <w:tc>
          <w:tcPr>
            <w:tcW w:w="821" w:type="dxa"/>
            <w:shd w:val="clear" w:color="auto" w:fill="BFBFBF"/>
          </w:tcPr>
          <w:p w:rsidR="0036593D" w:rsidRDefault="0036593D" w:rsidP="00192499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36593D" w:rsidRDefault="0036593D" w:rsidP="0019249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36593D" w:rsidRDefault="0036593D" w:rsidP="00192499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192499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:rsidR="00D619E2" w:rsidRDefault="00D619E2" w:rsidP="00D619E2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销售库存</w:t>
      </w:r>
      <w:r>
        <w:rPr>
          <w:b/>
          <w:sz w:val="30"/>
          <w:szCs w:val="30"/>
        </w:rPr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619E2" w:rsidTr="00192499">
        <w:trPr>
          <w:trHeight w:val="433"/>
        </w:trPr>
        <w:tc>
          <w:tcPr>
            <w:tcW w:w="821" w:type="dxa"/>
            <w:shd w:val="clear" w:color="auto" w:fill="BFBFBF"/>
          </w:tcPr>
          <w:p w:rsidR="00D619E2" w:rsidRDefault="00D619E2" w:rsidP="00192499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D619E2" w:rsidRDefault="00D619E2" w:rsidP="0019249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D619E2" w:rsidRDefault="00D619E2" w:rsidP="00192499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ss_gsid</w:t>
            </w:r>
            <w:proofErr w:type="spellEnd"/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公司编码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ss_partname</w:t>
            </w:r>
            <w:proofErr w:type="spellEnd"/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产品型号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Storestart</w:t>
            </w:r>
            <w:proofErr w:type="spellEnd"/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期初库存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StoreIn</w:t>
            </w:r>
            <w:proofErr w:type="spellEnd"/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当月入库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StoreBack</w:t>
            </w:r>
            <w:proofErr w:type="spellEnd"/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当月退仓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StoreOut</w:t>
            </w:r>
            <w:proofErr w:type="spellEnd"/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当月出库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CustBack</w:t>
            </w:r>
            <w:proofErr w:type="spellEnd"/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当月退货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0325B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StoreAt</w:t>
            </w:r>
            <w:proofErr w:type="spellEnd"/>
          </w:p>
        </w:tc>
        <w:tc>
          <w:tcPr>
            <w:tcW w:w="6217" w:type="dxa"/>
            <w:vAlign w:val="center"/>
          </w:tcPr>
          <w:p w:rsidR="00D619E2" w:rsidRDefault="0010325B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当月期末</w:t>
            </w:r>
          </w:p>
        </w:tc>
      </w:tr>
      <w:tr w:rsidR="00D619E2" w:rsidTr="00192499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D619E2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619E2" w:rsidRDefault="00D619E2" w:rsidP="0019249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:rsidR="00D619E2" w:rsidRPr="0036593D" w:rsidRDefault="00D619E2" w:rsidP="00D619E2">
      <w:pPr>
        <w:rPr>
          <w:b/>
          <w:sz w:val="30"/>
          <w:szCs w:val="30"/>
        </w:rPr>
      </w:pPr>
    </w:p>
    <w:p w:rsidR="0036593D" w:rsidRPr="0036593D" w:rsidRDefault="0036593D" w:rsidP="0036593D">
      <w:pPr>
        <w:rPr>
          <w:b/>
          <w:sz w:val="30"/>
          <w:szCs w:val="30"/>
        </w:rPr>
      </w:pPr>
    </w:p>
    <w:p w:rsidR="0036593D" w:rsidRPr="00270CF6" w:rsidRDefault="0036593D" w:rsidP="00270CF6"/>
    <w:sectPr w:rsidR="0036593D" w:rsidRPr="00270CF6" w:rsidSect="00257D90">
      <w:footerReference w:type="first" r:id="rId21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E8A" w:rsidRDefault="00854E8A">
      <w:r>
        <w:separator/>
      </w:r>
    </w:p>
  </w:endnote>
  <w:endnote w:type="continuationSeparator" w:id="0">
    <w:p w:rsidR="00854E8A" w:rsidRDefault="0085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6636165"/>
      <w:docPartObj>
        <w:docPartGallery w:val="Page Numbers (Bottom of Page)"/>
        <w:docPartUnique/>
      </w:docPartObj>
    </w:sdtPr>
    <w:sdtEndPr/>
    <w:sdtContent>
      <w:p w:rsidR="00B677BB" w:rsidRDefault="00B677B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C5ACD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B677BB" w:rsidRDefault="00B677B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7BB" w:rsidRDefault="00B677BB">
    <w:pPr>
      <w:pStyle w:val="a7"/>
      <w:jc w:val="center"/>
    </w:pPr>
  </w:p>
  <w:p w:rsidR="00B677BB" w:rsidRDefault="00B677B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7BB" w:rsidRDefault="00B677BB">
    <w:pPr>
      <w:pStyle w:val="a7"/>
      <w:jc w:val="center"/>
    </w:pPr>
  </w:p>
  <w:p w:rsidR="00B677BB" w:rsidRDefault="00B677BB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7BB" w:rsidRDefault="00B677BB">
    <w:pPr>
      <w:pStyle w:val="a7"/>
      <w:jc w:val="center"/>
    </w:pPr>
  </w:p>
  <w:p w:rsidR="00B677BB" w:rsidRDefault="00B677BB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9844512"/>
      <w:docPartObj>
        <w:docPartGallery w:val="Page Numbers (Bottom of Page)"/>
        <w:docPartUnique/>
      </w:docPartObj>
    </w:sdtPr>
    <w:sdtEndPr/>
    <w:sdtContent>
      <w:p w:rsidR="00B677BB" w:rsidRDefault="00B677B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5E7" w:rsidRPr="007275E7">
          <w:rPr>
            <w:noProof/>
            <w:lang w:val="zh-CN"/>
          </w:rPr>
          <w:t>15</w:t>
        </w:r>
        <w:r>
          <w:rPr>
            <w:noProof/>
            <w:lang w:val="zh-CN"/>
          </w:rPr>
          <w:fldChar w:fldCharType="end"/>
        </w:r>
      </w:p>
    </w:sdtContent>
  </w:sdt>
  <w:p w:rsidR="00B677BB" w:rsidRDefault="00B677BB">
    <w:pPr>
      <w:pStyle w:val="a7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7611412"/>
      <w:docPartObj>
        <w:docPartGallery w:val="Page Numbers (Bottom of Page)"/>
        <w:docPartUnique/>
      </w:docPartObj>
    </w:sdtPr>
    <w:sdtEndPr/>
    <w:sdtContent>
      <w:p w:rsidR="00B677BB" w:rsidRDefault="00B677B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2FAD" w:rsidRPr="00422FAD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:rsidR="00B677BB" w:rsidRDefault="00B677BB">
    <w:pPr>
      <w:pStyle w:val="a7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7BB" w:rsidRDefault="00B677BB" w:rsidP="00076774">
    <w:pPr>
      <w:pStyle w:val="a7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22FAD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22FAD">
      <w:rPr>
        <w:b/>
        <w:bCs/>
        <w:noProof/>
      </w:rPr>
      <w:t>27</w:t>
    </w:r>
    <w:r>
      <w:rPr>
        <w:b/>
        <w:bCs/>
        <w:sz w:val="24"/>
        <w:szCs w:val="24"/>
      </w:rPr>
      <w:fldChar w:fldCharType="end"/>
    </w:r>
  </w:p>
  <w:p w:rsidR="00B677BB" w:rsidRDefault="00B677B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E8A" w:rsidRDefault="00854E8A">
      <w:r>
        <w:separator/>
      </w:r>
    </w:p>
  </w:footnote>
  <w:footnote w:type="continuationSeparator" w:id="0">
    <w:p w:rsidR="00854E8A" w:rsidRDefault="00854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7BB" w:rsidRDefault="00B677BB">
    <w:pPr>
      <w:pStyle w:val="a8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7BB" w:rsidRDefault="00B677BB" w:rsidP="006C5ACD">
    <w:pPr>
      <w:pStyle w:val="a8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3521075</wp:posOffset>
              </wp:positionH>
              <wp:positionV relativeFrom="paragraph">
                <wp:posOffset>125095</wp:posOffset>
              </wp:positionV>
              <wp:extent cx="1876425" cy="252095"/>
              <wp:effectExtent l="0" t="0" r="0" b="5715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642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B677BB" w:rsidRDefault="00B677BB" w:rsidP="006C5ACD">
                          <w:pPr>
                            <w:rPr>
                              <w:b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277.25pt;margin-top:9.85pt;width:147.75pt;height:19.8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" filled="f" stroked="f">
              <v:textbox style="mso-fit-shape-to-text:t">
                <w:txbxContent>
                  <w:p w:rsidR="00B677BB" w:rsidRDefault="00B677BB" w:rsidP="006C5ACD">
                    <w:pPr>
                      <w:rPr>
                        <w:b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4AD5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D479B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23691E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151AAF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A95353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9A7321"/>
    <w:multiLevelType w:val="multilevel"/>
    <w:tmpl w:val="ACE2037E"/>
    <w:lvl w:ilvl="0">
      <w:start w:val="1"/>
      <w:numFmt w:val="decimalZero"/>
      <w:lvlText w:val="BPD-04-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230D1563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EC15A9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563C05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917E20"/>
    <w:multiLevelType w:val="multilevel"/>
    <w:tmpl w:val="33917E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FE7C3E"/>
    <w:multiLevelType w:val="multilevel"/>
    <w:tmpl w:val="39FE7C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45205F5E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377023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1C0F62"/>
    <w:multiLevelType w:val="multilevel"/>
    <w:tmpl w:val="ACE2037E"/>
    <w:lvl w:ilvl="0">
      <w:start w:val="1"/>
      <w:numFmt w:val="decimalZero"/>
      <w:lvlText w:val="BPD-04-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>
    <w:nsid w:val="6ABA3230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952011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FB6D3D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336474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315010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13"/>
  </w:num>
  <w:num w:numId="7">
    <w:abstractNumId w:val="18"/>
  </w:num>
  <w:num w:numId="8">
    <w:abstractNumId w:val="17"/>
  </w:num>
  <w:num w:numId="9">
    <w:abstractNumId w:val="14"/>
  </w:num>
  <w:num w:numId="10">
    <w:abstractNumId w:val="12"/>
  </w:num>
  <w:num w:numId="11">
    <w:abstractNumId w:val="0"/>
  </w:num>
  <w:num w:numId="12">
    <w:abstractNumId w:val="7"/>
  </w:num>
  <w:num w:numId="13">
    <w:abstractNumId w:val="2"/>
  </w:num>
  <w:num w:numId="14">
    <w:abstractNumId w:val="16"/>
  </w:num>
  <w:num w:numId="15">
    <w:abstractNumId w:val="8"/>
  </w:num>
  <w:num w:numId="16">
    <w:abstractNumId w:val="3"/>
  </w:num>
  <w:num w:numId="17">
    <w:abstractNumId w:val="4"/>
  </w:num>
  <w:num w:numId="18">
    <w:abstractNumId w:val="1"/>
  </w:num>
  <w:num w:numId="19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bordersDoNotSurroundHeader/>
  <w:bordersDoNotSurroundFooter/>
  <w:hideSpellingErrors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32"/>
    <w:rsid w:val="000005F3"/>
    <w:rsid w:val="0000145B"/>
    <w:rsid w:val="00001F22"/>
    <w:rsid w:val="000021D1"/>
    <w:rsid w:val="0000235F"/>
    <w:rsid w:val="00011A27"/>
    <w:rsid w:val="00012177"/>
    <w:rsid w:val="0001228F"/>
    <w:rsid w:val="00015375"/>
    <w:rsid w:val="000154F6"/>
    <w:rsid w:val="00015894"/>
    <w:rsid w:val="00022505"/>
    <w:rsid w:val="00027F6E"/>
    <w:rsid w:val="00031725"/>
    <w:rsid w:val="00036574"/>
    <w:rsid w:val="0004574B"/>
    <w:rsid w:val="0005655C"/>
    <w:rsid w:val="00060157"/>
    <w:rsid w:val="00060C5E"/>
    <w:rsid w:val="00063C3E"/>
    <w:rsid w:val="000643EF"/>
    <w:rsid w:val="00067F79"/>
    <w:rsid w:val="0007218C"/>
    <w:rsid w:val="00072E6C"/>
    <w:rsid w:val="00076774"/>
    <w:rsid w:val="000804AF"/>
    <w:rsid w:val="0008330F"/>
    <w:rsid w:val="000845E2"/>
    <w:rsid w:val="00084FEB"/>
    <w:rsid w:val="00090016"/>
    <w:rsid w:val="00091773"/>
    <w:rsid w:val="000920E0"/>
    <w:rsid w:val="000A0B94"/>
    <w:rsid w:val="000B386B"/>
    <w:rsid w:val="000C0B8E"/>
    <w:rsid w:val="000C103C"/>
    <w:rsid w:val="000C13BA"/>
    <w:rsid w:val="000C4B07"/>
    <w:rsid w:val="000C63D8"/>
    <w:rsid w:val="000D135C"/>
    <w:rsid w:val="000D16AD"/>
    <w:rsid w:val="000D3C8F"/>
    <w:rsid w:val="000D566E"/>
    <w:rsid w:val="000D6337"/>
    <w:rsid w:val="000D7FAF"/>
    <w:rsid w:val="000E066E"/>
    <w:rsid w:val="000E0C94"/>
    <w:rsid w:val="000E0F47"/>
    <w:rsid w:val="000E12A6"/>
    <w:rsid w:val="000E151C"/>
    <w:rsid w:val="000F071D"/>
    <w:rsid w:val="000F2314"/>
    <w:rsid w:val="000F3727"/>
    <w:rsid w:val="000F3878"/>
    <w:rsid w:val="0010084C"/>
    <w:rsid w:val="0010325B"/>
    <w:rsid w:val="001160D6"/>
    <w:rsid w:val="00122C4C"/>
    <w:rsid w:val="0012717A"/>
    <w:rsid w:val="00127AFD"/>
    <w:rsid w:val="00131FA8"/>
    <w:rsid w:val="00135A55"/>
    <w:rsid w:val="001466E9"/>
    <w:rsid w:val="001519A7"/>
    <w:rsid w:val="00162CF7"/>
    <w:rsid w:val="00164EDC"/>
    <w:rsid w:val="00174CC1"/>
    <w:rsid w:val="001770FA"/>
    <w:rsid w:val="00180D86"/>
    <w:rsid w:val="00183926"/>
    <w:rsid w:val="0018410C"/>
    <w:rsid w:val="00191780"/>
    <w:rsid w:val="00192499"/>
    <w:rsid w:val="00195485"/>
    <w:rsid w:val="001A1801"/>
    <w:rsid w:val="001A28EE"/>
    <w:rsid w:val="001B2E26"/>
    <w:rsid w:val="001B4216"/>
    <w:rsid w:val="001B575B"/>
    <w:rsid w:val="001B6DFE"/>
    <w:rsid w:val="001B7CA1"/>
    <w:rsid w:val="001C064C"/>
    <w:rsid w:val="001C1716"/>
    <w:rsid w:val="001D769A"/>
    <w:rsid w:val="001E064C"/>
    <w:rsid w:val="001E5FBA"/>
    <w:rsid w:val="001F222E"/>
    <w:rsid w:val="001F6C87"/>
    <w:rsid w:val="00202745"/>
    <w:rsid w:val="00206E88"/>
    <w:rsid w:val="00210D2A"/>
    <w:rsid w:val="002118F5"/>
    <w:rsid w:val="0022098A"/>
    <w:rsid w:val="00221267"/>
    <w:rsid w:val="00221605"/>
    <w:rsid w:val="00225470"/>
    <w:rsid w:val="00230A5E"/>
    <w:rsid w:val="0023179B"/>
    <w:rsid w:val="00235160"/>
    <w:rsid w:val="00242FE1"/>
    <w:rsid w:val="0024415C"/>
    <w:rsid w:val="00245294"/>
    <w:rsid w:val="00246342"/>
    <w:rsid w:val="00246A64"/>
    <w:rsid w:val="0024703C"/>
    <w:rsid w:val="00256937"/>
    <w:rsid w:val="00256A9F"/>
    <w:rsid w:val="00257482"/>
    <w:rsid w:val="00257D90"/>
    <w:rsid w:val="00260CDE"/>
    <w:rsid w:val="00270CF6"/>
    <w:rsid w:val="00272885"/>
    <w:rsid w:val="00281689"/>
    <w:rsid w:val="00283332"/>
    <w:rsid w:val="002840BC"/>
    <w:rsid w:val="00284C49"/>
    <w:rsid w:val="0029018F"/>
    <w:rsid w:val="0029736F"/>
    <w:rsid w:val="002B1E6B"/>
    <w:rsid w:val="002B3B51"/>
    <w:rsid w:val="002B681E"/>
    <w:rsid w:val="002B7D5D"/>
    <w:rsid w:val="002C0E6F"/>
    <w:rsid w:val="002C0F08"/>
    <w:rsid w:val="002C311A"/>
    <w:rsid w:val="002C3B29"/>
    <w:rsid w:val="002D523F"/>
    <w:rsid w:val="002D5CD8"/>
    <w:rsid w:val="002D7048"/>
    <w:rsid w:val="002E1FC1"/>
    <w:rsid w:val="002F19AC"/>
    <w:rsid w:val="002F320C"/>
    <w:rsid w:val="002F59F2"/>
    <w:rsid w:val="002F6505"/>
    <w:rsid w:val="0030098C"/>
    <w:rsid w:val="00303E53"/>
    <w:rsid w:val="00307D55"/>
    <w:rsid w:val="00313E03"/>
    <w:rsid w:val="003208F7"/>
    <w:rsid w:val="003209C2"/>
    <w:rsid w:val="0032295A"/>
    <w:rsid w:val="00330D1D"/>
    <w:rsid w:val="00340174"/>
    <w:rsid w:val="003419BA"/>
    <w:rsid w:val="00342D00"/>
    <w:rsid w:val="00345753"/>
    <w:rsid w:val="00350132"/>
    <w:rsid w:val="003511ED"/>
    <w:rsid w:val="003572A9"/>
    <w:rsid w:val="00357A75"/>
    <w:rsid w:val="0036057B"/>
    <w:rsid w:val="0036244A"/>
    <w:rsid w:val="00362A49"/>
    <w:rsid w:val="00364945"/>
    <w:rsid w:val="00365273"/>
    <w:rsid w:val="0036593D"/>
    <w:rsid w:val="003667C2"/>
    <w:rsid w:val="00370B13"/>
    <w:rsid w:val="00370D4F"/>
    <w:rsid w:val="003740BE"/>
    <w:rsid w:val="003747EF"/>
    <w:rsid w:val="003762F1"/>
    <w:rsid w:val="00382934"/>
    <w:rsid w:val="00382B98"/>
    <w:rsid w:val="00383E09"/>
    <w:rsid w:val="00383F28"/>
    <w:rsid w:val="00384413"/>
    <w:rsid w:val="0038472B"/>
    <w:rsid w:val="00385E94"/>
    <w:rsid w:val="00386F3C"/>
    <w:rsid w:val="00392129"/>
    <w:rsid w:val="00393263"/>
    <w:rsid w:val="00394440"/>
    <w:rsid w:val="00397DC8"/>
    <w:rsid w:val="003A1F55"/>
    <w:rsid w:val="003A27D3"/>
    <w:rsid w:val="003A3FBA"/>
    <w:rsid w:val="003A6D8F"/>
    <w:rsid w:val="003B1E16"/>
    <w:rsid w:val="003B35B6"/>
    <w:rsid w:val="003C2A57"/>
    <w:rsid w:val="003D0D2E"/>
    <w:rsid w:val="003D2AB3"/>
    <w:rsid w:val="003D549E"/>
    <w:rsid w:val="003E57E3"/>
    <w:rsid w:val="003F4B2D"/>
    <w:rsid w:val="003F5B09"/>
    <w:rsid w:val="0040065E"/>
    <w:rsid w:val="00400D15"/>
    <w:rsid w:val="00403D5F"/>
    <w:rsid w:val="004042DB"/>
    <w:rsid w:val="004077DC"/>
    <w:rsid w:val="00407EA6"/>
    <w:rsid w:val="00413D3B"/>
    <w:rsid w:val="00421B55"/>
    <w:rsid w:val="00421E30"/>
    <w:rsid w:val="00422FAD"/>
    <w:rsid w:val="00426E86"/>
    <w:rsid w:val="00430F39"/>
    <w:rsid w:val="00437B73"/>
    <w:rsid w:val="004435B4"/>
    <w:rsid w:val="00446269"/>
    <w:rsid w:val="00457142"/>
    <w:rsid w:val="00460D0D"/>
    <w:rsid w:val="004624A3"/>
    <w:rsid w:val="004678F7"/>
    <w:rsid w:val="004746C7"/>
    <w:rsid w:val="004839C4"/>
    <w:rsid w:val="0048504E"/>
    <w:rsid w:val="00485CF9"/>
    <w:rsid w:val="00487F17"/>
    <w:rsid w:val="00490E7D"/>
    <w:rsid w:val="004940A7"/>
    <w:rsid w:val="004978E5"/>
    <w:rsid w:val="00497DD3"/>
    <w:rsid w:val="004A085C"/>
    <w:rsid w:val="004A0CA4"/>
    <w:rsid w:val="004A2895"/>
    <w:rsid w:val="004A38BC"/>
    <w:rsid w:val="004A6E28"/>
    <w:rsid w:val="004A6EEA"/>
    <w:rsid w:val="004A7412"/>
    <w:rsid w:val="004A7CD7"/>
    <w:rsid w:val="004B1051"/>
    <w:rsid w:val="004B125D"/>
    <w:rsid w:val="004B62BE"/>
    <w:rsid w:val="004B6595"/>
    <w:rsid w:val="004B7195"/>
    <w:rsid w:val="004B72CE"/>
    <w:rsid w:val="004B78B7"/>
    <w:rsid w:val="004C26AC"/>
    <w:rsid w:val="004C3EB9"/>
    <w:rsid w:val="004C4B18"/>
    <w:rsid w:val="004C7731"/>
    <w:rsid w:val="004D2487"/>
    <w:rsid w:val="004D3B99"/>
    <w:rsid w:val="004D5C65"/>
    <w:rsid w:val="004D77C2"/>
    <w:rsid w:val="004D796E"/>
    <w:rsid w:val="004E0D91"/>
    <w:rsid w:val="004E1072"/>
    <w:rsid w:val="004E186D"/>
    <w:rsid w:val="004E2DE6"/>
    <w:rsid w:val="004E4F2D"/>
    <w:rsid w:val="004F1059"/>
    <w:rsid w:val="004F17C5"/>
    <w:rsid w:val="004F1F10"/>
    <w:rsid w:val="004F2D61"/>
    <w:rsid w:val="004F2EB0"/>
    <w:rsid w:val="004F65F4"/>
    <w:rsid w:val="005004D2"/>
    <w:rsid w:val="005012E3"/>
    <w:rsid w:val="00506734"/>
    <w:rsid w:val="00515139"/>
    <w:rsid w:val="00516246"/>
    <w:rsid w:val="00516FCE"/>
    <w:rsid w:val="00522990"/>
    <w:rsid w:val="00530876"/>
    <w:rsid w:val="0053135E"/>
    <w:rsid w:val="00535601"/>
    <w:rsid w:val="00535A0B"/>
    <w:rsid w:val="00535B58"/>
    <w:rsid w:val="00535BD4"/>
    <w:rsid w:val="005360FC"/>
    <w:rsid w:val="005421DE"/>
    <w:rsid w:val="005425D2"/>
    <w:rsid w:val="00542EE9"/>
    <w:rsid w:val="00547B56"/>
    <w:rsid w:val="00550071"/>
    <w:rsid w:val="00552FCF"/>
    <w:rsid w:val="00553437"/>
    <w:rsid w:val="00561DB9"/>
    <w:rsid w:val="00564320"/>
    <w:rsid w:val="00566497"/>
    <w:rsid w:val="00566AB1"/>
    <w:rsid w:val="005779B2"/>
    <w:rsid w:val="0058310A"/>
    <w:rsid w:val="005831B2"/>
    <w:rsid w:val="005838F9"/>
    <w:rsid w:val="0058509C"/>
    <w:rsid w:val="0058623E"/>
    <w:rsid w:val="005928F9"/>
    <w:rsid w:val="00593AC3"/>
    <w:rsid w:val="00595108"/>
    <w:rsid w:val="005963C8"/>
    <w:rsid w:val="00597C25"/>
    <w:rsid w:val="005A07C1"/>
    <w:rsid w:val="005A1FA7"/>
    <w:rsid w:val="005A1FA8"/>
    <w:rsid w:val="005A2A67"/>
    <w:rsid w:val="005A346C"/>
    <w:rsid w:val="005A38E8"/>
    <w:rsid w:val="005A597E"/>
    <w:rsid w:val="005A7480"/>
    <w:rsid w:val="005A7FA0"/>
    <w:rsid w:val="005B3C5E"/>
    <w:rsid w:val="005B669A"/>
    <w:rsid w:val="005C3410"/>
    <w:rsid w:val="005C4E13"/>
    <w:rsid w:val="005C6033"/>
    <w:rsid w:val="005D312B"/>
    <w:rsid w:val="005D5B82"/>
    <w:rsid w:val="005E2FB6"/>
    <w:rsid w:val="005E3E6B"/>
    <w:rsid w:val="005E407D"/>
    <w:rsid w:val="005E4116"/>
    <w:rsid w:val="005E4676"/>
    <w:rsid w:val="005E4893"/>
    <w:rsid w:val="005E4A98"/>
    <w:rsid w:val="005E5CC2"/>
    <w:rsid w:val="005F0CDF"/>
    <w:rsid w:val="005F32BB"/>
    <w:rsid w:val="005F351D"/>
    <w:rsid w:val="005F6CD5"/>
    <w:rsid w:val="005F7D17"/>
    <w:rsid w:val="00605443"/>
    <w:rsid w:val="00611126"/>
    <w:rsid w:val="006119D1"/>
    <w:rsid w:val="006121B9"/>
    <w:rsid w:val="00613EDE"/>
    <w:rsid w:val="00614C8C"/>
    <w:rsid w:val="00622B58"/>
    <w:rsid w:val="0062387C"/>
    <w:rsid w:val="00624028"/>
    <w:rsid w:val="00624D8E"/>
    <w:rsid w:val="00632228"/>
    <w:rsid w:val="00633473"/>
    <w:rsid w:val="00633548"/>
    <w:rsid w:val="00635424"/>
    <w:rsid w:val="0063544A"/>
    <w:rsid w:val="00635653"/>
    <w:rsid w:val="00636038"/>
    <w:rsid w:val="0063792C"/>
    <w:rsid w:val="0064119F"/>
    <w:rsid w:val="00650AD4"/>
    <w:rsid w:val="00650F0C"/>
    <w:rsid w:val="006632F6"/>
    <w:rsid w:val="0066504E"/>
    <w:rsid w:val="00665076"/>
    <w:rsid w:val="00666930"/>
    <w:rsid w:val="006706F2"/>
    <w:rsid w:val="00677DB5"/>
    <w:rsid w:val="006812EA"/>
    <w:rsid w:val="00683900"/>
    <w:rsid w:val="006864AA"/>
    <w:rsid w:val="00686C14"/>
    <w:rsid w:val="00695010"/>
    <w:rsid w:val="0069651D"/>
    <w:rsid w:val="00696EF6"/>
    <w:rsid w:val="006A1783"/>
    <w:rsid w:val="006A2D80"/>
    <w:rsid w:val="006B1B52"/>
    <w:rsid w:val="006C0DB6"/>
    <w:rsid w:val="006C5ACD"/>
    <w:rsid w:val="006C5EA1"/>
    <w:rsid w:val="006D2504"/>
    <w:rsid w:val="006D7CAB"/>
    <w:rsid w:val="006E0FDA"/>
    <w:rsid w:val="006E2AA3"/>
    <w:rsid w:val="006E78AC"/>
    <w:rsid w:val="006F1CC5"/>
    <w:rsid w:val="006F4E1A"/>
    <w:rsid w:val="006F7377"/>
    <w:rsid w:val="00700BF0"/>
    <w:rsid w:val="00704036"/>
    <w:rsid w:val="0070547F"/>
    <w:rsid w:val="0070699A"/>
    <w:rsid w:val="00706A6C"/>
    <w:rsid w:val="0071304D"/>
    <w:rsid w:val="0072221A"/>
    <w:rsid w:val="00722EFA"/>
    <w:rsid w:val="00722FAC"/>
    <w:rsid w:val="007275E7"/>
    <w:rsid w:val="00730738"/>
    <w:rsid w:val="0073094D"/>
    <w:rsid w:val="007315DD"/>
    <w:rsid w:val="00735147"/>
    <w:rsid w:val="00741A1A"/>
    <w:rsid w:val="00743DA3"/>
    <w:rsid w:val="00746837"/>
    <w:rsid w:val="007478B7"/>
    <w:rsid w:val="00756290"/>
    <w:rsid w:val="007569DD"/>
    <w:rsid w:val="00760C9E"/>
    <w:rsid w:val="00761B56"/>
    <w:rsid w:val="0076226D"/>
    <w:rsid w:val="00762C26"/>
    <w:rsid w:val="0076580D"/>
    <w:rsid w:val="00766210"/>
    <w:rsid w:val="0077197F"/>
    <w:rsid w:val="00771ECA"/>
    <w:rsid w:val="0077511B"/>
    <w:rsid w:val="0077714C"/>
    <w:rsid w:val="00777C9C"/>
    <w:rsid w:val="007834DD"/>
    <w:rsid w:val="00783C06"/>
    <w:rsid w:val="00791686"/>
    <w:rsid w:val="00793C82"/>
    <w:rsid w:val="00794A8B"/>
    <w:rsid w:val="00796875"/>
    <w:rsid w:val="007976B5"/>
    <w:rsid w:val="007A01E6"/>
    <w:rsid w:val="007A261E"/>
    <w:rsid w:val="007A28F1"/>
    <w:rsid w:val="007A595E"/>
    <w:rsid w:val="007A6191"/>
    <w:rsid w:val="007A73A5"/>
    <w:rsid w:val="007B0E41"/>
    <w:rsid w:val="007B131E"/>
    <w:rsid w:val="007B18A9"/>
    <w:rsid w:val="007B2E2F"/>
    <w:rsid w:val="007C2A26"/>
    <w:rsid w:val="007C387F"/>
    <w:rsid w:val="007C4DC6"/>
    <w:rsid w:val="007D0274"/>
    <w:rsid w:val="007D2842"/>
    <w:rsid w:val="007D3000"/>
    <w:rsid w:val="007D3AB5"/>
    <w:rsid w:val="007E36F0"/>
    <w:rsid w:val="007E45BF"/>
    <w:rsid w:val="007F0553"/>
    <w:rsid w:val="007F0B05"/>
    <w:rsid w:val="007F2854"/>
    <w:rsid w:val="007F52C4"/>
    <w:rsid w:val="007F5C00"/>
    <w:rsid w:val="008003EA"/>
    <w:rsid w:val="00805383"/>
    <w:rsid w:val="00815955"/>
    <w:rsid w:val="0082229B"/>
    <w:rsid w:val="00822A57"/>
    <w:rsid w:val="0082313C"/>
    <w:rsid w:val="00823E7F"/>
    <w:rsid w:val="00843DD8"/>
    <w:rsid w:val="008479FD"/>
    <w:rsid w:val="00850B3C"/>
    <w:rsid w:val="008534C9"/>
    <w:rsid w:val="00854E8A"/>
    <w:rsid w:val="00856C22"/>
    <w:rsid w:val="0086382B"/>
    <w:rsid w:val="008643CC"/>
    <w:rsid w:val="008647BB"/>
    <w:rsid w:val="00866CD4"/>
    <w:rsid w:val="008710AB"/>
    <w:rsid w:val="0087566C"/>
    <w:rsid w:val="008769CD"/>
    <w:rsid w:val="00876C36"/>
    <w:rsid w:val="00880044"/>
    <w:rsid w:val="00880BBA"/>
    <w:rsid w:val="00882F74"/>
    <w:rsid w:val="008840B4"/>
    <w:rsid w:val="00886AFD"/>
    <w:rsid w:val="00886C17"/>
    <w:rsid w:val="0089007A"/>
    <w:rsid w:val="00891386"/>
    <w:rsid w:val="00892A3F"/>
    <w:rsid w:val="00895459"/>
    <w:rsid w:val="008A5774"/>
    <w:rsid w:val="008B4AF7"/>
    <w:rsid w:val="008B52BE"/>
    <w:rsid w:val="008C227E"/>
    <w:rsid w:val="008C2C65"/>
    <w:rsid w:val="008C3BC1"/>
    <w:rsid w:val="008C41D4"/>
    <w:rsid w:val="008D1A43"/>
    <w:rsid w:val="008D349F"/>
    <w:rsid w:val="008D4A67"/>
    <w:rsid w:val="008E0018"/>
    <w:rsid w:val="008E1DF6"/>
    <w:rsid w:val="008E49AB"/>
    <w:rsid w:val="008F1EFA"/>
    <w:rsid w:val="008F2072"/>
    <w:rsid w:val="008F2767"/>
    <w:rsid w:val="008F29A3"/>
    <w:rsid w:val="008F4258"/>
    <w:rsid w:val="008F6095"/>
    <w:rsid w:val="008F75A0"/>
    <w:rsid w:val="008F7EE5"/>
    <w:rsid w:val="00900631"/>
    <w:rsid w:val="00900888"/>
    <w:rsid w:val="00900971"/>
    <w:rsid w:val="0090129F"/>
    <w:rsid w:val="00901776"/>
    <w:rsid w:val="0090413B"/>
    <w:rsid w:val="00904255"/>
    <w:rsid w:val="00906451"/>
    <w:rsid w:val="009124B0"/>
    <w:rsid w:val="00917916"/>
    <w:rsid w:val="00917EDB"/>
    <w:rsid w:val="00922EA3"/>
    <w:rsid w:val="009256D3"/>
    <w:rsid w:val="009302C8"/>
    <w:rsid w:val="009310BD"/>
    <w:rsid w:val="00933C03"/>
    <w:rsid w:val="00944137"/>
    <w:rsid w:val="00945231"/>
    <w:rsid w:val="00945278"/>
    <w:rsid w:val="00947012"/>
    <w:rsid w:val="009508CD"/>
    <w:rsid w:val="00952088"/>
    <w:rsid w:val="009555EA"/>
    <w:rsid w:val="00955B64"/>
    <w:rsid w:val="0095669E"/>
    <w:rsid w:val="0096777E"/>
    <w:rsid w:val="00980FEF"/>
    <w:rsid w:val="0098582F"/>
    <w:rsid w:val="0098586F"/>
    <w:rsid w:val="00987FA4"/>
    <w:rsid w:val="00995F19"/>
    <w:rsid w:val="009A489C"/>
    <w:rsid w:val="009A542B"/>
    <w:rsid w:val="009A6238"/>
    <w:rsid w:val="009B083D"/>
    <w:rsid w:val="009B22AD"/>
    <w:rsid w:val="009B2443"/>
    <w:rsid w:val="009C21C9"/>
    <w:rsid w:val="009C40EF"/>
    <w:rsid w:val="009C4AFF"/>
    <w:rsid w:val="009D1401"/>
    <w:rsid w:val="009E3DC5"/>
    <w:rsid w:val="009E4532"/>
    <w:rsid w:val="009E47DA"/>
    <w:rsid w:val="009E4A8F"/>
    <w:rsid w:val="00A04A68"/>
    <w:rsid w:val="00A058DD"/>
    <w:rsid w:val="00A07C10"/>
    <w:rsid w:val="00A07DE3"/>
    <w:rsid w:val="00A122A6"/>
    <w:rsid w:val="00A1529D"/>
    <w:rsid w:val="00A263AE"/>
    <w:rsid w:val="00A26FE0"/>
    <w:rsid w:val="00A27C88"/>
    <w:rsid w:val="00A3204D"/>
    <w:rsid w:val="00A3250C"/>
    <w:rsid w:val="00A353A7"/>
    <w:rsid w:val="00A409D5"/>
    <w:rsid w:val="00A43A7E"/>
    <w:rsid w:val="00A4602D"/>
    <w:rsid w:val="00A47729"/>
    <w:rsid w:val="00A47DAB"/>
    <w:rsid w:val="00A54630"/>
    <w:rsid w:val="00A557B3"/>
    <w:rsid w:val="00A624AD"/>
    <w:rsid w:val="00A636AD"/>
    <w:rsid w:val="00A70F56"/>
    <w:rsid w:val="00A737FC"/>
    <w:rsid w:val="00A77A29"/>
    <w:rsid w:val="00A810DE"/>
    <w:rsid w:val="00A8134F"/>
    <w:rsid w:val="00A81DA4"/>
    <w:rsid w:val="00A838FA"/>
    <w:rsid w:val="00A83E5F"/>
    <w:rsid w:val="00A86961"/>
    <w:rsid w:val="00A9016F"/>
    <w:rsid w:val="00A917B3"/>
    <w:rsid w:val="00A94CB0"/>
    <w:rsid w:val="00A968D0"/>
    <w:rsid w:val="00A97F56"/>
    <w:rsid w:val="00AA0227"/>
    <w:rsid w:val="00AA0300"/>
    <w:rsid w:val="00AB1422"/>
    <w:rsid w:val="00AD1EB2"/>
    <w:rsid w:val="00AD3501"/>
    <w:rsid w:val="00AD59C2"/>
    <w:rsid w:val="00AD5B44"/>
    <w:rsid w:val="00AE22AE"/>
    <w:rsid w:val="00AF0C64"/>
    <w:rsid w:val="00AF442B"/>
    <w:rsid w:val="00AF4AA1"/>
    <w:rsid w:val="00AF6FCF"/>
    <w:rsid w:val="00AF7621"/>
    <w:rsid w:val="00AF7C00"/>
    <w:rsid w:val="00B0052A"/>
    <w:rsid w:val="00B008F4"/>
    <w:rsid w:val="00B026FA"/>
    <w:rsid w:val="00B03A52"/>
    <w:rsid w:val="00B04519"/>
    <w:rsid w:val="00B070D1"/>
    <w:rsid w:val="00B103F9"/>
    <w:rsid w:val="00B10D86"/>
    <w:rsid w:val="00B11C46"/>
    <w:rsid w:val="00B11C5B"/>
    <w:rsid w:val="00B15649"/>
    <w:rsid w:val="00B168F1"/>
    <w:rsid w:val="00B16D33"/>
    <w:rsid w:val="00B17876"/>
    <w:rsid w:val="00B3036E"/>
    <w:rsid w:val="00B30CE2"/>
    <w:rsid w:val="00B31C76"/>
    <w:rsid w:val="00B31FD4"/>
    <w:rsid w:val="00B36934"/>
    <w:rsid w:val="00B4274B"/>
    <w:rsid w:val="00B43533"/>
    <w:rsid w:val="00B436E8"/>
    <w:rsid w:val="00B473C7"/>
    <w:rsid w:val="00B503A3"/>
    <w:rsid w:val="00B677BB"/>
    <w:rsid w:val="00B70152"/>
    <w:rsid w:val="00B71108"/>
    <w:rsid w:val="00B73861"/>
    <w:rsid w:val="00B7390E"/>
    <w:rsid w:val="00B74C2A"/>
    <w:rsid w:val="00B76DD9"/>
    <w:rsid w:val="00B77408"/>
    <w:rsid w:val="00B81CDB"/>
    <w:rsid w:val="00B81D4A"/>
    <w:rsid w:val="00B875B6"/>
    <w:rsid w:val="00B87639"/>
    <w:rsid w:val="00B91D29"/>
    <w:rsid w:val="00BA225E"/>
    <w:rsid w:val="00BA527A"/>
    <w:rsid w:val="00BA7E7B"/>
    <w:rsid w:val="00BB301C"/>
    <w:rsid w:val="00BC390D"/>
    <w:rsid w:val="00BC4832"/>
    <w:rsid w:val="00BC6EE6"/>
    <w:rsid w:val="00BD53F0"/>
    <w:rsid w:val="00BD54D1"/>
    <w:rsid w:val="00BD6AA9"/>
    <w:rsid w:val="00BE125C"/>
    <w:rsid w:val="00BE3F3A"/>
    <w:rsid w:val="00BF0E26"/>
    <w:rsid w:val="00BF2610"/>
    <w:rsid w:val="00BF2624"/>
    <w:rsid w:val="00BF4A38"/>
    <w:rsid w:val="00C013E5"/>
    <w:rsid w:val="00C04DB6"/>
    <w:rsid w:val="00C05BB9"/>
    <w:rsid w:val="00C1265F"/>
    <w:rsid w:val="00C140E1"/>
    <w:rsid w:val="00C177D3"/>
    <w:rsid w:val="00C23FC8"/>
    <w:rsid w:val="00C33F4E"/>
    <w:rsid w:val="00C349CE"/>
    <w:rsid w:val="00C36385"/>
    <w:rsid w:val="00C41992"/>
    <w:rsid w:val="00C429BD"/>
    <w:rsid w:val="00C42CBD"/>
    <w:rsid w:val="00C508BB"/>
    <w:rsid w:val="00C50952"/>
    <w:rsid w:val="00C529A8"/>
    <w:rsid w:val="00C53942"/>
    <w:rsid w:val="00C6010D"/>
    <w:rsid w:val="00C67BBD"/>
    <w:rsid w:val="00C67ECD"/>
    <w:rsid w:val="00C7142F"/>
    <w:rsid w:val="00C731F8"/>
    <w:rsid w:val="00C7327A"/>
    <w:rsid w:val="00C73841"/>
    <w:rsid w:val="00C73EE5"/>
    <w:rsid w:val="00C766A3"/>
    <w:rsid w:val="00C8000A"/>
    <w:rsid w:val="00C81D5A"/>
    <w:rsid w:val="00C91B14"/>
    <w:rsid w:val="00C94230"/>
    <w:rsid w:val="00C96C8B"/>
    <w:rsid w:val="00CA06B1"/>
    <w:rsid w:val="00CA3C19"/>
    <w:rsid w:val="00CB1325"/>
    <w:rsid w:val="00CB4BB1"/>
    <w:rsid w:val="00CB6D23"/>
    <w:rsid w:val="00CC07F7"/>
    <w:rsid w:val="00CC2984"/>
    <w:rsid w:val="00CC2997"/>
    <w:rsid w:val="00CC3174"/>
    <w:rsid w:val="00CD002B"/>
    <w:rsid w:val="00CD3978"/>
    <w:rsid w:val="00CD39E8"/>
    <w:rsid w:val="00CD44FE"/>
    <w:rsid w:val="00CD7F9E"/>
    <w:rsid w:val="00CE3FF9"/>
    <w:rsid w:val="00CF1065"/>
    <w:rsid w:val="00CF29EE"/>
    <w:rsid w:val="00CF4465"/>
    <w:rsid w:val="00D01180"/>
    <w:rsid w:val="00D01A9F"/>
    <w:rsid w:val="00D024CA"/>
    <w:rsid w:val="00D0352C"/>
    <w:rsid w:val="00D05B5E"/>
    <w:rsid w:val="00D1013B"/>
    <w:rsid w:val="00D1263F"/>
    <w:rsid w:val="00D13DED"/>
    <w:rsid w:val="00D160C7"/>
    <w:rsid w:val="00D27355"/>
    <w:rsid w:val="00D30DCF"/>
    <w:rsid w:val="00D3297B"/>
    <w:rsid w:val="00D32D9F"/>
    <w:rsid w:val="00D350E7"/>
    <w:rsid w:val="00D35A15"/>
    <w:rsid w:val="00D3735B"/>
    <w:rsid w:val="00D4245D"/>
    <w:rsid w:val="00D50058"/>
    <w:rsid w:val="00D50FBA"/>
    <w:rsid w:val="00D5156A"/>
    <w:rsid w:val="00D540C8"/>
    <w:rsid w:val="00D5720E"/>
    <w:rsid w:val="00D60187"/>
    <w:rsid w:val="00D616E6"/>
    <w:rsid w:val="00D619E2"/>
    <w:rsid w:val="00D63CC6"/>
    <w:rsid w:val="00D675A2"/>
    <w:rsid w:val="00D71D8D"/>
    <w:rsid w:val="00D83B8E"/>
    <w:rsid w:val="00D87339"/>
    <w:rsid w:val="00D87597"/>
    <w:rsid w:val="00D87EBF"/>
    <w:rsid w:val="00D901C9"/>
    <w:rsid w:val="00DA1147"/>
    <w:rsid w:val="00DA6DDB"/>
    <w:rsid w:val="00DB352A"/>
    <w:rsid w:val="00DB372B"/>
    <w:rsid w:val="00DB37E9"/>
    <w:rsid w:val="00DB4764"/>
    <w:rsid w:val="00DB4B2E"/>
    <w:rsid w:val="00DC40FC"/>
    <w:rsid w:val="00DD3FB3"/>
    <w:rsid w:val="00DD4869"/>
    <w:rsid w:val="00DD509C"/>
    <w:rsid w:val="00DD534C"/>
    <w:rsid w:val="00DD7422"/>
    <w:rsid w:val="00DD78A5"/>
    <w:rsid w:val="00DE3CDB"/>
    <w:rsid w:val="00DE48B9"/>
    <w:rsid w:val="00DE56EC"/>
    <w:rsid w:val="00DE6135"/>
    <w:rsid w:val="00DF36DE"/>
    <w:rsid w:val="00DF5818"/>
    <w:rsid w:val="00DF5CC9"/>
    <w:rsid w:val="00DF635E"/>
    <w:rsid w:val="00DF78BD"/>
    <w:rsid w:val="00E04007"/>
    <w:rsid w:val="00E04C85"/>
    <w:rsid w:val="00E11EDC"/>
    <w:rsid w:val="00E16A90"/>
    <w:rsid w:val="00E2793B"/>
    <w:rsid w:val="00E32A89"/>
    <w:rsid w:val="00E35C74"/>
    <w:rsid w:val="00E36147"/>
    <w:rsid w:val="00E403D6"/>
    <w:rsid w:val="00E435DA"/>
    <w:rsid w:val="00E47515"/>
    <w:rsid w:val="00E54227"/>
    <w:rsid w:val="00E558D7"/>
    <w:rsid w:val="00E6224F"/>
    <w:rsid w:val="00E622AA"/>
    <w:rsid w:val="00E639C7"/>
    <w:rsid w:val="00E649C1"/>
    <w:rsid w:val="00E679CD"/>
    <w:rsid w:val="00E76000"/>
    <w:rsid w:val="00E7679E"/>
    <w:rsid w:val="00E805F6"/>
    <w:rsid w:val="00E81B45"/>
    <w:rsid w:val="00E81C1B"/>
    <w:rsid w:val="00E83E71"/>
    <w:rsid w:val="00E872DF"/>
    <w:rsid w:val="00E90942"/>
    <w:rsid w:val="00E912A5"/>
    <w:rsid w:val="00E95FD8"/>
    <w:rsid w:val="00E968B1"/>
    <w:rsid w:val="00EA19AF"/>
    <w:rsid w:val="00EA2379"/>
    <w:rsid w:val="00EA5C41"/>
    <w:rsid w:val="00EB0D00"/>
    <w:rsid w:val="00EB3C1B"/>
    <w:rsid w:val="00EB7628"/>
    <w:rsid w:val="00EC165E"/>
    <w:rsid w:val="00EC1F6D"/>
    <w:rsid w:val="00EC2AF6"/>
    <w:rsid w:val="00EC384B"/>
    <w:rsid w:val="00EC5E58"/>
    <w:rsid w:val="00ED0677"/>
    <w:rsid w:val="00ED1340"/>
    <w:rsid w:val="00ED1C12"/>
    <w:rsid w:val="00ED3683"/>
    <w:rsid w:val="00EE4700"/>
    <w:rsid w:val="00EE54A4"/>
    <w:rsid w:val="00EE65C9"/>
    <w:rsid w:val="00EE6E68"/>
    <w:rsid w:val="00EF08B7"/>
    <w:rsid w:val="00EF0C0C"/>
    <w:rsid w:val="00EF6F44"/>
    <w:rsid w:val="00EF7810"/>
    <w:rsid w:val="00F00A57"/>
    <w:rsid w:val="00F01129"/>
    <w:rsid w:val="00F028C9"/>
    <w:rsid w:val="00F034E7"/>
    <w:rsid w:val="00F1019C"/>
    <w:rsid w:val="00F10A15"/>
    <w:rsid w:val="00F16C8B"/>
    <w:rsid w:val="00F17C5C"/>
    <w:rsid w:val="00F211E5"/>
    <w:rsid w:val="00F22C96"/>
    <w:rsid w:val="00F23DAB"/>
    <w:rsid w:val="00F23E5D"/>
    <w:rsid w:val="00F246B2"/>
    <w:rsid w:val="00F2599F"/>
    <w:rsid w:val="00F26F99"/>
    <w:rsid w:val="00F270C8"/>
    <w:rsid w:val="00F27100"/>
    <w:rsid w:val="00F27B4C"/>
    <w:rsid w:val="00F33F02"/>
    <w:rsid w:val="00F348F2"/>
    <w:rsid w:val="00F34A35"/>
    <w:rsid w:val="00F35432"/>
    <w:rsid w:val="00F36175"/>
    <w:rsid w:val="00F411A0"/>
    <w:rsid w:val="00F42419"/>
    <w:rsid w:val="00F4298B"/>
    <w:rsid w:val="00F5432C"/>
    <w:rsid w:val="00F60813"/>
    <w:rsid w:val="00F61A27"/>
    <w:rsid w:val="00F62E87"/>
    <w:rsid w:val="00F6465D"/>
    <w:rsid w:val="00F67AAC"/>
    <w:rsid w:val="00F67FCC"/>
    <w:rsid w:val="00F70802"/>
    <w:rsid w:val="00F75BB9"/>
    <w:rsid w:val="00F807C8"/>
    <w:rsid w:val="00F81AD9"/>
    <w:rsid w:val="00F87CE9"/>
    <w:rsid w:val="00F91646"/>
    <w:rsid w:val="00F930F4"/>
    <w:rsid w:val="00F95D41"/>
    <w:rsid w:val="00FA2F8B"/>
    <w:rsid w:val="00FA4296"/>
    <w:rsid w:val="00FA4492"/>
    <w:rsid w:val="00FB030C"/>
    <w:rsid w:val="00FB6DC6"/>
    <w:rsid w:val="00FC2A1D"/>
    <w:rsid w:val="00FC623E"/>
    <w:rsid w:val="00FD01F0"/>
    <w:rsid w:val="00FD118B"/>
    <w:rsid w:val="00FD12B4"/>
    <w:rsid w:val="00FD18E8"/>
    <w:rsid w:val="00FD614F"/>
    <w:rsid w:val="00FE5C42"/>
    <w:rsid w:val="00FF2ADE"/>
    <w:rsid w:val="00FF3695"/>
    <w:rsid w:val="00FF5DA5"/>
    <w:rsid w:val="00FF720D"/>
    <w:rsid w:val="05C40F6A"/>
    <w:rsid w:val="062E379C"/>
    <w:rsid w:val="076A5A65"/>
    <w:rsid w:val="09F731CC"/>
    <w:rsid w:val="0BB9647D"/>
    <w:rsid w:val="1DA74733"/>
    <w:rsid w:val="1EBB66E3"/>
    <w:rsid w:val="22E6406C"/>
    <w:rsid w:val="23445C83"/>
    <w:rsid w:val="254E5F70"/>
    <w:rsid w:val="27A03ECB"/>
    <w:rsid w:val="2D7E7E49"/>
    <w:rsid w:val="31B85BEF"/>
    <w:rsid w:val="43AC1144"/>
    <w:rsid w:val="463C3BBB"/>
    <w:rsid w:val="49783EA5"/>
    <w:rsid w:val="4B2B1EAE"/>
    <w:rsid w:val="4C286CDC"/>
    <w:rsid w:val="4DC91723"/>
    <w:rsid w:val="55CF5FE7"/>
    <w:rsid w:val="62A34753"/>
    <w:rsid w:val="66F3624A"/>
    <w:rsid w:val="6AA57299"/>
    <w:rsid w:val="72055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219A5C-80D5-4EE7-B9BB-62E208C9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D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81DA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28"/>
    </w:rPr>
  </w:style>
  <w:style w:type="paragraph" w:styleId="2">
    <w:name w:val="heading 2"/>
    <w:basedOn w:val="a"/>
    <w:next w:val="a"/>
    <w:link w:val="2Char"/>
    <w:qFormat/>
    <w:rsid w:val="00A81DA4"/>
    <w:pPr>
      <w:keepNext/>
      <w:keepLines/>
      <w:numPr>
        <w:ilvl w:val="1"/>
        <w:numId w:val="1"/>
      </w:numPr>
      <w:spacing w:beforeLines="50" w:afterLines="50" w:line="360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A81D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</w:rPr>
  </w:style>
  <w:style w:type="paragraph" w:styleId="4">
    <w:name w:val="heading 4"/>
    <w:basedOn w:val="a"/>
    <w:next w:val="a"/>
    <w:link w:val="4Char"/>
    <w:qFormat/>
    <w:rsid w:val="00A81DA4"/>
    <w:pPr>
      <w:keepNext/>
      <w:keepLines/>
      <w:numPr>
        <w:ilvl w:val="3"/>
        <w:numId w:val="1"/>
      </w:numPr>
      <w:tabs>
        <w:tab w:val="left" w:pos="630"/>
      </w:tabs>
      <w:spacing w:before="280" w:after="290" w:line="377" w:lineRule="auto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qFormat/>
    <w:rsid w:val="00A81DA4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A81DA4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Char"/>
    <w:qFormat/>
    <w:rsid w:val="00A81DA4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81DA4"/>
    <w:pPr>
      <w:keepNext/>
      <w:keepLines/>
      <w:numPr>
        <w:ilvl w:val="7"/>
        <w:numId w:val="1"/>
      </w:numPr>
      <w:spacing w:beforeLines="50" w:afterLines="50"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Char"/>
    <w:qFormat/>
    <w:rsid w:val="00A81DA4"/>
    <w:pPr>
      <w:keepNext/>
      <w:keepLines/>
      <w:numPr>
        <w:ilvl w:val="8"/>
        <w:numId w:val="1"/>
      </w:numPr>
      <w:spacing w:beforeLines="50" w:afterLines="50"/>
      <w:jc w:val="center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qFormat/>
    <w:rsid w:val="00A81DA4"/>
    <w:pPr>
      <w:ind w:left="1440"/>
      <w:jc w:val="left"/>
    </w:pPr>
    <w:rPr>
      <w:sz w:val="18"/>
      <w:szCs w:val="18"/>
    </w:rPr>
  </w:style>
  <w:style w:type="paragraph" w:styleId="a3">
    <w:name w:val="annotation text"/>
    <w:basedOn w:val="a"/>
    <w:link w:val="Char"/>
    <w:uiPriority w:val="99"/>
    <w:semiHidden/>
    <w:unhideWhenUsed/>
    <w:qFormat/>
    <w:rsid w:val="00A81DA4"/>
    <w:pPr>
      <w:jc w:val="left"/>
    </w:pPr>
  </w:style>
  <w:style w:type="paragraph" w:styleId="a4">
    <w:name w:val="Body Text"/>
    <w:basedOn w:val="a"/>
    <w:link w:val="Char0"/>
    <w:qFormat/>
    <w:rsid w:val="00A81DA4"/>
    <w:pPr>
      <w:widowControl/>
      <w:spacing w:before="120" w:after="120"/>
    </w:pPr>
    <w:rPr>
      <w:rFonts w:ascii="Arial" w:hAnsi="Arial"/>
      <w:kern w:val="0"/>
      <w:sz w:val="22"/>
      <w:szCs w:val="20"/>
      <w:lang w:eastAsia="en-US"/>
    </w:rPr>
  </w:style>
  <w:style w:type="paragraph" w:styleId="a5">
    <w:name w:val="Body Text Indent"/>
    <w:basedOn w:val="a"/>
    <w:link w:val="Char1"/>
    <w:unhideWhenUsed/>
    <w:qFormat/>
    <w:rsid w:val="00A81DA4"/>
    <w:pPr>
      <w:spacing w:after="120"/>
      <w:ind w:leftChars="200" w:left="420"/>
    </w:pPr>
  </w:style>
  <w:style w:type="paragraph" w:styleId="50">
    <w:name w:val="toc 5"/>
    <w:basedOn w:val="a"/>
    <w:next w:val="a"/>
    <w:uiPriority w:val="39"/>
    <w:qFormat/>
    <w:rsid w:val="00A81DA4"/>
    <w:pPr>
      <w:ind w:left="960"/>
      <w:jc w:val="left"/>
    </w:pPr>
    <w:rPr>
      <w:sz w:val="18"/>
      <w:szCs w:val="18"/>
    </w:rPr>
  </w:style>
  <w:style w:type="paragraph" w:styleId="30">
    <w:name w:val="toc 3"/>
    <w:next w:val="a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afterLines="50"/>
      <w:ind w:leftChars="400" w:left="400"/>
    </w:pPr>
    <w:rPr>
      <w:rFonts w:ascii="Times New Roman" w:hAnsi="Times New Roman"/>
      <w:sz w:val="24"/>
      <w:szCs w:val="24"/>
    </w:rPr>
  </w:style>
  <w:style w:type="paragraph" w:styleId="80">
    <w:name w:val="toc 8"/>
    <w:basedOn w:val="a"/>
    <w:next w:val="a"/>
    <w:uiPriority w:val="39"/>
    <w:qFormat/>
    <w:rsid w:val="00A81DA4"/>
    <w:pPr>
      <w:ind w:left="1680"/>
      <w:jc w:val="left"/>
    </w:pPr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qFormat/>
    <w:rsid w:val="00A81DA4"/>
    <w:rPr>
      <w:sz w:val="18"/>
      <w:szCs w:val="18"/>
    </w:rPr>
  </w:style>
  <w:style w:type="paragraph" w:styleId="a7">
    <w:name w:val="footer"/>
    <w:basedOn w:val="a"/>
    <w:link w:val="Char3"/>
    <w:uiPriority w:val="99"/>
    <w:qFormat/>
    <w:rsid w:val="00A81DA4"/>
    <w:pPr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qFormat/>
    <w:rsid w:val="00A81DA4"/>
    <w:pPr>
      <w:pBdr>
        <w:bottom w:val="single" w:sz="4" w:space="1" w:color="auto"/>
      </w:pBdr>
      <w:adjustRightInd w:val="0"/>
      <w:snapToGrid w:val="0"/>
      <w:jc w:val="right"/>
    </w:pPr>
    <w:rPr>
      <w:sz w:val="18"/>
      <w:szCs w:val="18"/>
    </w:rPr>
  </w:style>
  <w:style w:type="paragraph" w:styleId="10">
    <w:name w:val="toc 1"/>
    <w:next w:val="20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beforeLines="100" w:afterLines="50"/>
    </w:pPr>
    <w:rPr>
      <w:rFonts w:ascii="Times New Roman" w:hAnsi="Times New Roman"/>
      <w:b/>
      <w:sz w:val="24"/>
      <w:szCs w:val="24"/>
    </w:rPr>
  </w:style>
  <w:style w:type="paragraph" w:styleId="20">
    <w:name w:val="toc 2"/>
    <w:next w:val="30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afterLines="50"/>
      <w:ind w:leftChars="200" w:left="200"/>
    </w:pPr>
    <w:rPr>
      <w:rFonts w:ascii="Times New Roman" w:hAnsi="Times New Roman"/>
      <w:sz w:val="24"/>
      <w:szCs w:val="24"/>
    </w:rPr>
  </w:style>
  <w:style w:type="paragraph" w:styleId="40">
    <w:name w:val="toc 4"/>
    <w:basedOn w:val="a"/>
    <w:next w:val="a"/>
    <w:uiPriority w:val="39"/>
    <w:qFormat/>
    <w:rsid w:val="00A81DA4"/>
    <w:pPr>
      <w:tabs>
        <w:tab w:val="right" w:leader="dot" w:pos="8493"/>
      </w:tabs>
      <w:spacing w:afterLines="50"/>
      <w:ind w:leftChars="600" w:left="1260"/>
    </w:pPr>
    <w:rPr>
      <w:rFonts w:ascii="Arial" w:eastAsia="楷体_GB2312" w:hAnsi="Arial"/>
      <w:i/>
    </w:rPr>
  </w:style>
  <w:style w:type="paragraph" w:styleId="a9">
    <w:name w:val="Subtitle"/>
    <w:basedOn w:val="a"/>
    <w:next w:val="a"/>
    <w:link w:val="Char5"/>
    <w:uiPriority w:val="11"/>
    <w:qFormat/>
    <w:rsid w:val="00A81DA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0">
    <w:name w:val="toc 6"/>
    <w:basedOn w:val="a"/>
    <w:next w:val="a"/>
    <w:uiPriority w:val="39"/>
    <w:qFormat/>
    <w:rsid w:val="00A81DA4"/>
    <w:pPr>
      <w:ind w:left="1200"/>
      <w:jc w:val="left"/>
    </w:pPr>
    <w:rPr>
      <w:sz w:val="18"/>
      <w:szCs w:val="18"/>
    </w:rPr>
  </w:style>
  <w:style w:type="paragraph" w:styleId="90">
    <w:name w:val="toc 9"/>
    <w:basedOn w:val="a"/>
    <w:next w:val="a"/>
    <w:uiPriority w:val="39"/>
    <w:qFormat/>
    <w:rsid w:val="00A81DA4"/>
    <w:pPr>
      <w:ind w:left="192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qFormat/>
    <w:rsid w:val="00A81DA4"/>
    <w:pPr>
      <w:widowControl/>
      <w:jc w:val="left"/>
    </w:pPr>
    <w:rPr>
      <w:rFonts w:ascii="PMingLiU" w:eastAsia="PMingLiU" w:hAnsi="PMingLiU" w:cs="PMingLiU"/>
      <w:kern w:val="0"/>
      <w:sz w:val="24"/>
      <w:lang w:eastAsia="zh-TW"/>
    </w:rPr>
  </w:style>
  <w:style w:type="paragraph" w:styleId="ab">
    <w:name w:val="Title"/>
    <w:basedOn w:val="a"/>
    <w:link w:val="Char6"/>
    <w:qFormat/>
    <w:rsid w:val="00A81DA4"/>
    <w:pPr>
      <w:spacing w:before="240" w:after="60"/>
      <w:jc w:val="center"/>
      <w:outlineLvl w:val="0"/>
    </w:pPr>
    <w:rPr>
      <w:rFonts w:ascii="Arial" w:eastAsia="黑体" w:hAnsi="Arial" w:cs="Arial"/>
      <w:b/>
      <w:bCs/>
      <w:sz w:val="32"/>
      <w:szCs w:val="30"/>
    </w:rPr>
  </w:style>
  <w:style w:type="paragraph" w:styleId="ac">
    <w:name w:val="annotation subject"/>
    <w:basedOn w:val="a3"/>
    <w:next w:val="a3"/>
    <w:link w:val="Char7"/>
    <w:uiPriority w:val="99"/>
    <w:semiHidden/>
    <w:unhideWhenUsed/>
    <w:qFormat/>
    <w:rsid w:val="00A81DA4"/>
    <w:rPr>
      <w:b/>
      <w:bCs/>
    </w:rPr>
  </w:style>
  <w:style w:type="table" w:styleId="ad">
    <w:name w:val="Table Grid"/>
    <w:basedOn w:val="a1"/>
    <w:qFormat/>
    <w:rsid w:val="00A81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qFormat/>
    <w:rsid w:val="00A81DA4"/>
  </w:style>
  <w:style w:type="character" w:styleId="af">
    <w:name w:val="Hyperlink"/>
    <w:uiPriority w:val="99"/>
    <w:qFormat/>
    <w:rsid w:val="00A81DA4"/>
    <w:rPr>
      <w:color w:val="0000FF"/>
      <w:u w:val="single"/>
    </w:rPr>
  </w:style>
  <w:style w:type="character" w:styleId="af0">
    <w:name w:val="annotation reference"/>
    <w:basedOn w:val="a0"/>
    <w:unhideWhenUsed/>
    <w:qFormat/>
    <w:rsid w:val="00A81DA4"/>
    <w:rPr>
      <w:sz w:val="21"/>
      <w:szCs w:val="21"/>
    </w:rPr>
  </w:style>
  <w:style w:type="character" w:customStyle="1" w:styleId="1Char">
    <w:name w:val="标题 1 Char"/>
    <w:link w:val="1"/>
    <w:qFormat/>
    <w:rsid w:val="00A81DA4"/>
    <w:rPr>
      <w:rFonts w:ascii="Times New Roman" w:hAnsi="Times New Roman"/>
      <w:b/>
      <w:bCs/>
      <w:kern w:val="44"/>
      <w:sz w:val="30"/>
      <w:szCs w:val="28"/>
    </w:rPr>
  </w:style>
  <w:style w:type="character" w:customStyle="1" w:styleId="2Char">
    <w:name w:val="标题 2 Char"/>
    <w:link w:val="2"/>
    <w:qFormat/>
    <w:rsid w:val="00A81DA4"/>
    <w:rPr>
      <w:rFonts w:ascii="Times New Roman" w:hAnsi="Times New Roman"/>
      <w:b/>
      <w:bCs/>
      <w:kern w:val="2"/>
      <w:sz w:val="28"/>
      <w:szCs w:val="32"/>
    </w:rPr>
  </w:style>
  <w:style w:type="character" w:customStyle="1" w:styleId="3Char">
    <w:name w:val="标题 3 Char"/>
    <w:link w:val="3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4Char">
    <w:name w:val="标题 4 Char"/>
    <w:link w:val="4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5Char">
    <w:name w:val="标题 5 Char"/>
    <w:link w:val="5"/>
    <w:qFormat/>
    <w:rsid w:val="00A81DA4"/>
    <w:rPr>
      <w:rFonts w:ascii="Times New Roman" w:hAnsi="Times New Roman"/>
      <w:b/>
      <w:bCs/>
      <w:kern w:val="2"/>
      <w:sz w:val="24"/>
      <w:szCs w:val="28"/>
    </w:rPr>
  </w:style>
  <w:style w:type="character" w:customStyle="1" w:styleId="6Char">
    <w:name w:val="标题 6 Char"/>
    <w:link w:val="6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qFormat/>
    <w:rsid w:val="00A81DA4"/>
    <w:rPr>
      <w:rFonts w:ascii="Times New Roman" w:hAnsi="Times New Roman"/>
      <w:kern w:val="2"/>
      <w:sz w:val="24"/>
      <w:szCs w:val="24"/>
    </w:rPr>
  </w:style>
  <w:style w:type="character" w:customStyle="1" w:styleId="9Char">
    <w:name w:val="标题 9 Char"/>
    <w:link w:val="9"/>
    <w:qFormat/>
    <w:rsid w:val="00A81DA4"/>
    <w:rPr>
      <w:rFonts w:ascii="Times New Roman" w:hAnsi="Times New Roman"/>
      <w:kern w:val="2"/>
      <w:sz w:val="24"/>
      <w:szCs w:val="24"/>
    </w:rPr>
  </w:style>
  <w:style w:type="character" w:customStyle="1" w:styleId="Char6">
    <w:name w:val="标题 Char"/>
    <w:link w:val="ab"/>
    <w:qFormat/>
    <w:rsid w:val="00A81DA4"/>
    <w:rPr>
      <w:rFonts w:ascii="Arial" w:eastAsia="黑体" w:hAnsi="Arial" w:cs="Arial"/>
      <w:b/>
      <w:bCs/>
      <w:sz w:val="32"/>
      <w:szCs w:val="30"/>
    </w:rPr>
  </w:style>
  <w:style w:type="paragraph" w:customStyle="1" w:styleId="af1">
    <w:name w:val="表格"/>
    <w:qFormat/>
    <w:rsid w:val="00A81DA4"/>
    <w:pPr>
      <w:widowControl w:val="0"/>
      <w:adjustRightInd w:val="0"/>
      <w:snapToGrid w:val="0"/>
      <w:jc w:val="center"/>
    </w:pPr>
    <w:rPr>
      <w:rFonts w:ascii="Times New Roman" w:hAnsi="Times New Roman"/>
      <w:sz w:val="21"/>
      <w:szCs w:val="21"/>
    </w:rPr>
  </w:style>
  <w:style w:type="paragraph" w:customStyle="1" w:styleId="af2">
    <w:name w:val="表号"/>
    <w:next w:val="a"/>
    <w:qFormat/>
    <w:rsid w:val="00A81DA4"/>
    <w:pPr>
      <w:snapToGrid w:val="0"/>
      <w:jc w:val="right"/>
    </w:pPr>
    <w:rPr>
      <w:rFonts w:ascii="宋体" w:hAnsi="Times New Roman"/>
      <w:spacing w:val="10"/>
      <w:sz w:val="21"/>
      <w:szCs w:val="24"/>
    </w:rPr>
  </w:style>
  <w:style w:type="paragraph" w:customStyle="1" w:styleId="af3">
    <w:name w:val="表头"/>
    <w:qFormat/>
    <w:rsid w:val="00A81DA4"/>
    <w:pPr>
      <w:tabs>
        <w:tab w:val="left" w:pos="1470"/>
      </w:tabs>
      <w:adjustRightInd w:val="0"/>
      <w:spacing w:beforeLines="50" w:afterLines="50"/>
      <w:jc w:val="center"/>
    </w:pPr>
    <w:rPr>
      <w:rFonts w:ascii="Times New Roman" w:hAnsi="Times New Roman"/>
      <w:spacing w:val="10"/>
      <w:sz w:val="24"/>
      <w:szCs w:val="24"/>
    </w:rPr>
  </w:style>
  <w:style w:type="paragraph" w:customStyle="1" w:styleId="af4">
    <w:name w:val="插图"/>
    <w:next w:val="a"/>
    <w:qFormat/>
    <w:rsid w:val="00A81DA4"/>
    <w:pPr>
      <w:snapToGrid w:val="0"/>
      <w:spacing w:beforeLines="50" w:afterLines="50"/>
      <w:jc w:val="center"/>
    </w:pPr>
    <w:rPr>
      <w:rFonts w:ascii="Times New Roman" w:hAnsi="Times New Roman"/>
      <w:kern w:val="2"/>
      <w:sz w:val="21"/>
      <w:szCs w:val="24"/>
    </w:rPr>
  </w:style>
  <w:style w:type="paragraph" w:customStyle="1" w:styleId="af5">
    <w:name w:val="图头"/>
    <w:next w:val="a"/>
    <w:qFormat/>
    <w:rsid w:val="00A81DA4"/>
    <w:pPr>
      <w:tabs>
        <w:tab w:val="left" w:pos="1470"/>
      </w:tabs>
      <w:adjustRightInd w:val="0"/>
      <w:spacing w:beforeLines="50" w:afterLines="50"/>
      <w:jc w:val="center"/>
    </w:pPr>
    <w:rPr>
      <w:rFonts w:ascii="Times New Roman" w:hAnsi="Times New Roman"/>
      <w:spacing w:val="10"/>
      <w:sz w:val="24"/>
      <w:szCs w:val="24"/>
    </w:rPr>
  </w:style>
  <w:style w:type="paragraph" w:customStyle="1" w:styleId="af6">
    <w:name w:val="小注"/>
    <w:basedOn w:val="a"/>
    <w:qFormat/>
    <w:rsid w:val="00A81DA4"/>
    <w:pPr>
      <w:ind w:firstLineChars="200" w:firstLine="200"/>
    </w:pPr>
    <w:rPr>
      <w:kern w:val="0"/>
      <w:sz w:val="18"/>
    </w:rPr>
  </w:style>
  <w:style w:type="character" w:customStyle="1" w:styleId="Char3">
    <w:name w:val="页脚 Char"/>
    <w:link w:val="a7"/>
    <w:uiPriority w:val="99"/>
    <w:qFormat/>
    <w:rsid w:val="00A81DA4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眉 Char"/>
    <w:link w:val="a8"/>
    <w:qFormat/>
    <w:rsid w:val="00A81DA4"/>
    <w:rPr>
      <w:rFonts w:ascii="Times New Roman" w:eastAsia="宋体" w:hAnsi="Times New Roman" w:cs="Times New Roman"/>
      <w:sz w:val="18"/>
      <w:szCs w:val="18"/>
    </w:rPr>
  </w:style>
  <w:style w:type="paragraph" w:customStyle="1" w:styleId="af7">
    <w:name w:val="章节"/>
    <w:next w:val="a"/>
    <w:qFormat/>
    <w:rsid w:val="00A81DA4"/>
    <w:pPr>
      <w:adjustRightInd w:val="0"/>
      <w:snapToGrid w:val="0"/>
      <w:spacing w:beforeLines="300" w:afterLines="300"/>
      <w:jc w:val="center"/>
    </w:pPr>
    <w:rPr>
      <w:rFonts w:ascii="黑体" w:eastAsia="黑体" w:hAnsi="Times New Roman"/>
      <w:b/>
      <w:spacing w:val="10"/>
      <w:sz w:val="30"/>
    </w:rPr>
  </w:style>
  <w:style w:type="paragraph" w:customStyle="1" w:styleId="11">
    <w:name w:val="正文1"/>
    <w:qFormat/>
    <w:rsid w:val="00A81DA4"/>
    <w:pPr>
      <w:widowControl w:val="0"/>
      <w:spacing w:afterLines="50" w:line="360" w:lineRule="auto"/>
      <w:ind w:firstLineChars="200" w:firstLine="200"/>
      <w:jc w:val="both"/>
    </w:pPr>
    <w:rPr>
      <w:rFonts w:ascii="Times New Roman" w:hAnsi="Times New Roman"/>
      <w:sz w:val="24"/>
      <w:szCs w:val="24"/>
    </w:rPr>
  </w:style>
  <w:style w:type="paragraph" w:styleId="af8">
    <w:name w:val="List Paragraph"/>
    <w:basedOn w:val="a"/>
    <w:link w:val="Char8"/>
    <w:uiPriority w:val="34"/>
    <w:qFormat/>
    <w:rsid w:val="00A81DA4"/>
    <w:pPr>
      <w:ind w:firstLineChars="200" w:firstLine="420"/>
    </w:pPr>
  </w:style>
  <w:style w:type="character" w:customStyle="1" w:styleId="Char8">
    <w:name w:val="列出段落 Char"/>
    <w:link w:val="af8"/>
    <w:uiPriority w:val="34"/>
    <w:qFormat/>
    <w:rsid w:val="00A81DA4"/>
    <w:rPr>
      <w:rFonts w:ascii="Times New Roman" w:hAnsi="Times New Roman"/>
      <w:kern w:val="2"/>
      <w:sz w:val="21"/>
      <w:szCs w:val="24"/>
    </w:rPr>
  </w:style>
  <w:style w:type="character" w:customStyle="1" w:styleId="12">
    <w:name w:val="明显参考1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13">
    <w:name w:val="不明显参考1"/>
    <w:uiPriority w:val="31"/>
    <w:rsid w:val="00A81DA4"/>
    <w:rPr>
      <w:smallCaps/>
      <w:color w:val="C0504D"/>
      <w:u w:val="single"/>
    </w:rPr>
  </w:style>
  <w:style w:type="paragraph" w:styleId="af9">
    <w:name w:val="Intense Quote"/>
    <w:basedOn w:val="a"/>
    <w:next w:val="a"/>
    <w:link w:val="Char9"/>
    <w:uiPriority w:val="30"/>
    <w:rsid w:val="00A81DA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9">
    <w:name w:val="明显引用 Char"/>
    <w:link w:val="af9"/>
    <w:uiPriority w:val="30"/>
    <w:rsid w:val="00A81DA4"/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character" w:customStyle="1" w:styleId="14">
    <w:name w:val="明显强调1"/>
    <w:uiPriority w:val="21"/>
    <w:rsid w:val="00A81DA4"/>
    <w:rPr>
      <w:b/>
      <w:bCs/>
      <w:i/>
      <w:iCs/>
      <w:color w:val="4F81BD"/>
    </w:rPr>
  </w:style>
  <w:style w:type="character" w:customStyle="1" w:styleId="15">
    <w:name w:val="不明显强调1"/>
    <w:uiPriority w:val="19"/>
    <w:qFormat/>
    <w:rsid w:val="00A81DA4"/>
    <w:rPr>
      <w:i/>
      <w:iCs/>
      <w:color w:val="808080"/>
    </w:rPr>
  </w:style>
  <w:style w:type="character" w:customStyle="1" w:styleId="Char5">
    <w:name w:val="副标题 Char"/>
    <w:link w:val="a9"/>
    <w:uiPriority w:val="11"/>
    <w:qFormat/>
    <w:rsid w:val="00A81DA4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0">
    <w:name w:val="正文文本 Char"/>
    <w:link w:val="a4"/>
    <w:qFormat/>
    <w:rsid w:val="00A81DA4"/>
    <w:rPr>
      <w:rFonts w:ascii="Arial" w:hAnsi="Arial"/>
      <w:sz w:val="22"/>
      <w:lang w:eastAsia="en-US"/>
    </w:rPr>
  </w:style>
  <w:style w:type="character" w:customStyle="1" w:styleId="afa">
    <w:name w:val="正文文本 字符"/>
    <w:basedOn w:val="a0"/>
    <w:semiHidden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1">
    <w:name w:val="正文文本缩进 Char"/>
    <w:basedOn w:val="a0"/>
    <w:link w:val="a5"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2">
    <w:name w:val="批注框文本 Char"/>
    <w:basedOn w:val="a0"/>
    <w:link w:val="a6"/>
    <w:uiPriority w:val="99"/>
    <w:semiHidden/>
    <w:rsid w:val="00A81DA4"/>
    <w:rPr>
      <w:rFonts w:ascii="Times New Roman" w:hAnsi="Times New Roman"/>
      <w:kern w:val="2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7">
    <w:name w:val="批注主题 Char"/>
    <w:basedOn w:val="Char"/>
    <w:link w:val="ac"/>
    <w:uiPriority w:val="99"/>
    <w:semiHidden/>
    <w:rsid w:val="00A81DA4"/>
    <w:rPr>
      <w:rFonts w:ascii="Times New Roman" w:hAnsi="Times New Roman"/>
      <w:b/>
      <w:bCs/>
      <w:kern w:val="2"/>
      <w:sz w:val="21"/>
      <w:szCs w:val="24"/>
    </w:rPr>
  </w:style>
  <w:style w:type="character" w:customStyle="1" w:styleId="21">
    <w:name w:val="明显参考2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22">
    <w:name w:val="不明显参考2"/>
    <w:uiPriority w:val="31"/>
    <w:rsid w:val="00A81DA4"/>
    <w:rPr>
      <w:smallCaps/>
      <w:color w:val="C0504D"/>
      <w:u w:val="single"/>
    </w:rPr>
  </w:style>
  <w:style w:type="character" w:customStyle="1" w:styleId="23">
    <w:name w:val="明显强调2"/>
    <w:uiPriority w:val="21"/>
    <w:rsid w:val="00A81DA4"/>
    <w:rPr>
      <w:b/>
      <w:bCs/>
      <w:i/>
      <w:iCs/>
      <w:color w:val="4F81BD"/>
    </w:rPr>
  </w:style>
  <w:style w:type="character" w:customStyle="1" w:styleId="24">
    <w:name w:val="不明显强调2"/>
    <w:uiPriority w:val="19"/>
    <w:rsid w:val="00A81DA4"/>
    <w:rPr>
      <w:i/>
      <w:iCs/>
      <w:color w:val="808080"/>
    </w:rPr>
  </w:style>
  <w:style w:type="paragraph" w:customStyle="1" w:styleId="TOC2">
    <w:name w:val="TOC 标题2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1">
    <w:name w:val="明显参考3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32">
    <w:name w:val="不明显参考3"/>
    <w:uiPriority w:val="31"/>
    <w:rsid w:val="00A81DA4"/>
    <w:rPr>
      <w:smallCaps/>
      <w:color w:val="C0504D"/>
      <w:u w:val="single"/>
    </w:rPr>
  </w:style>
  <w:style w:type="character" w:customStyle="1" w:styleId="33">
    <w:name w:val="明显强调3"/>
    <w:uiPriority w:val="21"/>
    <w:rsid w:val="00A81DA4"/>
    <w:rPr>
      <w:b/>
      <w:bCs/>
      <w:i/>
      <w:iCs/>
      <w:color w:val="4F81BD"/>
    </w:rPr>
  </w:style>
  <w:style w:type="character" w:customStyle="1" w:styleId="34">
    <w:name w:val="不明显强调3"/>
    <w:uiPriority w:val="19"/>
    <w:rsid w:val="00A81DA4"/>
    <w:rPr>
      <w:i/>
      <w:iCs/>
      <w:color w:val="808080"/>
    </w:rPr>
  </w:style>
  <w:style w:type="paragraph" w:customStyle="1" w:styleId="TOC3">
    <w:name w:val="TOC 标题3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6">
    <w:name w:val="未处理的提及1"/>
    <w:basedOn w:val="a0"/>
    <w:uiPriority w:val="99"/>
    <w:semiHidden/>
    <w:unhideWhenUsed/>
    <w:rsid w:val="008534C9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8534C9"/>
    <w:rPr>
      <w:color w:val="954F72" w:themeColor="followedHyperlink"/>
      <w:u w:val="single"/>
    </w:rPr>
  </w:style>
  <w:style w:type="paragraph" w:styleId="afc">
    <w:name w:val="Document Map"/>
    <w:basedOn w:val="a"/>
    <w:link w:val="Chara"/>
    <w:uiPriority w:val="99"/>
    <w:semiHidden/>
    <w:unhideWhenUsed/>
    <w:rsid w:val="00B76DD9"/>
    <w:rPr>
      <w:rFonts w:ascii="宋体"/>
      <w:sz w:val="18"/>
      <w:szCs w:val="18"/>
    </w:rPr>
  </w:style>
  <w:style w:type="character" w:customStyle="1" w:styleId="Chara">
    <w:name w:val="文档结构图 Char"/>
    <w:basedOn w:val="a0"/>
    <w:link w:val="afc"/>
    <w:uiPriority w:val="99"/>
    <w:semiHidden/>
    <w:rsid w:val="00B76DD9"/>
    <w:rPr>
      <w:rFonts w:ascii="宋体" w:hAnsi="Times New Roman"/>
      <w:kern w:val="2"/>
      <w:sz w:val="18"/>
      <w:szCs w:val="18"/>
    </w:rPr>
  </w:style>
  <w:style w:type="paragraph" w:customStyle="1" w:styleId="afd">
    <w:name w:val="封皮 文件名"/>
    <w:basedOn w:val="a"/>
    <w:link w:val="Charb"/>
    <w:qFormat/>
    <w:rsid w:val="00995F19"/>
    <w:pPr>
      <w:widowControl/>
      <w:spacing w:line="360" w:lineRule="auto"/>
      <w:jc w:val="center"/>
    </w:pPr>
    <w:rPr>
      <w:rFonts w:ascii="黑体" w:eastAsia="黑体" w:hAnsi="Cambria"/>
      <w:b/>
      <w:kern w:val="0"/>
      <w:sz w:val="72"/>
      <w:szCs w:val="72"/>
      <w:lang w:bidi="en-US"/>
    </w:rPr>
  </w:style>
  <w:style w:type="character" w:customStyle="1" w:styleId="Charb">
    <w:name w:val="封皮 文件名 Char"/>
    <w:basedOn w:val="a0"/>
    <w:link w:val="afd"/>
    <w:rsid w:val="00995F19"/>
    <w:rPr>
      <w:rFonts w:ascii="黑体" w:eastAsia="黑体" w:hAnsi="Cambria"/>
      <w:b/>
      <w:sz w:val="72"/>
      <w:szCs w:val="7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package" Target="embeddings/Microsoft_Visio___1.vsdx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20" Type="http://schemas.openxmlformats.org/officeDocument/2006/relationships/package" Target="embeddings/Microsoft_Visio___2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_cm\AppData\Roaming\Microsoft\Templates\&#36890;&#29992;&#32534;&#21046;&#25991;&#26723;&#26684;&#2433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C56A68-2E08-4122-9C8C-84ADCE95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通用编制文档格式模板</Template>
  <TotalTime>311</TotalTime>
  <Pages>27</Pages>
  <Words>997</Words>
  <Characters>5684</Characters>
  <Application>Microsoft Office Word</Application>
  <DocSecurity>0</DocSecurity>
  <Lines>47</Lines>
  <Paragraphs>13</Paragraphs>
  <ScaleCrop>false</ScaleCrop>
  <Company>Your Company Name</Company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wang_cm</dc:creator>
  <cp:lastModifiedBy>微软用户</cp:lastModifiedBy>
  <cp:revision>37</cp:revision>
  <dcterms:created xsi:type="dcterms:W3CDTF">2020-02-07T02:29:00Z</dcterms:created>
  <dcterms:modified xsi:type="dcterms:W3CDTF">2020-04-09T02:33:00Z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