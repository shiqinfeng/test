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5F0F1" w14:textId="77777777" w:rsidR="00DD3FB3" w:rsidRDefault="00DD3FB3">
      <w:pPr>
        <w:rPr>
          <w:rFonts w:eastAsia="微软雅黑"/>
        </w:rPr>
      </w:pPr>
    </w:p>
    <w:p w14:paraId="48E932C7" w14:textId="77777777" w:rsidR="00995F19" w:rsidRDefault="00995F19" w:rsidP="00995F19">
      <w:pPr>
        <w:pStyle w:val="afd"/>
        <w:rPr>
          <w:sz w:val="52"/>
          <w:szCs w:val="52"/>
        </w:rPr>
      </w:pPr>
      <w:r>
        <w:rPr>
          <w:rFonts w:hint="eastAsia"/>
          <w:sz w:val="52"/>
          <w:szCs w:val="52"/>
        </w:rPr>
        <w:t>东</w:t>
      </w:r>
      <w:proofErr w:type="gramStart"/>
      <w:r>
        <w:rPr>
          <w:rFonts w:hint="eastAsia"/>
          <w:sz w:val="52"/>
          <w:szCs w:val="52"/>
        </w:rPr>
        <w:t>睦</w:t>
      </w:r>
      <w:proofErr w:type="gramEnd"/>
      <w:r>
        <w:rPr>
          <w:rFonts w:hint="eastAsia"/>
          <w:sz w:val="52"/>
          <w:szCs w:val="52"/>
        </w:rPr>
        <w:t>新材料</w:t>
      </w:r>
      <w:r w:rsidRPr="00AE2C22">
        <w:rPr>
          <w:rFonts w:hint="eastAsia"/>
          <w:sz w:val="52"/>
          <w:szCs w:val="52"/>
        </w:rPr>
        <w:t>股份有限公司</w:t>
      </w:r>
    </w:p>
    <w:p w14:paraId="354DE56B" w14:textId="77777777" w:rsidR="00995F19" w:rsidRPr="00E36A83" w:rsidRDefault="00995F19" w:rsidP="00995F19">
      <w:pPr>
        <w:pStyle w:val="afd"/>
        <w:rPr>
          <w:sz w:val="52"/>
          <w:szCs w:val="52"/>
        </w:rPr>
      </w:pPr>
      <w:r>
        <w:rPr>
          <w:rFonts w:hint="eastAsia"/>
          <w:sz w:val="52"/>
          <w:szCs w:val="52"/>
        </w:rPr>
        <w:t>宁波工厂</w:t>
      </w:r>
      <w:r w:rsidRPr="00E36A83">
        <w:rPr>
          <w:rFonts w:hint="eastAsia"/>
          <w:sz w:val="52"/>
          <w:szCs w:val="52"/>
        </w:rPr>
        <w:t>MES项目</w:t>
      </w:r>
    </w:p>
    <w:p w14:paraId="08670DA5" w14:textId="77777777" w:rsidR="00995F19" w:rsidRPr="00CC27EA" w:rsidRDefault="00995F19" w:rsidP="00995F19">
      <w:pPr>
        <w:pStyle w:val="afd"/>
        <w:rPr>
          <w:color w:val="FF0000"/>
          <w:sz w:val="52"/>
          <w:szCs w:val="52"/>
        </w:rPr>
      </w:pPr>
    </w:p>
    <w:p w14:paraId="74832943" w14:textId="77777777" w:rsidR="00995F19" w:rsidRPr="00B55AFB" w:rsidRDefault="00995F19" w:rsidP="00995F19">
      <w:pPr>
        <w:pStyle w:val="afd"/>
        <w:rPr>
          <w:color w:val="FF0000"/>
          <w:sz w:val="52"/>
          <w:szCs w:val="52"/>
        </w:rPr>
      </w:pPr>
    </w:p>
    <w:p w14:paraId="66D2E3A0" w14:textId="77777777" w:rsidR="00995F19" w:rsidRPr="00E36A83" w:rsidRDefault="00995F19" w:rsidP="00995F19">
      <w:pPr>
        <w:pStyle w:val="afd"/>
        <w:rPr>
          <w:sz w:val="52"/>
          <w:szCs w:val="52"/>
        </w:rPr>
      </w:pPr>
      <w:r>
        <w:rPr>
          <w:rFonts w:hint="eastAsia"/>
          <w:sz w:val="52"/>
          <w:szCs w:val="52"/>
        </w:rPr>
        <w:t>F</w:t>
      </w:r>
      <w:r>
        <w:rPr>
          <w:sz w:val="52"/>
          <w:szCs w:val="52"/>
        </w:rPr>
        <w:t>DS</w:t>
      </w:r>
      <w:r>
        <w:rPr>
          <w:rFonts w:hint="eastAsia"/>
          <w:sz w:val="52"/>
          <w:szCs w:val="52"/>
        </w:rPr>
        <w:t>文档</w:t>
      </w:r>
    </w:p>
    <w:p w14:paraId="43736DBB" w14:textId="77777777" w:rsidR="00DD3FB3" w:rsidRDefault="00DD3FB3">
      <w:pPr>
        <w:spacing w:line="360" w:lineRule="auto"/>
        <w:ind w:firstLineChars="1378" w:firstLine="2894"/>
        <w:rPr>
          <w:rFonts w:ascii="宋体" w:eastAsia="微软雅黑" w:hAnsi="宋体"/>
          <w:snapToGrid w:val="0"/>
          <w:color w:val="000000"/>
          <w:szCs w:val="21"/>
        </w:rPr>
      </w:pPr>
    </w:p>
    <w:p w14:paraId="3E457B65" w14:textId="77777777" w:rsidR="00DD3FB3" w:rsidRDefault="00DD3FB3">
      <w:pPr>
        <w:spacing w:line="360" w:lineRule="auto"/>
        <w:rPr>
          <w:rFonts w:eastAsia="微软雅黑"/>
          <w:b/>
          <w:bCs/>
          <w:snapToGrid w:val="0"/>
          <w:color w:val="000000"/>
          <w:szCs w:val="21"/>
        </w:rPr>
      </w:pPr>
    </w:p>
    <w:p w14:paraId="0A9BB114" w14:textId="77777777" w:rsidR="00DD3FB3" w:rsidRDefault="00DD3FB3">
      <w:pPr>
        <w:rPr>
          <w:rFonts w:eastAsia="微软雅黑"/>
          <w:b/>
          <w:snapToGrid w:val="0"/>
          <w:color w:val="000000"/>
          <w:szCs w:val="21"/>
        </w:rPr>
      </w:pPr>
    </w:p>
    <w:p w14:paraId="11E50883" w14:textId="77777777" w:rsidR="00DD3FB3" w:rsidRDefault="00DD3FB3">
      <w:pPr>
        <w:rPr>
          <w:rFonts w:eastAsia="微软雅黑"/>
          <w:b/>
          <w:snapToGrid w:val="0"/>
          <w:color w:val="000000"/>
          <w:szCs w:val="21"/>
        </w:rPr>
      </w:pPr>
    </w:p>
    <w:p w14:paraId="1A843E91" w14:textId="77777777" w:rsidR="00DD3FB3" w:rsidRDefault="00DD3FB3">
      <w:pPr>
        <w:rPr>
          <w:rFonts w:eastAsia="微软雅黑"/>
          <w:b/>
          <w:snapToGrid w:val="0"/>
          <w:color w:val="000000"/>
          <w:szCs w:val="21"/>
        </w:rPr>
      </w:pPr>
    </w:p>
    <w:p w14:paraId="5E610442" w14:textId="77777777" w:rsidR="00DD3FB3" w:rsidRDefault="00DD3FB3">
      <w:pPr>
        <w:rPr>
          <w:rFonts w:eastAsia="微软雅黑"/>
          <w:snapToGrid w:val="0"/>
          <w:color w:val="000000"/>
        </w:rPr>
      </w:pPr>
    </w:p>
    <w:p w14:paraId="4AED5209" w14:textId="77777777" w:rsidR="00DD3FB3" w:rsidRDefault="00DD3FB3">
      <w:pPr>
        <w:rPr>
          <w:rFonts w:eastAsia="微软雅黑"/>
          <w:snapToGrid w:val="0"/>
          <w:color w:val="000000"/>
        </w:rPr>
      </w:pPr>
    </w:p>
    <w:p w14:paraId="0D70F8FE" w14:textId="77777777" w:rsidR="00DD3FB3" w:rsidRDefault="00DD3FB3">
      <w:pPr>
        <w:rPr>
          <w:rFonts w:eastAsia="微软雅黑"/>
          <w:snapToGrid w:val="0"/>
          <w:color w:val="FF0000"/>
        </w:rPr>
      </w:pPr>
    </w:p>
    <w:p w14:paraId="420CD3F5" w14:textId="77777777" w:rsidR="00DD3FB3" w:rsidRDefault="00DD3FB3">
      <w:pPr>
        <w:rPr>
          <w:rFonts w:eastAsia="微软雅黑"/>
          <w:snapToGrid w:val="0"/>
          <w:color w:val="000000"/>
        </w:rPr>
      </w:pPr>
    </w:p>
    <w:p w14:paraId="012C33E0" w14:textId="77777777" w:rsidR="00DD3FB3" w:rsidRDefault="00C41992">
      <w:pPr>
        <w:spacing w:line="360" w:lineRule="auto"/>
        <w:ind w:leftChars="900" w:left="1890"/>
        <w:rPr>
          <w:rFonts w:eastAsia="微软雅黑"/>
          <w:snapToGrid w:val="0"/>
          <w:color w:val="000000"/>
          <w:szCs w:val="21"/>
        </w:rPr>
      </w:pPr>
      <w:r>
        <w:rPr>
          <w:rFonts w:eastAsia="微软雅黑" w:hint="eastAsia"/>
          <w:b/>
          <w:snapToGrid w:val="0"/>
          <w:color w:val="000000"/>
          <w:sz w:val="28"/>
          <w:szCs w:val="28"/>
        </w:rPr>
        <w:t>批准：</w:t>
      </w:r>
      <w:r>
        <w:rPr>
          <w:rFonts w:eastAsia="微软雅黑" w:hint="eastAsia"/>
          <w:snapToGrid w:val="0"/>
          <w:color w:val="000000"/>
          <w:szCs w:val="21"/>
        </w:rPr>
        <w:t>日期：</w:t>
      </w:r>
    </w:p>
    <w:p w14:paraId="17CED1FF" w14:textId="77777777" w:rsidR="00DD3FB3" w:rsidRDefault="00C41992">
      <w:pPr>
        <w:spacing w:line="360" w:lineRule="auto"/>
        <w:ind w:leftChars="900" w:left="1890"/>
        <w:rPr>
          <w:rFonts w:eastAsia="微软雅黑"/>
          <w:snapToGrid w:val="0"/>
          <w:color w:val="000000"/>
          <w:szCs w:val="21"/>
        </w:rPr>
      </w:pPr>
      <w:r>
        <w:rPr>
          <w:rFonts w:eastAsia="微软雅黑" w:hint="eastAsia"/>
          <w:b/>
          <w:snapToGrid w:val="0"/>
          <w:color w:val="000000"/>
          <w:sz w:val="28"/>
          <w:szCs w:val="28"/>
        </w:rPr>
        <w:t>审核：</w:t>
      </w:r>
      <w:r>
        <w:rPr>
          <w:rFonts w:eastAsia="微软雅黑" w:hint="eastAsia"/>
          <w:snapToGrid w:val="0"/>
          <w:color w:val="000000"/>
          <w:szCs w:val="21"/>
        </w:rPr>
        <w:t>日期：</w:t>
      </w:r>
    </w:p>
    <w:p w14:paraId="745AF143" w14:textId="77777777" w:rsidR="00DD3FB3" w:rsidRDefault="00C41992">
      <w:pPr>
        <w:spacing w:line="360" w:lineRule="auto"/>
        <w:ind w:leftChars="900" w:left="1890"/>
        <w:rPr>
          <w:rFonts w:eastAsia="微软雅黑"/>
          <w:b/>
          <w:snapToGrid w:val="0"/>
          <w:color w:val="000000"/>
          <w:szCs w:val="21"/>
        </w:rPr>
      </w:pPr>
      <w:r>
        <w:rPr>
          <w:rFonts w:eastAsia="微软雅黑" w:hint="eastAsia"/>
          <w:b/>
          <w:snapToGrid w:val="0"/>
          <w:color w:val="000000"/>
          <w:sz w:val="28"/>
          <w:szCs w:val="28"/>
        </w:rPr>
        <w:t>编写：</w:t>
      </w:r>
      <w:r>
        <w:rPr>
          <w:rFonts w:eastAsia="微软雅黑" w:hint="eastAsia"/>
          <w:snapToGrid w:val="0"/>
          <w:color w:val="000000"/>
          <w:szCs w:val="21"/>
        </w:rPr>
        <w:t>日期：</w:t>
      </w:r>
    </w:p>
    <w:p w14:paraId="5FE68392" w14:textId="77777777" w:rsidR="00DD3FB3" w:rsidRDefault="00DD3FB3">
      <w:pPr>
        <w:widowControl/>
        <w:jc w:val="left"/>
        <w:rPr>
          <w:rFonts w:eastAsia="微软雅黑"/>
          <w:b/>
          <w:bCs/>
        </w:rPr>
      </w:pPr>
    </w:p>
    <w:p w14:paraId="295273BF" w14:textId="77777777" w:rsidR="00DD3FB3" w:rsidRDefault="00DD3FB3">
      <w:pPr>
        <w:widowControl/>
        <w:jc w:val="left"/>
        <w:rPr>
          <w:rFonts w:eastAsia="微软雅黑"/>
          <w:b/>
          <w:bCs/>
          <w:lang w:val="zh-CN"/>
        </w:rPr>
      </w:pPr>
    </w:p>
    <w:p w14:paraId="5B2F3BF4" w14:textId="77777777" w:rsidR="00DD3FB3" w:rsidRDefault="00DD3FB3">
      <w:pPr>
        <w:widowControl/>
        <w:jc w:val="left"/>
        <w:rPr>
          <w:rFonts w:eastAsia="微软雅黑"/>
          <w:b/>
          <w:bCs/>
          <w:lang w:val="zh-CN"/>
        </w:rPr>
      </w:pPr>
    </w:p>
    <w:p w14:paraId="3E1BEA1D" w14:textId="77777777" w:rsidR="00DD3FB3" w:rsidRDefault="00DD3FB3">
      <w:pPr>
        <w:widowControl/>
        <w:jc w:val="left"/>
        <w:rPr>
          <w:rFonts w:eastAsia="微软雅黑"/>
          <w:b/>
          <w:bCs/>
          <w:lang w:val="zh-CN"/>
        </w:rPr>
      </w:pPr>
    </w:p>
    <w:p w14:paraId="4FF138A5" w14:textId="77777777" w:rsidR="00DD3FB3" w:rsidRDefault="00DD3FB3">
      <w:pPr>
        <w:widowControl/>
        <w:jc w:val="left"/>
        <w:rPr>
          <w:rFonts w:eastAsia="微软雅黑"/>
          <w:b/>
          <w:bCs/>
          <w:lang w:val="zh-CN"/>
        </w:rPr>
      </w:pPr>
    </w:p>
    <w:p w14:paraId="7416F12C" w14:textId="77777777" w:rsidR="00DD3FB3" w:rsidRDefault="00DD3FB3">
      <w:pPr>
        <w:rPr>
          <w:rFonts w:eastAsia="微软雅黑"/>
        </w:rPr>
      </w:pPr>
    </w:p>
    <w:p w14:paraId="2F2F2005" w14:textId="77777777" w:rsidR="00DD3FB3" w:rsidRDefault="00DD3FB3">
      <w:pPr>
        <w:widowControl/>
        <w:jc w:val="left"/>
        <w:rPr>
          <w:rFonts w:eastAsia="微软雅黑"/>
        </w:rPr>
      </w:pPr>
    </w:p>
    <w:p w14:paraId="3DEC1D2F" w14:textId="77777777" w:rsidR="00257D90" w:rsidRDefault="00257D90">
      <w:pPr>
        <w:rPr>
          <w:rFonts w:eastAsia="微软雅黑"/>
        </w:rPr>
        <w:sectPr w:rsidR="00257D90" w:rsidSect="00257D90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262864D9" w14:textId="77777777" w:rsidR="003209C2" w:rsidRPr="003209C2" w:rsidRDefault="003209C2" w:rsidP="003209C2">
      <w:pPr>
        <w:rPr>
          <w:b/>
          <w:sz w:val="28"/>
        </w:rPr>
      </w:pPr>
      <w:bookmarkStart w:id="0" w:name="_Toc505861555"/>
      <w:bookmarkStart w:id="1" w:name="_Toc505873706"/>
      <w:r w:rsidRPr="003209C2">
        <w:rPr>
          <w:b/>
          <w:sz w:val="28"/>
        </w:rPr>
        <w:lastRenderedPageBreak/>
        <w:t>审批签字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55"/>
        <w:gridCol w:w="3037"/>
        <w:gridCol w:w="3910"/>
      </w:tblGrid>
      <w:tr w:rsidR="003209C2" w:rsidRPr="003209C2" w14:paraId="0BC96518" w14:textId="77777777" w:rsidTr="007F2854">
        <w:trPr>
          <w:trHeight w:val="547"/>
        </w:trPr>
        <w:tc>
          <w:tcPr>
            <w:tcW w:w="1384" w:type="dxa"/>
            <w:vAlign w:val="center"/>
          </w:tcPr>
          <w:p w14:paraId="76B1AB53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b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b/>
                <w:szCs w:val="24"/>
                <w:lang w:eastAsia="zh-CN"/>
              </w:rPr>
              <w:t>角色组</w:t>
            </w:r>
          </w:p>
        </w:tc>
        <w:tc>
          <w:tcPr>
            <w:tcW w:w="3119" w:type="dxa"/>
            <w:vAlign w:val="center"/>
          </w:tcPr>
          <w:p w14:paraId="19068ED5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b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b/>
                <w:szCs w:val="24"/>
                <w:lang w:eastAsia="zh-CN"/>
              </w:rPr>
              <w:t>部门</w:t>
            </w:r>
          </w:p>
        </w:tc>
        <w:tc>
          <w:tcPr>
            <w:tcW w:w="4019" w:type="dxa"/>
            <w:vAlign w:val="center"/>
          </w:tcPr>
          <w:p w14:paraId="2BA248A3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b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b/>
                <w:szCs w:val="24"/>
                <w:lang w:eastAsia="zh-CN"/>
              </w:rPr>
              <w:t>签字</w:t>
            </w:r>
          </w:p>
        </w:tc>
      </w:tr>
      <w:tr w:rsidR="003209C2" w:rsidRPr="003209C2" w14:paraId="12A6B70E" w14:textId="77777777" w:rsidTr="007F2854">
        <w:trPr>
          <w:trHeight w:val="859"/>
        </w:trPr>
        <w:tc>
          <w:tcPr>
            <w:tcW w:w="1384" w:type="dxa"/>
            <w:vMerge w:val="restart"/>
            <w:vAlign w:val="center"/>
          </w:tcPr>
          <w:p w14:paraId="4837EEF5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szCs w:val="24"/>
                <w:lang w:eastAsia="zh-CN"/>
              </w:rPr>
              <w:t>领导组</w:t>
            </w:r>
          </w:p>
        </w:tc>
        <w:tc>
          <w:tcPr>
            <w:tcW w:w="3119" w:type="dxa"/>
            <w:vAlign w:val="center"/>
          </w:tcPr>
          <w:p w14:paraId="24D71169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69C3ABE7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7308091D" w14:textId="77777777" w:rsidTr="007F2854">
        <w:trPr>
          <w:trHeight w:val="842"/>
        </w:trPr>
        <w:tc>
          <w:tcPr>
            <w:tcW w:w="1384" w:type="dxa"/>
            <w:vMerge/>
            <w:vAlign w:val="center"/>
          </w:tcPr>
          <w:p w14:paraId="20C94A69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65386C11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4096C4C8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ED1C12" w:rsidRPr="003209C2" w14:paraId="12229131" w14:textId="77777777" w:rsidTr="007F2854">
        <w:trPr>
          <w:trHeight w:val="826"/>
        </w:trPr>
        <w:tc>
          <w:tcPr>
            <w:tcW w:w="1384" w:type="dxa"/>
            <w:vMerge/>
          </w:tcPr>
          <w:p w14:paraId="1652A349" w14:textId="77777777" w:rsidR="00ED1C12" w:rsidRPr="003209C2" w:rsidRDefault="00ED1C1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7B4EE3D5" w14:textId="77777777" w:rsidR="00ED1C12" w:rsidRPr="003209C2" w:rsidRDefault="00ED1C12" w:rsidP="00ED1C12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1C876B0D" w14:textId="77777777" w:rsidR="00ED1C12" w:rsidRPr="003209C2" w:rsidRDefault="00ED1C1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7E812D5F" w14:textId="77777777" w:rsidTr="007F2854">
        <w:trPr>
          <w:trHeight w:val="826"/>
        </w:trPr>
        <w:tc>
          <w:tcPr>
            <w:tcW w:w="1384" w:type="dxa"/>
            <w:vMerge/>
          </w:tcPr>
          <w:p w14:paraId="5328B282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5B54F76C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65A4CE09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087B04F0" w14:textId="77777777" w:rsidTr="007F2854">
        <w:trPr>
          <w:trHeight w:val="710"/>
        </w:trPr>
        <w:tc>
          <w:tcPr>
            <w:tcW w:w="1384" w:type="dxa"/>
            <w:vMerge w:val="restart"/>
            <w:vAlign w:val="center"/>
          </w:tcPr>
          <w:p w14:paraId="3CB68A40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szCs w:val="24"/>
                <w:lang w:eastAsia="zh-CN"/>
              </w:rPr>
              <w:t>业务组</w:t>
            </w:r>
          </w:p>
        </w:tc>
        <w:tc>
          <w:tcPr>
            <w:tcW w:w="3119" w:type="dxa"/>
            <w:vAlign w:val="center"/>
          </w:tcPr>
          <w:p w14:paraId="41E29317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2C31AB07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716BF55C" w14:textId="77777777" w:rsidTr="007F2854">
        <w:trPr>
          <w:trHeight w:val="848"/>
        </w:trPr>
        <w:tc>
          <w:tcPr>
            <w:tcW w:w="1384" w:type="dxa"/>
            <w:vMerge/>
          </w:tcPr>
          <w:p w14:paraId="7279130C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29DCA57A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10C50560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71852111" w14:textId="77777777" w:rsidTr="007F2854">
        <w:trPr>
          <w:trHeight w:val="832"/>
        </w:trPr>
        <w:tc>
          <w:tcPr>
            <w:tcW w:w="1384" w:type="dxa"/>
            <w:vMerge/>
          </w:tcPr>
          <w:p w14:paraId="55B0C12F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78EFFE2A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29F68626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45E2A428" w14:textId="77777777" w:rsidTr="007F2854">
        <w:trPr>
          <w:trHeight w:val="702"/>
        </w:trPr>
        <w:tc>
          <w:tcPr>
            <w:tcW w:w="1384" w:type="dxa"/>
            <w:vMerge/>
          </w:tcPr>
          <w:p w14:paraId="1B526B09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43E0F470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280E410F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7FF74FD0" w14:textId="77777777" w:rsidTr="007F2854">
        <w:trPr>
          <w:trHeight w:val="698"/>
        </w:trPr>
        <w:tc>
          <w:tcPr>
            <w:tcW w:w="1384" w:type="dxa"/>
            <w:vMerge/>
          </w:tcPr>
          <w:p w14:paraId="22C065DB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4A10356F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6ADEC9F9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6AE957FB" w14:textId="77777777" w:rsidTr="007F2854">
        <w:trPr>
          <w:trHeight w:val="547"/>
        </w:trPr>
        <w:tc>
          <w:tcPr>
            <w:tcW w:w="1384" w:type="dxa"/>
            <w:vMerge/>
          </w:tcPr>
          <w:p w14:paraId="4DBDD03A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05EA300B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0441C9DA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0E027857" w14:textId="77777777" w:rsidTr="007F2854">
        <w:trPr>
          <w:trHeight w:val="547"/>
        </w:trPr>
        <w:tc>
          <w:tcPr>
            <w:tcW w:w="1384" w:type="dxa"/>
            <w:vMerge/>
          </w:tcPr>
          <w:p w14:paraId="14E12356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1C154421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76E36E11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32915BA6" w14:textId="77777777" w:rsidTr="007F2854">
        <w:trPr>
          <w:trHeight w:val="547"/>
        </w:trPr>
        <w:tc>
          <w:tcPr>
            <w:tcW w:w="1384" w:type="dxa"/>
            <w:vMerge/>
          </w:tcPr>
          <w:p w14:paraId="0FCF6651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2294FA8F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485CFE37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78C8FF84" w14:textId="77777777" w:rsidTr="007F2854">
        <w:trPr>
          <w:trHeight w:val="547"/>
        </w:trPr>
        <w:tc>
          <w:tcPr>
            <w:tcW w:w="1384" w:type="dxa"/>
            <w:vMerge w:val="restart"/>
            <w:vAlign w:val="center"/>
          </w:tcPr>
          <w:p w14:paraId="0D75B6B7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szCs w:val="24"/>
                <w:lang w:eastAsia="zh-CN"/>
              </w:rPr>
              <w:t>项目管理组</w:t>
            </w:r>
          </w:p>
        </w:tc>
        <w:tc>
          <w:tcPr>
            <w:tcW w:w="3119" w:type="dxa"/>
            <w:vAlign w:val="center"/>
          </w:tcPr>
          <w:p w14:paraId="77EF41ED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30C10AD3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0F499883" w14:textId="77777777" w:rsidTr="007F2854">
        <w:trPr>
          <w:trHeight w:val="547"/>
        </w:trPr>
        <w:tc>
          <w:tcPr>
            <w:tcW w:w="1384" w:type="dxa"/>
            <w:vMerge/>
          </w:tcPr>
          <w:p w14:paraId="51FF5400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4B467750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695C26CE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3E3316C2" w14:textId="77777777" w:rsidTr="007F2854">
        <w:trPr>
          <w:trHeight w:val="547"/>
        </w:trPr>
        <w:tc>
          <w:tcPr>
            <w:tcW w:w="1384" w:type="dxa"/>
            <w:vMerge/>
          </w:tcPr>
          <w:p w14:paraId="156C8DBE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008675B0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415D953D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14:paraId="79090221" w14:textId="77777777" w:rsidTr="007F2854">
        <w:trPr>
          <w:trHeight w:val="547"/>
        </w:trPr>
        <w:tc>
          <w:tcPr>
            <w:tcW w:w="1384" w:type="dxa"/>
            <w:vMerge/>
          </w:tcPr>
          <w:p w14:paraId="48FCEE5D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2A51301E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14:paraId="07AFA992" w14:textId="77777777" w:rsidR="003209C2" w:rsidRPr="003209C2" w:rsidRDefault="003209C2" w:rsidP="00257D90">
            <w:pPr>
              <w:pStyle w:val="a4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</w:tbl>
    <w:p w14:paraId="69A39FC0" w14:textId="77777777" w:rsidR="003209C2" w:rsidRDefault="003209C2" w:rsidP="003209C2">
      <w:pPr>
        <w:rPr>
          <w:rFonts w:eastAsia="微软雅黑"/>
        </w:rPr>
      </w:pPr>
    </w:p>
    <w:p w14:paraId="45347B04" w14:textId="77777777" w:rsidR="003209C2" w:rsidRDefault="003209C2">
      <w:pPr>
        <w:rPr>
          <w:rFonts w:eastAsia="微软雅黑"/>
        </w:rPr>
      </w:pPr>
    </w:p>
    <w:p w14:paraId="0960225F" w14:textId="77777777" w:rsidR="003209C2" w:rsidRDefault="003209C2">
      <w:pPr>
        <w:rPr>
          <w:rFonts w:eastAsia="微软雅黑"/>
        </w:rPr>
      </w:pPr>
    </w:p>
    <w:p w14:paraId="481348CA" w14:textId="77777777" w:rsidR="003209C2" w:rsidRDefault="003209C2">
      <w:pPr>
        <w:rPr>
          <w:rFonts w:eastAsia="微软雅黑"/>
        </w:rPr>
      </w:pPr>
    </w:p>
    <w:p w14:paraId="26DC42A7" w14:textId="77777777" w:rsidR="003209C2" w:rsidRDefault="003209C2">
      <w:pPr>
        <w:rPr>
          <w:rFonts w:eastAsia="微软雅黑"/>
        </w:rPr>
      </w:pPr>
    </w:p>
    <w:p w14:paraId="6AF5CF44" w14:textId="77777777" w:rsidR="00DD3FB3" w:rsidRDefault="00C41992">
      <w:pPr>
        <w:rPr>
          <w:rFonts w:eastAsia="微软雅黑"/>
          <w:b/>
          <w:sz w:val="32"/>
          <w:szCs w:val="32"/>
        </w:rPr>
      </w:pPr>
      <w:r>
        <w:rPr>
          <w:rFonts w:eastAsia="微软雅黑" w:hint="eastAsia"/>
          <w:b/>
          <w:sz w:val="32"/>
          <w:szCs w:val="32"/>
        </w:rPr>
        <w:lastRenderedPageBreak/>
        <w:t>文档控制</w:t>
      </w:r>
      <w:bookmarkEnd w:id="0"/>
      <w:bookmarkEnd w:id="1"/>
    </w:p>
    <w:tbl>
      <w:tblPr>
        <w:tblW w:w="8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3260"/>
        <w:gridCol w:w="1701"/>
        <w:gridCol w:w="1116"/>
      </w:tblGrid>
      <w:tr w:rsidR="00DD3FB3" w14:paraId="620CB7F9" w14:textId="77777777" w:rsidTr="009E4A8F">
        <w:tc>
          <w:tcPr>
            <w:tcW w:w="817" w:type="dxa"/>
          </w:tcPr>
          <w:p w14:paraId="731D524B" w14:textId="77777777"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版次</w:t>
            </w:r>
          </w:p>
        </w:tc>
        <w:tc>
          <w:tcPr>
            <w:tcW w:w="1418" w:type="dxa"/>
          </w:tcPr>
          <w:p w14:paraId="46EB0B58" w14:textId="77777777"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时间</w:t>
            </w:r>
          </w:p>
        </w:tc>
        <w:tc>
          <w:tcPr>
            <w:tcW w:w="3260" w:type="dxa"/>
          </w:tcPr>
          <w:p w14:paraId="421F11CD" w14:textId="77777777"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修改内容</w:t>
            </w:r>
          </w:p>
        </w:tc>
        <w:tc>
          <w:tcPr>
            <w:tcW w:w="1701" w:type="dxa"/>
          </w:tcPr>
          <w:p w14:paraId="3CFAAF5A" w14:textId="77777777"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修改人</w:t>
            </w:r>
          </w:p>
        </w:tc>
        <w:tc>
          <w:tcPr>
            <w:tcW w:w="1116" w:type="dxa"/>
          </w:tcPr>
          <w:p w14:paraId="7825ED47" w14:textId="77777777"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发起人</w:t>
            </w:r>
          </w:p>
        </w:tc>
      </w:tr>
      <w:tr w:rsidR="00DD3FB3" w14:paraId="46AD62CD" w14:textId="77777777" w:rsidTr="00FD01F0">
        <w:tc>
          <w:tcPr>
            <w:tcW w:w="817" w:type="dxa"/>
            <w:vAlign w:val="center"/>
          </w:tcPr>
          <w:p w14:paraId="1CFABCFA" w14:textId="77777777"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5A307D6A" w14:textId="77777777"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14:paraId="11482700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14:paraId="180CD629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14:paraId="3F80AE59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</w:tr>
      <w:tr w:rsidR="00DD3FB3" w14:paraId="77FBFB97" w14:textId="77777777" w:rsidTr="00FD01F0">
        <w:tc>
          <w:tcPr>
            <w:tcW w:w="817" w:type="dxa"/>
            <w:vAlign w:val="center"/>
          </w:tcPr>
          <w:p w14:paraId="04B41D7B" w14:textId="77777777"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0CDBA458" w14:textId="77777777"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14:paraId="613C8155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14:paraId="693A9103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14:paraId="06DA18F4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</w:tr>
      <w:tr w:rsidR="00DD3FB3" w14:paraId="2CEC9D77" w14:textId="77777777" w:rsidTr="00FD01F0">
        <w:tc>
          <w:tcPr>
            <w:tcW w:w="817" w:type="dxa"/>
            <w:vAlign w:val="center"/>
          </w:tcPr>
          <w:p w14:paraId="18EFBD7A" w14:textId="77777777"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4044C145" w14:textId="77777777"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14:paraId="28B746A4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14:paraId="1A1DBB80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14:paraId="01AEE0A4" w14:textId="77777777" w:rsidR="00DD3FB3" w:rsidRDefault="00DD3FB3">
            <w:pPr>
              <w:rPr>
                <w:rFonts w:eastAsia="微软雅黑"/>
                <w:sz w:val="24"/>
              </w:rPr>
            </w:pPr>
          </w:p>
        </w:tc>
      </w:tr>
      <w:tr w:rsidR="009E4A8F" w14:paraId="3172EB20" w14:textId="77777777" w:rsidTr="00FD01F0">
        <w:trPr>
          <w:trHeight w:val="447"/>
        </w:trPr>
        <w:tc>
          <w:tcPr>
            <w:tcW w:w="817" w:type="dxa"/>
            <w:vAlign w:val="center"/>
          </w:tcPr>
          <w:p w14:paraId="0C61A651" w14:textId="77777777" w:rsidR="009E4A8F" w:rsidRDefault="009E4A8F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193631DE" w14:textId="77777777" w:rsidR="009E4A8F" w:rsidRDefault="009E4A8F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14:paraId="4F23CD37" w14:textId="77777777" w:rsidR="009E4A8F" w:rsidRDefault="009E4A8F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14:paraId="2B84A055" w14:textId="77777777" w:rsidR="009E4A8F" w:rsidRDefault="009E4A8F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14:paraId="1A079F31" w14:textId="77777777" w:rsidR="009E4A8F" w:rsidRDefault="009E4A8F">
            <w:pPr>
              <w:rPr>
                <w:rFonts w:eastAsia="微软雅黑"/>
                <w:sz w:val="24"/>
              </w:rPr>
            </w:pPr>
          </w:p>
        </w:tc>
      </w:tr>
      <w:tr w:rsidR="00FD01F0" w14:paraId="20BAD8A6" w14:textId="77777777" w:rsidTr="00FD01F0">
        <w:trPr>
          <w:trHeight w:val="447"/>
        </w:trPr>
        <w:tc>
          <w:tcPr>
            <w:tcW w:w="817" w:type="dxa"/>
            <w:vAlign w:val="center"/>
          </w:tcPr>
          <w:p w14:paraId="20B2F9AD" w14:textId="77777777" w:rsidR="00FD01F0" w:rsidRDefault="00FD01F0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0D212D87" w14:textId="77777777" w:rsidR="00FD01F0" w:rsidRDefault="00FD01F0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14:paraId="4CDC590D" w14:textId="77777777" w:rsidR="00FD01F0" w:rsidRDefault="00FD01F0" w:rsidP="00257D90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14:paraId="3C512CBA" w14:textId="77777777" w:rsidR="00FD01F0" w:rsidRDefault="00FD01F0" w:rsidP="00257D90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14:paraId="112DAFB8" w14:textId="77777777" w:rsidR="00FD01F0" w:rsidRDefault="00FD01F0" w:rsidP="00257D90">
            <w:pPr>
              <w:rPr>
                <w:rFonts w:eastAsia="微软雅黑"/>
                <w:sz w:val="24"/>
              </w:rPr>
            </w:pPr>
          </w:p>
        </w:tc>
      </w:tr>
    </w:tbl>
    <w:p w14:paraId="3B1611A0" w14:textId="77777777" w:rsidR="00DD3FB3" w:rsidRDefault="00C41992">
      <w:pPr>
        <w:rPr>
          <w:rFonts w:eastAsia="微软雅黑"/>
        </w:rPr>
      </w:pPr>
      <w:r>
        <w:rPr>
          <w:rFonts w:eastAsia="微软雅黑" w:hint="eastAsia"/>
        </w:rPr>
        <w:tab/>
      </w:r>
      <w:r>
        <w:rPr>
          <w:rFonts w:eastAsia="微软雅黑" w:hint="eastAsia"/>
        </w:rPr>
        <w:tab/>
      </w:r>
      <w:r>
        <w:rPr>
          <w:rFonts w:eastAsia="微软雅黑" w:hint="eastAsia"/>
        </w:rPr>
        <w:tab/>
      </w:r>
      <w:r>
        <w:rPr>
          <w:rFonts w:eastAsia="微软雅黑" w:hint="eastAsia"/>
        </w:rPr>
        <w:tab/>
      </w:r>
      <w:r>
        <w:rPr>
          <w:rFonts w:eastAsia="微软雅黑"/>
        </w:rPr>
        <w:tab/>
      </w:r>
      <w:r>
        <w:rPr>
          <w:rFonts w:eastAsia="微软雅黑"/>
        </w:rPr>
        <w:tab/>
      </w:r>
      <w:r>
        <w:rPr>
          <w:rFonts w:eastAsia="微软雅黑"/>
        </w:rPr>
        <w:tab/>
      </w:r>
      <w:r>
        <w:rPr>
          <w:rFonts w:eastAsia="微软雅黑"/>
        </w:rPr>
        <w:tab/>
      </w:r>
    </w:p>
    <w:p w14:paraId="58AEFF3D" w14:textId="77777777" w:rsidR="00DD3FB3" w:rsidRDefault="00C41992">
      <w:pPr>
        <w:spacing w:line="360" w:lineRule="auto"/>
        <w:rPr>
          <w:rFonts w:asciiTheme="minorEastAsia" w:eastAsia="微软雅黑" w:hAnsiTheme="minorEastAsia"/>
          <w:sz w:val="24"/>
        </w:rPr>
      </w:pPr>
      <w:r>
        <w:rPr>
          <w:rFonts w:eastAsia="微软雅黑" w:hint="eastAsia"/>
          <w:b/>
          <w:sz w:val="24"/>
        </w:rPr>
        <w:t>注：</w:t>
      </w:r>
      <w:r>
        <w:rPr>
          <w:rFonts w:asciiTheme="minorEastAsia" w:eastAsia="微软雅黑" w:hAnsiTheme="minorEastAsia" w:hint="eastAsia"/>
          <w:sz w:val="24"/>
        </w:rPr>
        <w:t>初始版次为</w:t>
      </w:r>
      <w:r>
        <w:rPr>
          <w:rFonts w:asciiTheme="minorEastAsia" w:eastAsia="微软雅黑" w:hAnsiTheme="minorEastAsia" w:hint="eastAsia"/>
          <w:sz w:val="24"/>
        </w:rPr>
        <w:t>V1.0</w:t>
      </w:r>
      <w:r>
        <w:rPr>
          <w:rFonts w:asciiTheme="minorEastAsia" w:eastAsia="微软雅黑" w:hAnsiTheme="minorEastAsia" w:hint="eastAsia"/>
          <w:sz w:val="24"/>
        </w:rPr>
        <w:t>，若对文档内容作了细节修改，则升级小版本，如</w:t>
      </w:r>
      <w:r>
        <w:rPr>
          <w:rFonts w:asciiTheme="minorEastAsia" w:eastAsia="微软雅黑" w:hAnsiTheme="minorEastAsia" w:hint="eastAsia"/>
          <w:sz w:val="24"/>
        </w:rPr>
        <w:t>V1.0</w:t>
      </w:r>
      <w:r>
        <w:rPr>
          <w:rFonts w:asciiTheme="minorEastAsia" w:eastAsia="微软雅黑" w:hAnsiTheme="minorEastAsia" w:hint="eastAsia"/>
          <w:sz w:val="24"/>
        </w:rPr>
        <w:t>→</w:t>
      </w:r>
      <w:r>
        <w:rPr>
          <w:rFonts w:asciiTheme="minorEastAsia" w:eastAsia="微软雅黑" w:hAnsiTheme="minorEastAsia" w:hint="eastAsia"/>
          <w:sz w:val="24"/>
        </w:rPr>
        <w:t>V1.1</w:t>
      </w:r>
      <w:r>
        <w:rPr>
          <w:rFonts w:asciiTheme="minorEastAsia" w:eastAsia="微软雅黑" w:hAnsiTheme="minorEastAsia" w:hint="eastAsia"/>
          <w:sz w:val="24"/>
        </w:rPr>
        <w:t>；若对文档框架调整或内容大幅调整，则升级大版本，如：</w:t>
      </w:r>
      <w:r>
        <w:rPr>
          <w:rFonts w:asciiTheme="minorEastAsia" w:eastAsia="微软雅黑" w:hAnsiTheme="minorEastAsia" w:hint="eastAsia"/>
          <w:sz w:val="24"/>
        </w:rPr>
        <w:t>V1.0</w:t>
      </w:r>
      <w:r>
        <w:rPr>
          <w:rFonts w:asciiTheme="minorEastAsia" w:eastAsia="微软雅黑" w:hAnsiTheme="minorEastAsia" w:hint="eastAsia"/>
          <w:sz w:val="24"/>
        </w:rPr>
        <w:t>→</w:t>
      </w:r>
      <w:r>
        <w:rPr>
          <w:rFonts w:asciiTheme="minorEastAsia" w:eastAsia="微软雅黑" w:hAnsiTheme="minorEastAsia" w:hint="eastAsia"/>
          <w:sz w:val="24"/>
        </w:rPr>
        <w:t>V2.</w:t>
      </w:r>
      <w:r w:rsidR="00AF7C00">
        <w:rPr>
          <w:rFonts w:asciiTheme="minorEastAsia" w:eastAsia="微软雅黑" w:hAnsiTheme="minorEastAsia" w:hint="eastAsia"/>
          <w:sz w:val="24"/>
        </w:rPr>
        <w:t>1</w:t>
      </w:r>
      <w:r>
        <w:rPr>
          <w:rFonts w:asciiTheme="minorEastAsia" w:eastAsia="微软雅黑" w:hAnsiTheme="minorEastAsia" w:hint="eastAsia"/>
          <w:sz w:val="24"/>
        </w:rPr>
        <w:t>。</w:t>
      </w:r>
    </w:p>
    <w:p w14:paraId="4C82B860" w14:textId="77777777" w:rsidR="00257D90" w:rsidRDefault="00C41992">
      <w:pPr>
        <w:widowControl/>
        <w:jc w:val="left"/>
        <w:rPr>
          <w:rFonts w:eastAsia="微软雅黑"/>
        </w:rPr>
        <w:sectPr w:rsidR="00257D90" w:rsidSect="00A81DA4">
          <w:footerReference w:type="default" r:id="rId13"/>
          <w:footerReference w:type="first" r:id="rId14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r>
        <w:rPr>
          <w:rFonts w:eastAsia="微软雅黑"/>
        </w:rPr>
        <w:br w:type="page"/>
      </w:r>
    </w:p>
    <w:sdt>
      <w:sdtPr>
        <w:rPr>
          <w:rFonts w:ascii="Times New Roman" w:eastAsia="微软雅黑" w:hAnsi="Times New Roman" w:cs="Times New Roman"/>
          <w:color w:val="auto"/>
          <w:kern w:val="2"/>
          <w:sz w:val="21"/>
          <w:szCs w:val="24"/>
          <w:lang w:val="zh-CN"/>
        </w:rPr>
        <w:id w:val="-2113274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E82652" w14:textId="77777777" w:rsidR="00DD3FB3" w:rsidRDefault="00C41992">
          <w:pPr>
            <w:pStyle w:val="TOC1"/>
            <w:jc w:val="center"/>
            <w:rPr>
              <w:rFonts w:eastAsia="微软雅黑"/>
            </w:rPr>
          </w:pPr>
          <w:r>
            <w:rPr>
              <w:rFonts w:eastAsia="微软雅黑"/>
              <w:lang w:val="zh-CN"/>
            </w:rPr>
            <w:t>目录</w:t>
          </w:r>
        </w:p>
        <w:p w14:paraId="24A60E8C" w14:textId="0365BF37" w:rsidR="003A7E6B" w:rsidRDefault="00C731F8">
          <w:pPr>
            <w:pStyle w:val="10"/>
            <w:tabs>
              <w:tab w:val="left" w:pos="400"/>
            </w:tabs>
            <w:spacing w:before="312" w:after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r>
            <w:rPr>
              <w:rFonts w:eastAsia="微软雅黑"/>
              <w:b w:val="0"/>
            </w:rPr>
            <w:fldChar w:fldCharType="begin"/>
          </w:r>
          <w:r w:rsidR="00C41992">
            <w:rPr>
              <w:rFonts w:eastAsia="微软雅黑"/>
            </w:rPr>
            <w:instrText xml:space="preserve"> TOC \o "1-3" \h \z \u </w:instrText>
          </w:r>
          <w:r>
            <w:rPr>
              <w:rFonts w:eastAsia="微软雅黑"/>
              <w:b w:val="0"/>
            </w:rPr>
            <w:fldChar w:fldCharType="separate"/>
          </w:r>
          <w:hyperlink w:anchor="_Toc32926962" w:history="1">
            <w:r w:rsidR="003A7E6B" w:rsidRPr="00F54DC8">
              <w:rPr>
                <w:rStyle w:val="af"/>
                <w:rFonts w:eastAsia="微软雅黑"/>
                <w:noProof/>
              </w:rPr>
              <w:t>1</w:t>
            </w:r>
            <w:r w:rsidR="003A7E6B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3A7E6B" w:rsidRPr="00F54DC8">
              <w:rPr>
                <w:rStyle w:val="af"/>
                <w:rFonts w:eastAsia="微软雅黑"/>
                <w:noProof/>
              </w:rPr>
              <w:t>详细方案</w:t>
            </w:r>
            <w:r w:rsidR="003A7E6B">
              <w:rPr>
                <w:noProof/>
                <w:webHidden/>
              </w:rPr>
              <w:tab/>
            </w:r>
            <w:r w:rsidR="003A7E6B">
              <w:rPr>
                <w:noProof/>
                <w:webHidden/>
              </w:rPr>
              <w:fldChar w:fldCharType="begin"/>
            </w:r>
            <w:r w:rsidR="003A7E6B">
              <w:rPr>
                <w:noProof/>
                <w:webHidden/>
              </w:rPr>
              <w:instrText xml:space="preserve"> PAGEREF _Toc32926962 \h </w:instrText>
            </w:r>
            <w:r w:rsidR="003A7E6B">
              <w:rPr>
                <w:noProof/>
                <w:webHidden/>
              </w:rPr>
            </w:r>
            <w:r w:rsidR="003A7E6B">
              <w:rPr>
                <w:noProof/>
                <w:webHidden/>
              </w:rPr>
              <w:fldChar w:fldCharType="separate"/>
            </w:r>
            <w:r w:rsidR="003A7E6B">
              <w:rPr>
                <w:noProof/>
                <w:webHidden/>
              </w:rPr>
              <w:t>1</w:t>
            </w:r>
            <w:r w:rsidR="003A7E6B">
              <w:rPr>
                <w:noProof/>
                <w:webHidden/>
              </w:rPr>
              <w:fldChar w:fldCharType="end"/>
            </w:r>
          </w:hyperlink>
        </w:p>
        <w:p w14:paraId="1188E2AF" w14:textId="55127515" w:rsidR="003A7E6B" w:rsidRDefault="00F41A5C">
          <w:pPr>
            <w:pStyle w:val="20"/>
            <w:tabs>
              <w:tab w:val="left" w:pos="1260"/>
            </w:tabs>
            <w:spacing w:after="156"/>
            <w:ind w:left="42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926963" w:history="1">
            <w:r w:rsidR="003A7E6B" w:rsidRPr="00F54DC8">
              <w:rPr>
                <w:rStyle w:val="af"/>
                <w:rFonts w:eastAsia="微软雅黑"/>
                <w:noProof/>
              </w:rPr>
              <w:t>1.1</w:t>
            </w:r>
            <w:r w:rsidR="003A7E6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3A7E6B" w:rsidRPr="00F54DC8">
              <w:rPr>
                <w:rStyle w:val="af"/>
                <w:rFonts w:eastAsia="微软雅黑"/>
                <w:noProof/>
              </w:rPr>
              <w:t>工单（主计划）管理</w:t>
            </w:r>
            <w:r w:rsidR="003A7E6B">
              <w:rPr>
                <w:noProof/>
                <w:webHidden/>
              </w:rPr>
              <w:tab/>
            </w:r>
            <w:r w:rsidR="003A7E6B">
              <w:rPr>
                <w:noProof/>
                <w:webHidden/>
              </w:rPr>
              <w:fldChar w:fldCharType="begin"/>
            </w:r>
            <w:r w:rsidR="003A7E6B">
              <w:rPr>
                <w:noProof/>
                <w:webHidden/>
              </w:rPr>
              <w:instrText xml:space="preserve"> PAGEREF _Toc32926963 \h </w:instrText>
            </w:r>
            <w:r w:rsidR="003A7E6B">
              <w:rPr>
                <w:noProof/>
                <w:webHidden/>
              </w:rPr>
            </w:r>
            <w:r w:rsidR="003A7E6B">
              <w:rPr>
                <w:noProof/>
                <w:webHidden/>
              </w:rPr>
              <w:fldChar w:fldCharType="separate"/>
            </w:r>
            <w:r w:rsidR="003A7E6B">
              <w:rPr>
                <w:noProof/>
                <w:webHidden/>
              </w:rPr>
              <w:t>1</w:t>
            </w:r>
            <w:r w:rsidR="003A7E6B">
              <w:rPr>
                <w:noProof/>
                <w:webHidden/>
              </w:rPr>
              <w:fldChar w:fldCharType="end"/>
            </w:r>
          </w:hyperlink>
        </w:p>
        <w:p w14:paraId="4B6D1489" w14:textId="0365FFC4" w:rsidR="003A7E6B" w:rsidRDefault="00F41A5C">
          <w:pPr>
            <w:pStyle w:val="30"/>
            <w:tabs>
              <w:tab w:val="left" w:pos="1680"/>
            </w:tabs>
            <w:spacing w:after="156"/>
            <w:ind w:left="8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926964" w:history="1">
            <w:r w:rsidR="003A7E6B" w:rsidRPr="00F54DC8">
              <w:rPr>
                <w:rStyle w:val="af"/>
                <w:rFonts w:eastAsia="微软雅黑"/>
                <w:noProof/>
              </w:rPr>
              <w:t>1.1.1</w:t>
            </w:r>
            <w:r w:rsidR="003A7E6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3A7E6B" w:rsidRPr="00F54DC8">
              <w:rPr>
                <w:rStyle w:val="af"/>
                <w:rFonts w:eastAsia="微软雅黑"/>
                <w:noProof/>
              </w:rPr>
              <w:t>主计划管理</w:t>
            </w:r>
            <w:r w:rsidR="003A7E6B">
              <w:rPr>
                <w:noProof/>
                <w:webHidden/>
              </w:rPr>
              <w:tab/>
            </w:r>
            <w:r w:rsidR="003A7E6B">
              <w:rPr>
                <w:noProof/>
                <w:webHidden/>
              </w:rPr>
              <w:fldChar w:fldCharType="begin"/>
            </w:r>
            <w:r w:rsidR="003A7E6B">
              <w:rPr>
                <w:noProof/>
                <w:webHidden/>
              </w:rPr>
              <w:instrText xml:space="preserve"> PAGEREF _Toc32926964 \h </w:instrText>
            </w:r>
            <w:r w:rsidR="003A7E6B">
              <w:rPr>
                <w:noProof/>
                <w:webHidden/>
              </w:rPr>
            </w:r>
            <w:r w:rsidR="003A7E6B">
              <w:rPr>
                <w:noProof/>
                <w:webHidden/>
              </w:rPr>
              <w:fldChar w:fldCharType="separate"/>
            </w:r>
            <w:r w:rsidR="003A7E6B">
              <w:rPr>
                <w:noProof/>
                <w:webHidden/>
              </w:rPr>
              <w:t>1</w:t>
            </w:r>
            <w:r w:rsidR="003A7E6B">
              <w:rPr>
                <w:noProof/>
                <w:webHidden/>
              </w:rPr>
              <w:fldChar w:fldCharType="end"/>
            </w:r>
          </w:hyperlink>
        </w:p>
        <w:p w14:paraId="32B9B81E" w14:textId="4A59DC72" w:rsidR="003A7E6B" w:rsidRDefault="00F41A5C">
          <w:pPr>
            <w:pStyle w:val="30"/>
            <w:tabs>
              <w:tab w:val="left" w:pos="1680"/>
            </w:tabs>
            <w:spacing w:after="156"/>
            <w:ind w:left="8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926965" w:history="1">
            <w:r w:rsidR="003A7E6B" w:rsidRPr="00F54DC8">
              <w:rPr>
                <w:rStyle w:val="af"/>
                <w:rFonts w:eastAsia="微软雅黑"/>
                <w:noProof/>
              </w:rPr>
              <w:t>1.1.2</w:t>
            </w:r>
            <w:r w:rsidR="003A7E6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3A7E6B" w:rsidRPr="00F54DC8">
              <w:rPr>
                <w:rStyle w:val="af"/>
                <w:rFonts w:eastAsia="微软雅黑"/>
                <w:noProof/>
              </w:rPr>
              <w:t>工单管理</w:t>
            </w:r>
            <w:r w:rsidR="003A7E6B">
              <w:rPr>
                <w:noProof/>
                <w:webHidden/>
              </w:rPr>
              <w:tab/>
            </w:r>
            <w:r w:rsidR="003A7E6B">
              <w:rPr>
                <w:noProof/>
                <w:webHidden/>
              </w:rPr>
              <w:fldChar w:fldCharType="begin"/>
            </w:r>
            <w:r w:rsidR="003A7E6B">
              <w:rPr>
                <w:noProof/>
                <w:webHidden/>
              </w:rPr>
              <w:instrText xml:space="preserve"> PAGEREF _Toc32926965 \h </w:instrText>
            </w:r>
            <w:r w:rsidR="003A7E6B">
              <w:rPr>
                <w:noProof/>
                <w:webHidden/>
              </w:rPr>
            </w:r>
            <w:r w:rsidR="003A7E6B">
              <w:rPr>
                <w:noProof/>
                <w:webHidden/>
              </w:rPr>
              <w:fldChar w:fldCharType="separate"/>
            </w:r>
            <w:r w:rsidR="003A7E6B">
              <w:rPr>
                <w:noProof/>
                <w:webHidden/>
              </w:rPr>
              <w:t>4</w:t>
            </w:r>
            <w:r w:rsidR="003A7E6B">
              <w:rPr>
                <w:noProof/>
                <w:webHidden/>
              </w:rPr>
              <w:fldChar w:fldCharType="end"/>
            </w:r>
          </w:hyperlink>
        </w:p>
        <w:p w14:paraId="19D92367" w14:textId="09D830AC" w:rsidR="003A7E6B" w:rsidRDefault="00F41A5C">
          <w:pPr>
            <w:pStyle w:val="30"/>
            <w:tabs>
              <w:tab w:val="left" w:pos="1680"/>
            </w:tabs>
            <w:spacing w:after="156"/>
            <w:ind w:left="8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926966" w:history="1">
            <w:r w:rsidR="003A7E6B" w:rsidRPr="00F54DC8">
              <w:rPr>
                <w:rStyle w:val="af"/>
                <w:noProof/>
              </w:rPr>
              <w:t>1.1.3</w:t>
            </w:r>
            <w:r w:rsidR="003A7E6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3A7E6B" w:rsidRPr="00F54DC8">
              <w:rPr>
                <w:rStyle w:val="af"/>
                <w:noProof/>
              </w:rPr>
              <w:t>数据说明（提供）</w:t>
            </w:r>
            <w:r w:rsidR="003A7E6B">
              <w:rPr>
                <w:noProof/>
                <w:webHidden/>
              </w:rPr>
              <w:tab/>
            </w:r>
            <w:r w:rsidR="003A7E6B">
              <w:rPr>
                <w:noProof/>
                <w:webHidden/>
              </w:rPr>
              <w:fldChar w:fldCharType="begin"/>
            </w:r>
            <w:r w:rsidR="003A7E6B">
              <w:rPr>
                <w:noProof/>
                <w:webHidden/>
              </w:rPr>
              <w:instrText xml:space="preserve"> PAGEREF _Toc32926966 \h </w:instrText>
            </w:r>
            <w:r w:rsidR="003A7E6B">
              <w:rPr>
                <w:noProof/>
                <w:webHidden/>
              </w:rPr>
            </w:r>
            <w:r w:rsidR="003A7E6B">
              <w:rPr>
                <w:noProof/>
                <w:webHidden/>
              </w:rPr>
              <w:fldChar w:fldCharType="separate"/>
            </w:r>
            <w:r w:rsidR="003A7E6B">
              <w:rPr>
                <w:noProof/>
                <w:webHidden/>
              </w:rPr>
              <w:t>7</w:t>
            </w:r>
            <w:r w:rsidR="003A7E6B">
              <w:rPr>
                <w:noProof/>
                <w:webHidden/>
              </w:rPr>
              <w:fldChar w:fldCharType="end"/>
            </w:r>
          </w:hyperlink>
        </w:p>
        <w:p w14:paraId="6B712269" w14:textId="3A2FEB5A" w:rsidR="00DD3FB3" w:rsidRDefault="00C731F8">
          <w:pPr>
            <w:rPr>
              <w:rFonts w:eastAsia="微软雅黑"/>
            </w:rPr>
          </w:pPr>
          <w:r>
            <w:rPr>
              <w:rFonts w:eastAsia="微软雅黑"/>
              <w:b/>
              <w:bCs/>
              <w:lang w:val="zh-CN"/>
            </w:rPr>
            <w:fldChar w:fldCharType="end"/>
          </w:r>
        </w:p>
      </w:sdtContent>
    </w:sdt>
    <w:p w14:paraId="6E421658" w14:textId="77777777" w:rsidR="00257D90" w:rsidRDefault="00C41992">
      <w:pPr>
        <w:rPr>
          <w:rFonts w:eastAsia="微软雅黑"/>
        </w:rPr>
        <w:sectPr w:rsidR="00257D90" w:rsidSect="00257D90">
          <w:footerReference w:type="default" r:id="rId15"/>
          <w:footerReference w:type="first" r:id="rId16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eastAsia="微软雅黑"/>
        </w:rPr>
        <w:br w:type="page"/>
      </w:r>
    </w:p>
    <w:p w14:paraId="78602613" w14:textId="77777777" w:rsidR="00DD3FB3" w:rsidRDefault="00C41992">
      <w:pPr>
        <w:pStyle w:val="1"/>
        <w:rPr>
          <w:rFonts w:eastAsia="微软雅黑"/>
        </w:rPr>
      </w:pPr>
      <w:bookmarkStart w:id="2" w:name="_Toc32926962"/>
      <w:r>
        <w:rPr>
          <w:rFonts w:eastAsia="微软雅黑" w:hint="eastAsia"/>
        </w:rPr>
        <w:lastRenderedPageBreak/>
        <w:t>详细方案</w:t>
      </w:r>
      <w:bookmarkEnd w:id="2"/>
    </w:p>
    <w:p w14:paraId="1BA1ADB3" w14:textId="1AC542E5" w:rsidR="00DD3FB3" w:rsidRDefault="00722FAC">
      <w:pPr>
        <w:pStyle w:val="2"/>
        <w:spacing w:before="156" w:after="156"/>
        <w:rPr>
          <w:rFonts w:eastAsia="微软雅黑"/>
        </w:rPr>
      </w:pPr>
      <w:bookmarkStart w:id="3" w:name="_Toc32926963"/>
      <w:r>
        <w:rPr>
          <w:rFonts w:eastAsia="微软雅黑" w:hint="eastAsia"/>
        </w:rPr>
        <w:t>工单</w:t>
      </w:r>
      <w:r>
        <w:rPr>
          <w:rFonts w:eastAsia="微软雅黑"/>
        </w:rPr>
        <w:t>（</w:t>
      </w:r>
      <w:r>
        <w:rPr>
          <w:rFonts w:eastAsia="微软雅黑" w:hint="eastAsia"/>
        </w:rPr>
        <w:t>主计划</w:t>
      </w:r>
      <w:r>
        <w:rPr>
          <w:rFonts w:eastAsia="微软雅黑"/>
        </w:rPr>
        <w:t>）</w:t>
      </w:r>
      <w:r w:rsidR="00C41992">
        <w:rPr>
          <w:rFonts w:eastAsia="微软雅黑" w:hint="eastAsia"/>
        </w:rPr>
        <w:t>管理</w:t>
      </w:r>
      <w:bookmarkEnd w:id="3"/>
    </w:p>
    <w:p w14:paraId="1CA40078" w14:textId="5AB2B4B0" w:rsidR="00953E63" w:rsidRDefault="00953E63" w:rsidP="00953E63"/>
    <w:p w14:paraId="14CAAD84" w14:textId="5959C4CC" w:rsidR="00953E63" w:rsidRDefault="00953E63" w:rsidP="00953E63">
      <w:r>
        <w:rPr>
          <w:rFonts w:hint="eastAsia"/>
        </w:rPr>
        <w:t>工单模型：</w:t>
      </w:r>
    </w:p>
    <w:p w14:paraId="63DFA80A" w14:textId="38A046FD" w:rsidR="00953E63" w:rsidRDefault="00DE5FF5" w:rsidP="002160EF">
      <w:pPr>
        <w:jc w:val="center"/>
      </w:pPr>
      <w:r>
        <w:object w:dxaOrig="6700" w:dyaOrig="4270" w14:anchorId="0D9217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pt;height:213.7pt" o:ole="">
            <v:imagedata r:id="rId17" o:title=""/>
          </v:shape>
          <o:OLEObject Type="Embed" ProgID="Visio.Drawing.15" ShapeID="_x0000_i1025" DrawAspect="Content" ObjectID="_1647427421" r:id="rId18"/>
        </w:object>
      </w:r>
    </w:p>
    <w:p w14:paraId="472524F6" w14:textId="3427D52E" w:rsidR="002160EF" w:rsidRDefault="00102944" w:rsidP="00953E63">
      <w:r>
        <w:rPr>
          <w:rFonts w:hint="eastAsia"/>
        </w:rPr>
        <w:t>工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流程</w:t>
      </w:r>
    </w:p>
    <w:p w14:paraId="563CF76B" w14:textId="022B52E5" w:rsidR="002160EF" w:rsidRDefault="00CC6E6A" w:rsidP="002160EF">
      <w:pPr>
        <w:jc w:val="center"/>
      </w:pPr>
      <w:r>
        <w:object w:dxaOrig="8511" w:dyaOrig="7290" w14:anchorId="6960C753">
          <v:shape id="_x0000_i1029" type="#_x0000_t75" style="width:415.35pt;height:355.75pt" o:ole="">
            <v:imagedata r:id="rId19" o:title=""/>
          </v:shape>
          <o:OLEObject Type="Embed" ProgID="Visio.Drawing.15" ShapeID="_x0000_i1029" DrawAspect="Content" ObjectID="_1647427422" r:id="rId20"/>
        </w:object>
      </w:r>
    </w:p>
    <w:p w14:paraId="21FFBFB4" w14:textId="5DE4136D" w:rsidR="002160EF" w:rsidRDefault="002160EF" w:rsidP="00953E63">
      <w:r>
        <w:rPr>
          <w:rFonts w:hint="eastAsia"/>
        </w:rPr>
        <w:t>指定层级</w:t>
      </w:r>
    </w:p>
    <w:p w14:paraId="11CA2C8C" w14:textId="358C3E41" w:rsidR="002160EF" w:rsidRPr="00953E63" w:rsidRDefault="00102944" w:rsidP="00102944">
      <w:pPr>
        <w:jc w:val="center"/>
      </w:pPr>
      <w:r>
        <w:object w:dxaOrig="5890" w:dyaOrig="2930" w14:anchorId="19200EE9">
          <v:shape id="_x0000_i1026" type="#_x0000_t75" style="width:376.95pt;height:158.65pt" o:ole="">
            <v:imagedata r:id="rId21" o:title=""/>
          </v:shape>
          <o:OLEObject Type="Embed" ProgID="Visio.Drawing.15" ShapeID="_x0000_i1026" DrawAspect="Content" ObjectID="_1647427423" r:id="rId22"/>
        </w:object>
      </w:r>
    </w:p>
    <w:p w14:paraId="24917D2D" w14:textId="77777777" w:rsidR="00DD3FB3" w:rsidRDefault="00722FAC">
      <w:pPr>
        <w:pStyle w:val="3"/>
        <w:rPr>
          <w:rFonts w:eastAsia="微软雅黑"/>
        </w:rPr>
      </w:pPr>
      <w:bookmarkStart w:id="4" w:name="_Toc32926964"/>
      <w:proofErr w:type="gramStart"/>
      <w:r>
        <w:rPr>
          <w:rFonts w:eastAsia="微软雅黑" w:hint="eastAsia"/>
        </w:rPr>
        <w:lastRenderedPageBreak/>
        <w:t>主</w:t>
      </w:r>
      <w:r w:rsidR="00C41992">
        <w:rPr>
          <w:rFonts w:eastAsia="微软雅黑" w:hint="eastAsia"/>
        </w:rPr>
        <w:t>计划</w:t>
      </w:r>
      <w:proofErr w:type="gramEnd"/>
      <w:r w:rsidR="00C41992">
        <w:rPr>
          <w:rFonts w:eastAsia="微软雅黑" w:hint="eastAsia"/>
        </w:rPr>
        <w:t>管理</w:t>
      </w:r>
      <w:bookmarkEnd w:id="4"/>
    </w:p>
    <w:p w14:paraId="7C7BF652" w14:textId="77777777"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功</w:t>
      </w:r>
      <w:r>
        <w:rPr>
          <w:rFonts w:eastAsia="微软雅黑"/>
        </w:rPr>
        <w:t>能流程图</w:t>
      </w:r>
    </w:p>
    <w:p w14:paraId="3AA592DD" w14:textId="427973DD" w:rsidR="00DD3FB3" w:rsidRDefault="002160EF" w:rsidP="002160EF">
      <w:pPr>
        <w:ind w:leftChars="-337" w:left="-708"/>
        <w:jc w:val="center"/>
        <w:rPr>
          <w:rFonts w:ascii="微软雅黑" w:eastAsia="微软雅黑" w:hAnsi="微软雅黑"/>
        </w:rPr>
      </w:pPr>
      <w:r>
        <w:object w:dxaOrig="21921" w:dyaOrig="24161" w14:anchorId="5D4D3BB1">
          <v:shape id="_x0000_i1027" type="#_x0000_t75" style="width:415.4pt;height:457.85pt" o:ole="">
            <v:imagedata r:id="rId23" o:title=""/>
          </v:shape>
          <o:OLEObject Type="Embed" ProgID="Visio.Drawing.15" ShapeID="_x0000_i1027" DrawAspect="Content" ObjectID="_1647427424" r:id="rId24"/>
        </w:object>
      </w:r>
    </w:p>
    <w:p w14:paraId="7CFFF17D" w14:textId="77777777"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功</w:t>
      </w:r>
      <w:r>
        <w:rPr>
          <w:rFonts w:eastAsia="微软雅黑"/>
        </w:rPr>
        <w:t>能</w:t>
      </w:r>
      <w:r>
        <w:rPr>
          <w:rFonts w:eastAsia="微软雅黑" w:hint="eastAsia"/>
        </w:rPr>
        <w:t>用例表</w:t>
      </w: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4148"/>
        <w:gridCol w:w="841"/>
        <w:gridCol w:w="841"/>
        <w:gridCol w:w="1258"/>
      </w:tblGrid>
      <w:tr w:rsidR="00DD3FB3" w14:paraId="2884735A" w14:textId="77777777">
        <w:trPr>
          <w:trHeight w:val="65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1E03403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/>
                <w:b/>
                <w:sz w:val="21"/>
                <w:szCs w:val="24"/>
              </w:rPr>
              <w:t>BPD</w:t>
            </w: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编号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1380446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功能</w:t>
            </w:r>
            <w:r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  <w:t>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D08B937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功能</w:t>
            </w:r>
            <w:r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  <w:t>描述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2B63DE9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部门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471DFB2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类型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F9F9783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b/>
                <w:sz w:val="21"/>
                <w:szCs w:val="24"/>
              </w:rPr>
              <w:t>URS编号</w:t>
            </w:r>
            <w:proofErr w:type="spellEnd"/>
          </w:p>
        </w:tc>
      </w:tr>
      <w:tr w:rsidR="00DD3FB3" w14:paraId="012EB2E8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A19C9" w14:textId="77777777" w:rsidR="00DD3FB3" w:rsidRDefault="00DD3FB3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C28E8" w14:textId="77777777" w:rsidR="00DD3FB3" w:rsidRDefault="0023179B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接收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proofErr w:type="gram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33E8" w14:textId="6A810CD0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用</w:t>
            </w:r>
            <w:r w:rsidR="00D01180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中间表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的方式</w:t>
            </w:r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从IMS系统接收</w:t>
            </w:r>
            <w:r w:rsidR="0051624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r w:rsidR="00AA0EE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62D23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E7A18" w14:textId="77777777" w:rsidR="00DD3FB3" w:rsidRDefault="002C3B29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服务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D785" w14:textId="77777777"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8678B1" w14:paraId="3207738B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745D0" w14:textId="77777777" w:rsidR="008678B1" w:rsidRDefault="008678B1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E13DB" w14:textId="0E27626F" w:rsidR="008678B1" w:rsidRDefault="008678B1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创建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837C" w14:textId="4844737E" w:rsidR="008678B1" w:rsidRDefault="008678B1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根据IMS系统下发的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信息进行选择性的创建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D1E76" w14:textId="77777777" w:rsidR="008678B1" w:rsidRDefault="008678B1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67CB7" w14:textId="77777777" w:rsidR="008678B1" w:rsidRDefault="008678B1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B6F3E" w14:textId="77777777" w:rsidR="008678B1" w:rsidRDefault="008678B1">
            <w:pPr>
              <w:pStyle w:val="a4"/>
              <w:rPr>
                <w:rFonts w:eastAsia="微软雅黑"/>
                <w:lang w:eastAsia="zh-CN"/>
              </w:rPr>
            </w:pPr>
          </w:p>
        </w:tc>
      </w:tr>
      <w:tr w:rsidR="00DD3FB3" w14:paraId="16D5A269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21A7C" w14:textId="77777777" w:rsidR="00DD3FB3" w:rsidRDefault="00DD3FB3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F0DB2" w14:textId="77777777" w:rsidR="00DD3FB3" w:rsidRDefault="005F32BB" w:rsidP="003D1D15">
            <w:pPr>
              <w:pStyle w:val="a4"/>
              <w:jc w:val="lef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commentRangeStart w:id="5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手工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输入</w:t>
            </w:r>
            <w:proofErr w:type="gramStart"/>
            <w:r w:rsidR="00231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</w:t>
            </w:r>
            <w:r w:rsidR="0051624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计划</w:t>
            </w:r>
            <w:proofErr w:type="gramEnd"/>
            <w:r w:rsidR="0051624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创建</w:t>
            </w:r>
            <w:commentRangeEnd w:id="5"/>
            <w:r w:rsidR="002160EF">
              <w:rPr>
                <w:rStyle w:val="af0"/>
                <w:rFonts w:ascii="Times New Roman" w:hAnsi="Times New Roman"/>
                <w:kern w:val="2"/>
                <w:lang w:eastAsia="zh-CN"/>
              </w:rPr>
              <w:commentReference w:id="5"/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D346A" w14:textId="775CC12E" w:rsidR="002160EF" w:rsidRPr="002160EF" w:rsidRDefault="00783C0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ES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通过手工录入创建</w:t>
            </w:r>
            <w:r w:rsidR="00D82C37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标准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计划</w:t>
            </w:r>
            <w:r w:rsidR="002160E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/返工计划；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09CAE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6E58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E31D" w14:textId="77777777"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D52376" w14:paraId="7409E06E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44594" w14:textId="77777777" w:rsidR="00D52376" w:rsidRDefault="00D52376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DF16B" w14:textId="7582B782" w:rsidR="00D52376" w:rsidRDefault="00D52376" w:rsidP="003D1D15">
            <w:pPr>
              <w:pStyle w:val="a4"/>
              <w:jc w:val="lef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proofErr w:type="gramEnd"/>
            <w:r w:rsidR="00ED008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提交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3679F" w14:textId="36500F68" w:rsidR="00ED0083" w:rsidRDefault="00FC1944" w:rsidP="0073497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MES系统</w:t>
            </w:r>
            <w:r w:rsidR="00ED008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根据规则判断，如果</w:t>
            </w:r>
            <w:proofErr w:type="gramStart"/>
            <w:r w:rsidR="00ED008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proofErr w:type="gramEnd"/>
            <w:r w:rsidR="00ED008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需要审批</w:t>
            </w:r>
            <w:r w:rsidR="008F3D8A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（</w:t>
            </w:r>
            <w:r w:rsidR="008F3D8A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超出</w:t>
            </w:r>
            <w:r w:rsidR="008F3D8A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计划</w:t>
            </w:r>
            <w:r w:rsidR="008F3D8A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或者被告知</w:t>
            </w:r>
            <w:r w:rsidR="008F3D8A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EOP的</w:t>
            </w:r>
            <w:r w:rsidR="008F3D8A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计划</w:t>
            </w:r>
            <w:r w:rsidR="008F3D8A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）</w:t>
            </w:r>
            <w:r w:rsidR="00ED008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，则</w:t>
            </w:r>
            <w:r w:rsidR="008F3D8A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将</w:t>
            </w:r>
            <w:proofErr w:type="gramStart"/>
            <w:r w:rsidR="00ED008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proofErr w:type="gramEnd"/>
            <w:r w:rsidR="00ED008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状态修改为待审批</w:t>
            </w:r>
            <w:r w:rsidR="00AA0EE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  <w:r w:rsidR="0073497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对于不需要进行审批的计划则进行计划下发</w:t>
            </w:r>
            <w:r w:rsidR="0073497F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F8C2" w14:textId="77777777" w:rsidR="00D52376" w:rsidRDefault="00D5237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5F495" w14:textId="77777777" w:rsidR="00D52376" w:rsidRDefault="00D5237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4C441" w14:textId="77777777" w:rsidR="00D52376" w:rsidRDefault="00D52376">
            <w:pPr>
              <w:pStyle w:val="a4"/>
              <w:rPr>
                <w:rFonts w:eastAsia="微软雅黑"/>
                <w:lang w:eastAsia="zh-CN"/>
              </w:rPr>
            </w:pPr>
          </w:p>
        </w:tc>
      </w:tr>
      <w:tr w:rsidR="00DD3FB3" w14:paraId="4AC19C0A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3CE9A" w14:textId="77777777" w:rsidR="00DD3FB3" w:rsidRDefault="00DD3FB3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9C07C" w14:textId="77777777" w:rsidR="00DD3FB3" w:rsidRDefault="00783C06" w:rsidP="003D1D15">
            <w:pPr>
              <w:pStyle w:val="a4"/>
              <w:jc w:val="lef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审批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4D61" w14:textId="372C7143" w:rsidR="00DD3FB3" w:rsidRDefault="008F3D8A" w:rsidP="00482F3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审批人员在计划审批界面选择计划状态为“待审批的”的计划</w:t>
            </w:r>
            <w:r w:rsidR="005F004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进行审批，</w:t>
            </w:r>
            <w:r w:rsidR="00FC1944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审批通过</w:t>
            </w:r>
            <w:r w:rsidR="00AA0EE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后</w:t>
            </w:r>
            <w:r w:rsidR="00F0639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更改审批结果为“审批通过”</w:t>
            </w:r>
            <w:r w:rsidR="0073497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进行计划下发</w:t>
            </w:r>
            <w:r w:rsidR="00AA0EE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，</w:t>
            </w:r>
            <w:r w:rsidR="00FC1944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审批不通过</w:t>
            </w:r>
            <w:r w:rsidR="0073497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修改</w:t>
            </w:r>
            <w:r w:rsidR="00F0639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审批结果</w:t>
            </w:r>
            <w:r w:rsidR="00482F3E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为</w:t>
            </w:r>
            <w:r w:rsidR="008E491A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“</w:t>
            </w:r>
            <w:r w:rsidR="00482F3E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审批未通过</w:t>
            </w:r>
            <w:r w:rsidR="008E491A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”</w:t>
            </w:r>
            <w:r w:rsidR="00F0639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，计划状态为“待调整”</w:t>
            </w:r>
            <w:r w:rsidR="0073497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由计划人员进行计划调整</w:t>
            </w:r>
            <w:r w:rsidR="00FC194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77780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04DAD" w14:textId="77777777" w:rsidR="00DD3FB3" w:rsidRDefault="00C41992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0E081" w14:textId="77777777" w:rsidR="00DD3FB3" w:rsidRDefault="00DD3FB3">
            <w:pPr>
              <w:pStyle w:val="a4"/>
              <w:rPr>
                <w:rFonts w:eastAsia="微软雅黑"/>
              </w:rPr>
            </w:pPr>
          </w:p>
        </w:tc>
      </w:tr>
      <w:tr w:rsidR="00EF08B7" w14:paraId="0725F68F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C0A0C" w14:textId="77777777" w:rsidR="00EF08B7" w:rsidRDefault="00EF08B7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A1CBE" w14:textId="77777777" w:rsidR="00EF08B7" w:rsidRDefault="00EF08B7" w:rsidP="003D1D15">
            <w:pPr>
              <w:pStyle w:val="a4"/>
              <w:jc w:val="lef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手工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调整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proofErr w:type="gram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D6935" w14:textId="0B092E07" w:rsidR="00EF08B7" w:rsidRDefault="008E491A" w:rsidP="008E491A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计划人员</w:t>
            </w:r>
            <w:r w:rsidR="005F004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在计划管理界面</w:t>
            </w:r>
            <w:r w:rsidR="00482F3E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对于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计划状态为“待调整”的计划进行调整，调整后计划状态为“待审批”，由审批人员再次进行计划审批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A06D6" w14:textId="77777777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5032E" w14:textId="77777777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7C179" w14:textId="77777777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EF08B7" w14:paraId="44BB7848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076E2" w14:textId="77777777" w:rsidR="00EF08B7" w:rsidRDefault="00EF08B7" w:rsidP="00430F39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D9904" w14:textId="77777777" w:rsidR="00EF08B7" w:rsidRDefault="00EF08B7" w:rsidP="003D1D15">
            <w:pPr>
              <w:pStyle w:val="a4"/>
              <w:jc w:val="lef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commentRangeStart w:id="6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库存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等数据展示</w:t>
            </w:r>
            <w:commentRangeEnd w:id="6"/>
            <w:r w:rsidR="00F40D29">
              <w:rPr>
                <w:rStyle w:val="af0"/>
                <w:rFonts w:ascii="Times New Roman" w:hAnsi="Times New Roman"/>
                <w:kern w:val="2"/>
                <w:lang w:eastAsia="zh-CN"/>
              </w:rPr>
              <w:commentReference w:id="6"/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EAEB" w14:textId="09D46441" w:rsidR="00EF08B7" w:rsidRDefault="005F0040" w:rsidP="005F0040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根据产品型号过滤</w:t>
            </w:r>
            <w:r w:rsidR="00EF08B7" w:rsidRPr="00B875B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产品的库存数量、在制品数量（产品）、</w:t>
            </w:r>
            <w:commentRangeStart w:id="7"/>
            <w:r w:rsidR="00EF08B7" w:rsidRPr="00B875B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销售订单（</w:t>
            </w:r>
            <w:commentRangeEnd w:id="7"/>
            <w:r w:rsidR="00900E98">
              <w:rPr>
                <w:rStyle w:val="af0"/>
                <w:rFonts w:ascii="Times New Roman" w:hAnsi="Times New Roman"/>
                <w:kern w:val="2"/>
                <w:lang w:eastAsia="zh-CN"/>
              </w:rPr>
              <w:commentReference w:id="7"/>
            </w:r>
            <w:r w:rsidR="00EF08B7" w:rsidRPr="00B875B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产品）以及下单逻辑</w:t>
            </w:r>
            <w:r w:rsid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以及</w:t>
            </w:r>
            <w:r w:rsidR="008C41D4" w:rsidRP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历史1</w:t>
            </w:r>
            <w:r w:rsidR="008C41D4" w:rsidRPr="008C41D4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2</w:t>
            </w:r>
            <w:r w:rsidR="008C41D4" w:rsidRP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+</w:t>
            </w:r>
            <w:proofErr w:type="gramStart"/>
            <w:r w:rsidR="008C41D4" w:rsidRP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个</w:t>
            </w:r>
            <w:proofErr w:type="gramEnd"/>
            <w:r w:rsidR="008C41D4" w:rsidRP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月的销售订单</w:t>
            </w:r>
            <w:r w:rsid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（已完成</w:t>
            </w:r>
            <w:r w:rsidR="008C41D4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的</w:t>
            </w:r>
            <w:r w:rsid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）</w:t>
            </w:r>
            <w:r w:rsidR="008C41D4" w:rsidRPr="008C41D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和出货数量；</w:t>
            </w:r>
            <w:r w:rsidR="000C13BA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（</w:t>
            </w:r>
            <w:r w:rsidR="004A6EEA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参考IMS系统</w:t>
            </w:r>
            <w:r w:rsidR="004A6EEA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数据展示</w:t>
            </w:r>
            <w:r w:rsidR="000C13BA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）</w:t>
            </w:r>
            <w:r w:rsidR="00AA0EE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8299E" w14:textId="77777777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1499E" w14:textId="77777777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2D96" w14:textId="77777777" w:rsidR="00EF08B7" w:rsidRDefault="00EF08B7" w:rsidP="00EF08B7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6632F6" w14:paraId="17F862E6" w14:textId="77777777" w:rsidTr="00004366">
        <w:trPr>
          <w:trHeight w:val="8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2431D" w14:textId="77777777" w:rsidR="006632F6" w:rsidRDefault="006632F6" w:rsidP="006632F6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58B05" w14:textId="77777777" w:rsidR="006632F6" w:rsidRDefault="006632F6" w:rsidP="003D1D15">
            <w:pPr>
              <w:pStyle w:val="a4"/>
              <w:jc w:val="lef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工艺管理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36B5" w14:textId="77777777"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用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中间表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的方式从IMS系统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接收工艺数据信息，在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ES系统中进行维护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662D8" w14:textId="77777777"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ACEEF" w14:textId="77777777"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19831" w14:textId="77777777" w:rsidR="006632F6" w:rsidRDefault="006632F6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501D8F" w14:paraId="0641B38A" w14:textId="77777777" w:rsidTr="00004366">
        <w:trPr>
          <w:trHeight w:val="8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CB068" w14:textId="77777777" w:rsidR="00501D8F" w:rsidRDefault="00501D8F" w:rsidP="006632F6">
            <w:pPr>
              <w:pStyle w:val="a4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8629E" w14:textId="0F2100AC" w:rsidR="00501D8F" w:rsidRDefault="00501D8F" w:rsidP="003D1D15">
            <w:pPr>
              <w:pStyle w:val="a4"/>
              <w:jc w:val="lef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生成车间主工单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2343" w14:textId="65414A72" w:rsidR="00501D8F" w:rsidRDefault="00060D5D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由</w:t>
            </w:r>
            <w:r w:rsidR="00501D8F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计划人员选择计划状态为</w:t>
            </w:r>
            <w:proofErr w:type="gramStart"/>
            <w:r w:rsidR="00501D8F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“</w:t>
            </w:r>
            <w:proofErr w:type="gramEnd"/>
            <w:r w:rsidR="00501D8F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待发布</w:t>
            </w:r>
            <w:proofErr w:type="gramStart"/>
            <w:r w:rsidR="00501D8F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“</w:t>
            </w:r>
            <w:proofErr w:type="gramEnd"/>
            <w:r w:rsidR="00501D8F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的主计划填写实际发</w:t>
            </w:r>
            <w:r w:rsidR="00BE57AE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布</w:t>
            </w:r>
            <w:bookmarkStart w:id="8" w:name="_GoBack"/>
            <w:bookmarkEnd w:id="8"/>
            <w:r w:rsidR="00501D8F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数量</w:t>
            </w:r>
            <w:r w:rsidR="00501D8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,</w:t>
            </w:r>
            <w:r w:rsidR="00501D8F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当实际数量超出计划数量时，提示发布失败</w:t>
            </w:r>
            <w:r w:rsidR="004309F8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，</w:t>
            </w:r>
            <w:r w:rsidR="004309F8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由计划人员重新调整发布数量，进行计划发布。发布后的计划状态为“进行中”</w:t>
            </w:r>
            <w:r w:rsidR="0080027A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并根据不同的计划类型拆分为不同的工单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18F58" w14:textId="77777777" w:rsidR="00501D8F" w:rsidRDefault="00501D8F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4D9D0" w14:textId="77777777" w:rsidR="00501D8F" w:rsidRDefault="00501D8F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4FF45" w14:textId="77777777" w:rsidR="00501D8F" w:rsidRDefault="00501D8F" w:rsidP="006632F6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14:paraId="2EF6D5E4" w14:textId="77777777" w:rsidR="00DD3FB3" w:rsidRDefault="00DD3FB3">
      <w:pPr>
        <w:rPr>
          <w:rFonts w:ascii="微软雅黑" w:eastAsia="微软雅黑" w:hAnsi="微软雅黑"/>
        </w:rPr>
      </w:pPr>
    </w:p>
    <w:p w14:paraId="4E78587B" w14:textId="77777777" w:rsidR="00DD3FB3" w:rsidRDefault="00DD3FB3">
      <w:pPr>
        <w:rPr>
          <w:rFonts w:eastAsia="微软雅黑"/>
        </w:rPr>
      </w:pPr>
    </w:p>
    <w:p w14:paraId="79E7398D" w14:textId="77777777"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数据说明</w:t>
      </w:r>
    </w:p>
    <w:p w14:paraId="230F1AF7" w14:textId="77777777" w:rsidR="00DD3FB3" w:rsidRPr="00552FCF" w:rsidRDefault="0030098C">
      <w:pPr>
        <w:rPr>
          <w:rFonts w:eastAsia="微软雅黑"/>
          <w:b/>
        </w:rPr>
      </w:pPr>
      <w:proofErr w:type="gramStart"/>
      <w:r w:rsidRPr="00552FCF">
        <w:rPr>
          <w:rFonts w:eastAsia="微软雅黑"/>
          <w:b/>
        </w:rPr>
        <w:t>主计划</w:t>
      </w:r>
      <w:proofErr w:type="gramEnd"/>
      <w:r w:rsidRPr="00552FCF">
        <w:rPr>
          <w:rFonts w:eastAsia="微软雅黑"/>
          <w:b/>
        </w:rPr>
        <w:t>数据说明</w:t>
      </w:r>
      <w:r w:rsidR="00552FCF" w:rsidRPr="00552FCF">
        <w:rPr>
          <w:rFonts w:eastAsia="微软雅黑"/>
          <w:b/>
        </w:rPr>
        <w:t>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DD3FB3" w14:paraId="46D0CAE4" w14:textId="77777777">
        <w:trPr>
          <w:trHeight w:val="433"/>
        </w:trPr>
        <w:tc>
          <w:tcPr>
            <w:tcW w:w="821" w:type="dxa"/>
            <w:shd w:val="clear" w:color="auto" w:fill="BFBFBF"/>
          </w:tcPr>
          <w:p w14:paraId="158A3E57" w14:textId="77777777" w:rsidR="00DD3FB3" w:rsidRDefault="00C41992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73864374" w14:textId="77777777" w:rsidR="00DD3FB3" w:rsidRDefault="00C4199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00D6ADA9" w14:textId="77777777" w:rsidR="00DD3FB3" w:rsidRDefault="00C41992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DD3FB3" w14:paraId="767786B5" w14:textId="77777777">
        <w:trPr>
          <w:trHeight w:val="70"/>
        </w:trPr>
        <w:tc>
          <w:tcPr>
            <w:tcW w:w="821" w:type="dxa"/>
            <w:vAlign w:val="center"/>
          </w:tcPr>
          <w:p w14:paraId="530463E5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A79300A" w14:textId="306199BC" w:rsidR="00DD3FB3" w:rsidRDefault="007E54D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计划编号</w:t>
            </w:r>
          </w:p>
        </w:tc>
        <w:tc>
          <w:tcPr>
            <w:tcW w:w="6217" w:type="dxa"/>
            <w:vAlign w:val="center"/>
          </w:tcPr>
          <w:p w14:paraId="4634E665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61E4A1CD" w14:textId="77777777">
        <w:trPr>
          <w:trHeight w:val="70"/>
        </w:trPr>
        <w:tc>
          <w:tcPr>
            <w:tcW w:w="821" w:type="dxa"/>
            <w:vAlign w:val="center"/>
          </w:tcPr>
          <w:p w14:paraId="6277BBAC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667A14F" w14:textId="63793976" w:rsidR="00DD3FB3" w:rsidRDefault="007E54D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物料编码</w:t>
            </w:r>
          </w:p>
        </w:tc>
        <w:tc>
          <w:tcPr>
            <w:tcW w:w="6217" w:type="dxa"/>
            <w:vAlign w:val="center"/>
          </w:tcPr>
          <w:p w14:paraId="70A415C9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1142ECA0" w14:textId="77777777">
        <w:trPr>
          <w:trHeight w:val="70"/>
        </w:trPr>
        <w:tc>
          <w:tcPr>
            <w:tcW w:w="821" w:type="dxa"/>
            <w:vAlign w:val="center"/>
          </w:tcPr>
          <w:p w14:paraId="1B2010F6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8377EE4" w14:textId="775F74B5" w:rsidR="00DD3FB3" w:rsidRDefault="007E54D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产品型号</w:t>
            </w:r>
          </w:p>
        </w:tc>
        <w:tc>
          <w:tcPr>
            <w:tcW w:w="6217" w:type="dxa"/>
            <w:vAlign w:val="center"/>
          </w:tcPr>
          <w:p w14:paraId="440BBC48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02879" w14:paraId="4392EB76" w14:textId="77777777">
        <w:trPr>
          <w:trHeight w:val="70"/>
        </w:trPr>
        <w:tc>
          <w:tcPr>
            <w:tcW w:w="821" w:type="dxa"/>
            <w:vAlign w:val="center"/>
          </w:tcPr>
          <w:p w14:paraId="51F1ADB1" w14:textId="77777777" w:rsidR="00B02879" w:rsidRDefault="00B02879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FA14B6C" w14:textId="051D8505" w:rsidR="00B02879" w:rsidRDefault="007E54D9" w:rsidP="00B0287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工厂</w:t>
            </w:r>
          </w:p>
        </w:tc>
        <w:tc>
          <w:tcPr>
            <w:tcW w:w="6217" w:type="dxa"/>
            <w:vAlign w:val="center"/>
          </w:tcPr>
          <w:p w14:paraId="29D74C32" w14:textId="77777777" w:rsidR="00B02879" w:rsidRDefault="00B0287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63A3FB5A" w14:textId="77777777">
        <w:trPr>
          <w:trHeight w:val="70"/>
        </w:trPr>
        <w:tc>
          <w:tcPr>
            <w:tcW w:w="821" w:type="dxa"/>
            <w:vAlign w:val="center"/>
          </w:tcPr>
          <w:p w14:paraId="4F7C8121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672A201" w14:textId="0736E419" w:rsidR="00DD3FB3" w:rsidRDefault="007E54D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生产线</w:t>
            </w:r>
          </w:p>
        </w:tc>
        <w:tc>
          <w:tcPr>
            <w:tcW w:w="6217" w:type="dxa"/>
            <w:vAlign w:val="center"/>
          </w:tcPr>
          <w:p w14:paraId="26BE0A75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52964E43" w14:textId="77777777">
        <w:trPr>
          <w:trHeight w:val="70"/>
        </w:trPr>
        <w:tc>
          <w:tcPr>
            <w:tcW w:w="821" w:type="dxa"/>
            <w:vAlign w:val="center"/>
          </w:tcPr>
          <w:p w14:paraId="24EE8529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D774B16" w14:textId="32536025" w:rsidR="00DD3FB3" w:rsidRDefault="007E54D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计划发出车间</w:t>
            </w:r>
          </w:p>
        </w:tc>
        <w:tc>
          <w:tcPr>
            <w:tcW w:w="6217" w:type="dxa"/>
            <w:vAlign w:val="center"/>
          </w:tcPr>
          <w:p w14:paraId="148878FD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7E54D9" w14:paraId="42A4B3B0" w14:textId="77777777">
        <w:trPr>
          <w:trHeight w:val="70"/>
        </w:trPr>
        <w:tc>
          <w:tcPr>
            <w:tcW w:w="821" w:type="dxa"/>
            <w:vAlign w:val="center"/>
          </w:tcPr>
          <w:p w14:paraId="5803B349" w14:textId="77777777" w:rsidR="007E54D9" w:rsidRDefault="007E54D9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101D721" w14:textId="08F26C2F" w:rsidR="007E54D9" w:rsidRDefault="007E54D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接收车间</w:t>
            </w:r>
          </w:p>
        </w:tc>
        <w:tc>
          <w:tcPr>
            <w:tcW w:w="6217" w:type="dxa"/>
            <w:vAlign w:val="center"/>
          </w:tcPr>
          <w:p w14:paraId="5EA6DE22" w14:textId="77777777" w:rsidR="007E54D9" w:rsidRDefault="007E54D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62387C" w14:paraId="3AEAE7E6" w14:textId="77777777">
        <w:trPr>
          <w:trHeight w:val="70"/>
        </w:trPr>
        <w:tc>
          <w:tcPr>
            <w:tcW w:w="821" w:type="dxa"/>
            <w:vAlign w:val="center"/>
          </w:tcPr>
          <w:p w14:paraId="6B453DB3" w14:textId="77777777" w:rsidR="0062387C" w:rsidRDefault="0062387C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A5CE24E" w14:textId="4EF6D7E0" w:rsidR="0062387C" w:rsidRDefault="007E54D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工艺路线</w:t>
            </w:r>
          </w:p>
        </w:tc>
        <w:tc>
          <w:tcPr>
            <w:tcW w:w="6217" w:type="dxa"/>
            <w:vAlign w:val="center"/>
          </w:tcPr>
          <w:p w14:paraId="3862A1EE" w14:textId="5F12AD3A" w:rsidR="0062387C" w:rsidRDefault="0062387C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08D9277A" w14:textId="77777777">
        <w:trPr>
          <w:trHeight w:val="70"/>
        </w:trPr>
        <w:tc>
          <w:tcPr>
            <w:tcW w:w="821" w:type="dxa"/>
            <w:vAlign w:val="center"/>
          </w:tcPr>
          <w:p w14:paraId="60CF447C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A833266" w14:textId="3D8ABF32" w:rsidR="00DD3FB3" w:rsidRDefault="007E54D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计划类型</w:t>
            </w:r>
          </w:p>
        </w:tc>
        <w:tc>
          <w:tcPr>
            <w:tcW w:w="6217" w:type="dxa"/>
            <w:vAlign w:val="center"/>
          </w:tcPr>
          <w:p w14:paraId="6631355D" w14:textId="6A8C6209" w:rsidR="00DD3FB3" w:rsidRDefault="00DB0EF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标准计划/外协计划/返工计划/量</w:t>
            </w:r>
            <w:proofErr w:type="gramStart"/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产计划</w:t>
            </w:r>
            <w:proofErr w:type="gramEnd"/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/试制计划</w:t>
            </w:r>
          </w:p>
        </w:tc>
      </w:tr>
      <w:tr w:rsidR="00DD3FB3" w14:paraId="48B04063" w14:textId="77777777">
        <w:trPr>
          <w:trHeight w:val="70"/>
        </w:trPr>
        <w:tc>
          <w:tcPr>
            <w:tcW w:w="821" w:type="dxa"/>
            <w:vAlign w:val="center"/>
          </w:tcPr>
          <w:p w14:paraId="0DCC1C03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A5B4467" w14:textId="25B8AE90" w:rsidR="00DD3FB3" w:rsidRDefault="007E54D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计划状态</w:t>
            </w:r>
          </w:p>
        </w:tc>
        <w:tc>
          <w:tcPr>
            <w:tcW w:w="6217" w:type="dxa"/>
            <w:vAlign w:val="center"/>
          </w:tcPr>
          <w:p w14:paraId="4A5C0ECA" w14:textId="430B868E" w:rsidR="00DD3FB3" w:rsidRDefault="00DB0EF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取消/</w:t>
            </w:r>
            <w:proofErr w:type="gramStart"/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待创建</w:t>
            </w:r>
            <w:proofErr w:type="gramEnd"/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/已创建/冻结/解冻/进行中/中止/待调整/待审批</w:t>
            </w:r>
            <w:r w:rsidR="00501D8F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/</w:t>
            </w:r>
            <w:r w:rsidR="00501D8F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待发布</w:t>
            </w:r>
          </w:p>
        </w:tc>
      </w:tr>
      <w:tr w:rsidR="00B02879" w14:paraId="331669C3" w14:textId="77777777">
        <w:trPr>
          <w:trHeight w:val="70"/>
        </w:trPr>
        <w:tc>
          <w:tcPr>
            <w:tcW w:w="821" w:type="dxa"/>
            <w:vAlign w:val="center"/>
          </w:tcPr>
          <w:p w14:paraId="7A54B4B6" w14:textId="77777777" w:rsidR="00B02879" w:rsidRDefault="00B02879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EA5956B" w14:textId="6D62788C" w:rsidR="00B02879" w:rsidRDefault="007E54D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计划版本</w:t>
            </w:r>
          </w:p>
        </w:tc>
        <w:tc>
          <w:tcPr>
            <w:tcW w:w="6217" w:type="dxa"/>
            <w:vAlign w:val="center"/>
          </w:tcPr>
          <w:p w14:paraId="5161E18B" w14:textId="77777777" w:rsidR="00B02879" w:rsidRDefault="00B0287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54D70B37" w14:textId="77777777">
        <w:trPr>
          <w:trHeight w:val="70"/>
        </w:trPr>
        <w:tc>
          <w:tcPr>
            <w:tcW w:w="821" w:type="dxa"/>
            <w:vAlign w:val="center"/>
          </w:tcPr>
          <w:p w14:paraId="2CA2EA1C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0FC0D57" w14:textId="61114475" w:rsidR="00DD3FB3" w:rsidRDefault="007E54D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计划数量</w:t>
            </w:r>
          </w:p>
        </w:tc>
        <w:tc>
          <w:tcPr>
            <w:tcW w:w="6217" w:type="dxa"/>
            <w:vAlign w:val="center"/>
          </w:tcPr>
          <w:p w14:paraId="60987BED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6043042C" w14:textId="77777777">
        <w:trPr>
          <w:trHeight w:val="70"/>
        </w:trPr>
        <w:tc>
          <w:tcPr>
            <w:tcW w:w="821" w:type="dxa"/>
            <w:vAlign w:val="center"/>
          </w:tcPr>
          <w:p w14:paraId="58D6134C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7AF2E0B" w14:textId="636FAB71" w:rsidR="00DD3FB3" w:rsidRPr="0000316D" w:rsidRDefault="007E54D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  <w:lang w:eastAsia="zh-CN"/>
              </w:rPr>
              <w:t>实际数量</w:t>
            </w:r>
          </w:p>
        </w:tc>
        <w:tc>
          <w:tcPr>
            <w:tcW w:w="6217" w:type="dxa"/>
            <w:vAlign w:val="center"/>
          </w:tcPr>
          <w:p w14:paraId="068610E6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1175E1" w14:paraId="1C3BB6FE" w14:textId="77777777">
        <w:trPr>
          <w:trHeight w:val="70"/>
        </w:trPr>
        <w:tc>
          <w:tcPr>
            <w:tcW w:w="821" w:type="dxa"/>
            <w:vAlign w:val="center"/>
          </w:tcPr>
          <w:p w14:paraId="2E69C651" w14:textId="77777777" w:rsidR="001175E1" w:rsidRDefault="001175E1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AE9DB02" w14:textId="4218A1CD" w:rsidR="001175E1" w:rsidRPr="00F81724" w:rsidRDefault="007E54D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yellow"/>
                <w:lang w:eastAsia="zh-CN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  <w:lang w:eastAsia="zh-CN"/>
              </w:rPr>
              <w:t>计划开始时间</w:t>
            </w:r>
          </w:p>
        </w:tc>
        <w:tc>
          <w:tcPr>
            <w:tcW w:w="6217" w:type="dxa"/>
            <w:vAlign w:val="center"/>
          </w:tcPr>
          <w:p w14:paraId="68839D70" w14:textId="77777777" w:rsidR="001175E1" w:rsidRDefault="001175E1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77AA1B3E" w14:textId="77777777">
        <w:trPr>
          <w:trHeight w:val="70"/>
        </w:trPr>
        <w:tc>
          <w:tcPr>
            <w:tcW w:w="821" w:type="dxa"/>
            <w:vAlign w:val="center"/>
          </w:tcPr>
          <w:p w14:paraId="0603E3CE" w14:textId="77777777"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E4704D1" w14:textId="765630AD" w:rsidR="00DD3FB3" w:rsidRDefault="007E54D9" w:rsidP="007E54D9">
            <w:pPr>
              <w:pStyle w:val="aa"/>
              <w:tabs>
                <w:tab w:val="center" w:pos="1246"/>
              </w:tabs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计划完成时间</w:t>
            </w:r>
          </w:p>
        </w:tc>
        <w:tc>
          <w:tcPr>
            <w:tcW w:w="6217" w:type="dxa"/>
            <w:vAlign w:val="center"/>
          </w:tcPr>
          <w:p w14:paraId="65909B7E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02879" w14:paraId="3880D426" w14:textId="77777777">
        <w:trPr>
          <w:trHeight w:val="70"/>
        </w:trPr>
        <w:tc>
          <w:tcPr>
            <w:tcW w:w="821" w:type="dxa"/>
            <w:vAlign w:val="center"/>
          </w:tcPr>
          <w:p w14:paraId="7FC11373" w14:textId="77777777" w:rsidR="00B02879" w:rsidRDefault="00B02879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D141891" w14:textId="6E82FF22" w:rsidR="00B02879" w:rsidRDefault="007E54D9" w:rsidP="007E54D9">
            <w:pPr>
              <w:pStyle w:val="aa"/>
              <w:tabs>
                <w:tab w:val="center" w:pos="1246"/>
              </w:tabs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实际开始时间</w:t>
            </w:r>
          </w:p>
        </w:tc>
        <w:tc>
          <w:tcPr>
            <w:tcW w:w="6217" w:type="dxa"/>
            <w:vAlign w:val="center"/>
          </w:tcPr>
          <w:p w14:paraId="76FF3AD4" w14:textId="77777777" w:rsidR="00B02879" w:rsidRDefault="00B0287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C2889" w14:paraId="296CE8F4" w14:textId="77777777">
        <w:trPr>
          <w:trHeight w:val="70"/>
        </w:trPr>
        <w:tc>
          <w:tcPr>
            <w:tcW w:w="821" w:type="dxa"/>
            <w:vAlign w:val="center"/>
          </w:tcPr>
          <w:p w14:paraId="04A8DE8B" w14:textId="77777777" w:rsidR="003C2889" w:rsidRDefault="003C2889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D6E255B" w14:textId="55B48329" w:rsidR="003C2889" w:rsidRDefault="007E54D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实际完成时间</w:t>
            </w:r>
          </w:p>
        </w:tc>
        <w:tc>
          <w:tcPr>
            <w:tcW w:w="6217" w:type="dxa"/>
            <w:vAlign w:val="center"/>
          </w:tcPr>
          <w:p w14:paraId="659BEA00" w14:textId="77777777" w:rsidR="003C2889" w:rsidRDefault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7E54D9" w14:paraId="00A1A8B0" w14:textId="77777777">
        <w:trPr>
          <w:trHeight w:val="70"/>
        </w:trPr>
        <w:tc>
          <w:tcPr>
            <w:tcW w:w="821" w:type="dxa"/>
            <w:vAlign w:val="center"/>
          </w:tcPr>
          <w:p w14:paraId="5B1C8DFB" w14:textId="77777777" w:rsidR="007E54D9" w:rsidRDefault="007E54D9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17FC54D" w14:textId="25A17FAF" w:rsidR="007E54D9" w:rsidRDefault="007E54D9" w:rsidP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计划员</w:t>
            </w:r>
          </w:p>
        </w:tc>
        <w:tc>
          <w:tcPr>
            <w:tcW w:w="6217" w:type="dxa"/>
            <w:vAlign w:val="center"/>
          </w:tcPr>
          <w:p w14:paraId="4DC1031F" w14:textId="77777777" w:rsidR="007E54D9" w:rsidRDefault="007E54D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C2889" w14:paraId="149D75A0" w14:textId="77777777">
        <w:trPr>
          <w:trHeight w:val="70"/>
        </w:trPr>
        <w:tc>
          <w:tcPr>
            <w:tcW w:w="821" w:type="dxa"/>
            <w:vAlign w:val="center"/>
          </w:tcPr>
          <w:p w14:paraId="2B5B8679" w14:textId="77777777" w:rsidR="003C2889" w:rsidRDefault="003C2889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1429184" w14:textId="699F6EA7" w:rsidR="003C2889" w:rsidRDefault="007E54D9" w:rsidP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计划创建时间</w:t>
            </w:r>
          </w:p>
        </w:tc>
        <w:tc>
          <w:tcPr>
            <w:tcW w:w="6217" w:type="dxa"/>
            <w:vAlign w:val="center"/>
          </w:tcPr>
          <w:p w14:paraId="21D572AF" w14:textId="77777777" w:rsidR="003C2889" w:rsidRDefault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C2889" w14:paraId="5BD4A456" w14:textId="77777777">
        <w:trPr>
          <w:trHeight w:val="70"/>
        </w:trPr>
        <w:tc>
          <w:tcPr>
            <w:tcW w:w="821" w:type="dxa"/>
            <w:vAlign w:val="center"/>
          </w:tcPr>
          <w:p w14:paraId="7348B9BB" w14:textId="77777777" w:rsidR="003C2889" w:rsidRDefault="003C2889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80A23C2" w14:textId="791AE8F5" w:rsidR="003C2889" w:rsidRDefault="007E54D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计划审批人员</w:t>
            </w:r>
          </w:p>
        </w:tc>
        <w:tc>
          <w:tcPr>
            <w:tcW w:w="6217" w:type="dxa"/>
            <w:vAlign w:val="center"/>
          </w:tcPr>
          <w:p w14:paraId="480AA7D0" w14:textId="4D025B9E" w:rsidR="003C2889" w:rsidRDefault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C2889" w14:paraId="0687AAEA" w14:textId="77777777">
        <w:trPr>
          <w:trHeight w:val="70"/>
        </w:trPr>
        <w:tc>
          <w:tcPr>
            <w:tcW w:w="821" w:type="dxa"/>
            <w:vAlign w:val="center"/>
          </w:tcPr>
          <w:p w14:paraId="3165556B" w14:textId="77777777" w:rsidR="003C2889" w:rsidRDefault="003C2889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78ABB65" w14:textId="311501F2" w:rsidR="003C2889" w:rsidRDefault="007E54D9" w:rsidP="007E54D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计划审批时间</w:t>
            </w:r>
          </w:p>
        </w:tc>
        <w:tc>
          <w:tcPr>
            <w:tcW w:w="6217" w:type="dxa"/>
            <w:vAlign w:val="center"/>
          </w:tcPr>
          <w:p w14:paraId="4043DD25" w14:textId="77777777" w:rsidR="003C2889" w:rsidRDefault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C2889" w14:paraId="3C184BC6" w14:textId="77777777">
        <w:trPr>
          <w:trHeight w:val="70"/>
        </w:trPr>
        <w:tc>
          <w:tcPr>
            <w:tcW w:w="821" w:type="dxa"/>
            <w:vAlign w:val="center"/>
          </w:tcPr>
          <w:p w14:paraId="0EF2B3E1" w14:textId="77777777" w:rsidR="003C2889" w:rsidRDefault="003C2889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FEB6AE0" w14:textId="437395A8" w:rsidR="003C2889" w:rsidRDefault="007E54D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计划审批结果</w:t>
            </w:r>
          </w:p>
        </w:tc>
        <w:tc>
          <w:tcPr>
            <w:tcW w:w="6217" w:type="dxa"/>
            <w:vAlign w:val="center"/>
          </w:tcPr>
          <w:p w14:paraId="556FC653" w14:textId="6E81A957" w:rsidR="003C2889" w:rsidRDefault="00DB0EF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审批未通过/审批通过/待审批/</w:t>
            </w:r>
          </w:p>
        </w:tc>
      </w:tr>
      <w:tr w:rsidR="003C2889" w14:paraId="3E2D5870" w14:textId="77777777">
        <w:trPr>
          <w:trHeight w:val="70"/>
        </w:trPr>
        <w:tc>
          <w:tcPr>
            <w:tcW w:w="821" w:type="dxa"/>
            <w:vAlign w:val="center"/>
          </w:tcPr>
          <w:p w14:paraId="1730CAB2" w14:textId="77777777" w:rsidR="003C2889" w:rsidRDefault="003C2889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5DCC55D" w14:textId="0A18FE22" w:rsidR="003C2889" w:rsidRDefault="007E54D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6217" w:type="dxa"/>
            <w:vAlign w:val="center"/>
          </w:tcPr>
          <w:p w14:paraId="418C4B30" w14:textId="77777777" w:rsidR="003C2889" w:rsidRDefault="003C2889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14:paraId="53E41DFF" w14:textId="77777777"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假设及限制</w:t>
      </w:r>
    </w:p>
    <w:tbl>
      <w:tblPr>
        <w:tblW w:w="97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1134"/>
        <w:gridCol w:w="7543"/>
      </w:tblGrid>
      <w:tr w:rsidR="00DD3FB3" w14:paraId="61FCD966" w14:textId="77777777">
        <w:trPr>
          <w:cantSplit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14:paraId="715F9EDE" w14:textId="77777777" w:rsidR="00DD3FB3" w:rsidRDefault="00C41992">
            <w:pPr>
              <w:rPr>
                <w:rFonts w:asciiTheme="minorEastAsia" w:eastAsia="微软雅黑" w:hAnsiTheme="minorEastAsia"/>
                <w:b/>
                <w:bCs/>
                <w:szCs w:val="18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14:paraId="7C5EA5AD" w14:textId="77777777" w:rsidR="00DD3FB3" w:rsidRDefault="00C41992">
            <w:pPr>
              <w:rPr>
                <w:rFonts w:asciiTheme="minorEastAsia" w:eastAsia="微软雅黑" w:hAnsiTheme="minorEastAsia"/>
                <w:b/>
                <w:bCs/>
                <w:szCs w:val="18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类型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14:paraId="5606E7F1" w14:textId="2F8D6A81" w:rsidR="00DD3FB3" w:rsidRDefault="00C41992">
            <w:pPr>
              <w:rPr>
                <w:rFonts w:asciiTheme="minorEastAsia" w:eastAsia="微软雅黑" w:hAnsiTheme="minorEastAsia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描述</w:t>
            </w:r>
          </w:p>
        </w:tc>
      </w:tr>
      <w:tr w:rsidR="00A3250C" w14:paraId="21FA6A10" w14:textId="77777777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F785" w14:textId="77777777" w:rsidR="00A3250C" w:rsidRDefault="00A3250C" w:rsidP="00A3250C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7E83" w14:textId="77777777"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限制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22F3A" w14:textId="77777777"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  <w:tr w:rsidR="00A3250C" w14:paraId="5251CD93" w14:textId="77777777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39ED0" w14:textId="77777777" w:rsidR="00A3250C" w:rsidRDefault="00A3250C" w:rsidP="00A3250C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0517A" w14:textId="77777777"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28CD5" w14:textId="77777777" w:rsidR="00A3250C" w:rsidRPr="00D675A2" w:rsidRDefault="00A3250C" w:rsidP="00A3250C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  <w:tr w:rsidR="00A3250C" w14:paraId="0714D012" w14:textId="77777777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86688" w14:textId="77777777" w:rsidR="00A3250C" w:rsidRDefault="00A3250C" w:rsidP="00A3250C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238FD" w14:textId="77777777"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1039F" w14:textId="77777777"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</w:tbl>
    <w:p w14:paraId="447EE5D5" w14:textId="77777777" w:rsidR="00DD3FB3" w:rsidRDefault="00DD3FB3">
      <w:pPr>
        <w:rPr>
          <w:rFonts w:eastAsia="微软雅黑"/>
        </w:rPr>
      </w:pPr>
    </w:p>
    <w:p w14:paraId="5343E50F" w14:textId="77777777" w:rsidR="00DD3FB3" w:rsidRDefault="00C41992">
      <w:pPr>
        <w:pStyle w:val="3"/>
        <w:rPr>
          <w:rFonts w:eastAsia="微软雅黑"/>
        </w:rPr>
      </w:pPr>
      <w:bookmarkStart w:id="9" w:name="_Toc32926965"/>
      <w:r>
        <w:rPr>
          <w:rFonts w:eastAsia="微软雅黑" w:hint="eastAsia"/>
        </w:rPr>
        <w:t>工单管理</w:t>
      </w:r>
      <w:bookmarkEnd w:id="9"/>
    </w:p>
    <w:p w14:paraId="09C37DE2" w14:textId="4CB667B5" w:rsidR="00DD3FB3" w:rsidRDefault="00C41992" w:rsidP="00245E15">
      <w:pPr>
        <w:pStyle w:val="4"/>
        <w:rPr>
          <w:rFonts w:eastAsia="微软雅黑"/>
        </w:rPr>
      </w:pPr>
      <w:r>
        <w:rPr>
          <w:rFonts w:eastAsia="微软雅黑" w:hint="eastAsia"/>
        </w:rPr>
        <w:t>功</w:t>
      </w:r>
      <w:r>
        <w:rPr>
          <w:rFonts w:eastAsia="微软雅黑"/>
        </w:rPr>
        <w:t>能流程图</w:t>
      </w:r>
    </w:p>
    <w:p w14:paraId="0CB56E43" w14:textId="588DE6BD" w:rsidR="00245E15" w:rsidRPr="00245E15" w:rsidRDefault="00245E15" w:rsidP="00245E15">
      <w:pPr>
        <w:rPr>
          <w:rFonts w:hint="eastAsia"/>
        </w:rPr>
      </w:pPr>
      <w:r>
        <w:object w:dxaOrig="23890" w:dyaOrig="20991" w14:anchorId="0EED7DD5">
          <v:shape id="_x0000_i1028" type="#_x0000_t75" style="width:414.5pt;height:364.2pt" o:ole="">
            <v:imagedata r:id="rId27" o:title=""/>
          </v:shape>
          <o:OLEObject Type="Embed" ProgID="Visio.Drawing.15" ShapeID="_x0000_i1028" DrawAspect="Content" ObjectID="_1647427425" r:id="rId28"/>
        </w:object>
      </w:r>
    </w:p>
    <w:p w14:paraId="2BC10C43" w14:textId="77777777"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lastRenderedPageBreak/>
        <w:t>功</w:t>
      </w:r>
      <w:r>
        <w:rPr>
          <w:rFonts w:eastAsia="微软雅黑"/>
        </w:rPr>
        <w:t>能</w:t>
      </w:r>
      <w:r>
        <w:rPr>
          <w:rFonts w:eastAsia="微软雅黑" w:hint="eastAsia"/>
        </w:rPr>
        <w:t>用例表</w:t>
      </w: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4148"/>
        <w:gridCol w:w="841"/>
        <w:gridCol w:w="841"/>
        <w:gridCol w:w="1258"/>
      </w:tblGrid>
      <w:tr w:rsidR="00DD3FB3" w14:paraId="1CD23B4B" w14:textId="77777777">
        <w:trPr>
          <w:trHeight w:val="65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80032EB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/>
                <w:b/>
                <w:sz w:val="21"/>
                <w:szCs w:val="24"/>
              </w:rPr>
              <w:t>BPD</w:t>
            </w: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编号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AAE2D46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功能</w:t>
            </w:r>
            <w:r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  <w:t>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70BB057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功能</w:t>
            </w:r>
            <w:r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  <w:t>描述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678F89D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部门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9E64E04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类型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34BC505" w14:textId="77777777" w:rsidR="00DD3FB3" w:rsidRDefault="00C41992">
            <w:pPr>
              <w:pStyle w:val="a4"/>
              <w:rPr>
                <w:rFonts w:ascii="微软雅黑" w:eastAsia="微软雅黑" w:hAnsi="微软雅黑"/>
                <w:b/>
                <w:sz w:val="21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b/>
                <w:sz w:val="21"/>
                <w:szCs w:val="24"/>
              </w:rPr>
              <w:t>URS编号</w:t>
            </w:r>
            <w:proofErr w:type="spellEnd"/>
          </w:p>
        </w:tc>
      </w:tr>
      <w:tr w:rsidR="00613EDE" w14:paraId="5435E401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963FE" w14:textId="77777777" w:rsidR="00613EDE" w:rsidRDefault="00613EDE" w:rsidP="00613EDE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DE682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B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OM管理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DDE4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用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中间表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的方式从IMS系统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接收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B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OM数据信息，在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ES</w:t>
            </w:r>
            <w:r w:rsidR="00BD45AD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系统中进行维</w:t>
            </w:r>
            <w:r w:rsidR="00BD45AD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护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D7DC5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ED7D7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B34D1" w14:textId="77777777" w:rsidR="00613EDE" w:rsidRDefault="00613EDE" w:rsidP="00613EDE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D637D0" w14:paraId="083C85CF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9B3C8" w14:textId="77777777" w:rsidR="00D637D0" w:rsidRDefault="00D637D0" w:rsidP="00501D8F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2C3B1" w14:textId="1C1CA15D" w:rsidR="00D637D0" w:rsidRDefault="00D637D0" w:rsidP="00501D8F">
            <w:pPr>
              <w:pStyle w:val="a4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创建主工单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A3472" w14:textId="7AEEE32B" w:rsidR="00D637D0" w:rsidRDefault="00D637D0" w:rsidP="00501D8F">
            <w:pPr>
              <w:pStyle w:val="a4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接收计划管理员下发的车间主工单信息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AB667" w14:textId="0E0E8774" w:rsidR="00D637D0" w:rsidRDefault="007010E6" w:rsidP="00501D8F">
            <w:pPr>
              <w:pStyle w:val="a4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48812" w14:textId="3A5C9701" w:rsidR="00D637D0" w:rsidRDefault="007010E6" w:rsidP="00501D8F">
            <w:pPr>
              <w:pStyle w:val="a4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52802" w14:textId="77777777" w:rsidR="00D637D0" w:rsidRDefault="00D637D0" w:rsidP="00501D8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501D8F" w14:paraId="7B7A7963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8EF67" w14:textId="77777777" w:rsidR="00501D8F" w:rsidRDefault="00501D8F" w:rsidP="00501D8F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5119E" w14:textId="77777777" w:rsidR="00501D8F" w:rsidRDefault="00501D8F" w:rsidP="00501D8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手工创建主工单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B403" w14:textId="2F0C0CC8" w:rsidR="00501D8F" w:rsidRDefault="00501D8F" w:rsidP="00501D8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在MES中手工创建主工单（</w:t>
            </w:r>
            <w:r w:rsidR="00D1045E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标准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正常工单、</w:t>
            </w:r>
            <w:commentRangeStart w:id="10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外协工单</w:t>
            </w:r>
            <w:commentRangeEnd w:id="10"/>
            <w:r w:rsidR="00A81F0B">
              <w:rPr>
                <w:rStyle w:val="af0"/>
                <w:rFonts w:ascii="Times New Roman" w:hAnsi="Times New Roman"/>
                <w:kern w:val="2"/>
                <w:lang w:eastAsia="zh-CN"/>
              </w:rPr>
              <w:commentReference w:id="10"/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、返工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单）同时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自动生成物料计划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3BA38" w14:textId="77777777" w:rsidR="00501D8F" w:rsidRDefault="00501D8F" w:rsidP="00501D8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BDC18" w14:textId="77777777" w:rsidR="00501D8F" w:rsidRDefault="00501D8F" w:rsidP="00501D8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7782E" w14:textId="77777777" w:rsidR="00501D8F" w:rsidRDefault="00501D8F" w:rsidP="00501D8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735700" w14:paraId="370E261F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FD4C3" w14:textId="77777777" w:rsidR="00735700" w:rsidRDefault="00735700" w:rsidP="00501D8F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1F1D1" w14:textId="18B2574F" w:rsidR="00735700" w:rsidRDefault="00214538" w:rsidP="00501D8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主工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单调整</w:t>
            </w:r>
            <w:proofErr w:type="gram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6A283" w14:textId="0A06ACAF" w:rsidR="00735700" w:rsidRDefault="00214538" w:rsidP="00501D8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选则需要调整的主工单进行工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单调整</w:t>
            </w:r>
            <w:proofErr w:type="gram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54F48" w14:textId="2C3A8BAE" w:rsidR="00735700" w:rsidRDefault="00735700" w:rsidP="00501D8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F793D" w14:textId="5D0D5412" w:rsidR="00735700" w:rsidRDefault="00735700" w:rsidP="00501D8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AEB36" w14:textId="77777777" w:rsidR="00735700" w:rsidRDefault="00735700" w:rsidP="00501D8F">
            <w:pPr>
              <w:pStyle w:val="a4"/>
              <w:rPr>
                <w:rFonts w:eastAsia="微软雅黑"/>
              </w:rPr>
            </w:pPr>
          </w:p>
        </w:tc>
      </w:tr>
      <w:tr w:rsidR="001B1CFB" w14:paraId="16DB1C66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9533F" w14:textId="77777777" w:rsidR="001B1CFB" w:rsidRDefault="001B1CFB" w:rsidP="00501D8F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B6584" w14:textId="37A9FB44" w:rsidR="001B1CFB" w:rsidRDefault="001B1CFB" w:rsidP="00501D8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日工单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生成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23353" w14:textId="29DDDB0A" w:rsidR="001B1CFB" w:rsidRDefault="001B1CFB" w:rsidP="00501D8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根据主工单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生成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生产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日工单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日工单的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机台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以及工艺流程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默认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从主工单获取</w:t>
            </w:r>
            <w:r w:rsidR="00CE5676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， 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系统根据C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T</w:t>
            </w:r>
            <w:r w:rsidR="0073223D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（</w:t>
            </w:r>
            <w:r w:rsidR="0073223D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产能配置</w:t>
            </w:r>
            <w:r w:rsidR="0073223D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）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自动拆分主工单的计划数量到日工单</w:t>
            </w:r>
            <w:r w:rsidR="00F37341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（不足一天按一天进行排产）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  <w:r w:rsidR="00CE567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并进行判断：日工单的开始日期不能早于计划的开始时间，日工单的结束时间不能晚于</w:t>
            </w:r>
            <w:proofErr w:type="gramStart"/>
            <w:r w:rsidR="00CE567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主计划</w:t>
            </w:r>
            <w:proofErr w:type="gramEnd"/>
            <w:r w:rsidR="00CE567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的结束时间。如果超出日期范围则提示</w:t>
            </w:r>
            <w:r w:rsidR="00233A8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“</w:t>
            </w:r>
            <w:r w:rsidR="00CE567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日工单生成失败</w:t>
            </w:r>
            <w:r w:rsidR="00233A8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”；</w:t>
            </w:r>
            <w:proofErr w:type="gramStart"/>
            <w:r w:rsidR="00DC229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日范围</w:t>
            </w:r>
            <w:proofErr w:type="gramEnd"/>
            <w:r w:rsidR="00DC2293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之内的则直接生成车间日工单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7BDBB" w14:textId="3FD6AB97" w:rsidR="001B1CFB" w:rsidRDefault="001B1CFB" w:rsidP="00501D8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6B32E" w14:textId="6A5705D4" w:rsidR="001B1CFB" w:rsidRDefault="001B1CFB" w:rsidP="00501D8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DC7B" w14:textId="77777777" w:rsidR="001B1CFB" w:rsidRDefault="001B1CFB" w:rsidP="00501D8F">
            <w:pPr>
              <w:pStyle w:val="a4"/>
              <w:rPr>
                <w:rFonts w:eastAsia="微软雅黑"/>
              </w:rPr>
            </w:pPr>
          </w:p>
        </w:tc>
      </w:tr>
      <w:tr w:rsidR="00CE5676" w14:paraId="11970050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D33FE" w14:textId="77777777" w:rsidR="00CE5676" w:rsidRDefault="00CE5676" w:rsidP="00501D8F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0874B" w14:textId="215FE269" w:rsidR="00CE5676" w:rsidRDefault="00CE5676" w:rsidP="00501D8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日工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单</w:t>
            </w:r>
            <w:r w:rsidR="00C145F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调整</w:t>
            </w:r>
            <w:proofErr w:type="gram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1100" w14:textId="25444763" w:rsidR="00CE5676" w:rsidRDefault="00C145F4" w:rsidP="00C145F4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对日工单进行调整</w:t>
            </w:r>
            <w:r w:rsidR="00CE567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01527" w14:textId="18318E1B" w:rsidR="00CE5676" w:rsidRDefault="00CE5676" w:rsidP="00501D8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83F3B" w14:textId="75D225D5" w:rsidR="00CE5676" w:rsidRDefault="00CE5676" w:rsidP="00501D8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E678A" w14:textId="77777777" w:rsidR="00CE5676" w:rsidRPr="00F23E5D" w:rsidRDefault="00CE5676" w:rsidP="00501D8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C145F4" w14:paraId="376BFD56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B04E" w14:textId="77777777" w:rsidR="00C145F4" w:rsidRDefault="00C145F4" w:rsidP="00501D8F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06738" w14:textId="5E3E86FF" w:rsidR="00C145F4" w:rsidRDefault="00C145F4" w:rsidP="00501D8F">
            <w:pPr>
              <w:pStyle w:val="a4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工单报工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4A2BE" w14:textId="1FCDC9A4" w:rsidR="00C145F4" w:rsidRDefault="00C145F4" w:rsidP="00501D8F">
            <w:pPr>
              <w:pStyle w:val="a4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和工单工艺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分开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。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允许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多个工艺在同一工作中心进行报工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40CDE" w14:textId="77777777" w:rsidR="00C145F4" w:rsidRDefault="00C145F4" w:rsidP="00501D8F">
            <w:pPr>
              <w:pStyle w:val="a4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E832D" w14:textId="77777777" w:rsidR="00C145F4" w:rsidRDefault="00C145F4" w:rsidP="00501D8F">
            <w:pPr>
              <w:pStyle w:val="a4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5015" w14:textId="77777777" w:rsidR="00C145F4" w:rsidRDefault="00C145F4" w:rsidP="00501D8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C145F4" w14:paraId="6EB32F24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3B51B" w14:textId="77777777" w:rsidR="00C145F4" w:rsidRDefault="00C145F4" w:rsidP="00501D8F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7C7EA" w14:textId="6200CE5F" w:rsidR="00C145F4" w:rsidRDefault="00C145F4" w:rsidP="00501D8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工单查询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468E" w14:textId="36CD4048" w:rsidR="00C145F4" w:rsidRDefault="00C145F4" w:rsidP="00501D8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MES系统提供界面，用以查询生产工单的执行状况；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89AAB" w14:textId="06B808F1" w:rsidR="00C145F4" w:rsidRDefault="00C145F4" w:rsidP="00501D8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246DF" w14:textId="58C5A13D" w:rsidR="00C145F4" w:rsidRDefault="00C145F4" w:rsidP="00501D8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服务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5AE0E" w14:textId="77777777" w:rsidR="00C145F4" w:rsidRDefault="00C145F4" w:rsidP="00501D8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C145F4" w14:paraId="4C2C26F1" w14:textId="7777777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47308" w14:textId="77777777" w:rsidR="00C145F4" w:rsidRDefault="00C145F4" w:rsidP="00501D8F">
            <w:pPr>
              <w:pStyle w:val="a4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DFCF4" w14:textId="4223992D" w:rsidR="00C145F4" w:rsidRDefault="00C145F4" w:rsidP="00501D8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工单关闭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7FEC5" w14:textId="77777777" w:rsidR="00C145F4" w:rsidRDefault="00C145F4" w:rsidP="00501D8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单完成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后进行工单关闭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。</w:t>
            </w:r>
            <w:r w:rsidRPr="0029736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原则上是要做0对0自动关闭工单，对于存在差额（计划数量和实际完工量不符）的情况系统要能够按照自定义百分比，在允许的控制范围系统可以按照设定的规则自动处理；</w:t>
            </w:r>
          </w:p>
          <w:p w14:paraId="4EE59CDD" w14:textId="77777777" w:rsidR="00C145F4" w:rsidRDefault="00C145F4" w:rsidP="00501D8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对于无法自动关闭的工单，可以手工关闭工单；</w:t>
            </w:r>
          </w:p>
          <w:p w14:paraId="60BE1101" w14:textId="59BFA732" w:rsidR="00C145F4" w:rsidRDefault="00C145F4" w:rsidP="00501D8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返工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工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单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另外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处理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F30A5" w14:textId="2E7F3C13" w:rsidR="00C145F4" w:rsidRDefault="00C145F4" w:rsidP="00501D8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A2F9D" w14:textId="774A89E9" w:rsidR="00C145F4" w:rsidRDefault="00C145F4" w:rsidP="00501D8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75AD" w14:textId="77777777" w:rsidR="00C145F4" w:rsidRDefault="00C145F4" w:rsidP="00501D8F">
            <w:pPr>
              <w:pStyle w:val="a4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14:paraId="6CA7A3F8" w14:textId="77777777"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lastRenderedPageBreak/>
        <w:t>数据说明</w:t>
      </w:r>
    </w:p>
    <w:p w14:paraId="764A4CB0" w14:textId="77777777" w:rsidR="00DD3FB3" w:rsidRDefault="00552FCF">
      <w:pPr>
        <w:rPr>
          <w:rFonts w:eastAsia="微软雅黑"/>
        </w:rPr>
      </w:pPr>
      <w:r>
        <w:rPr>
          <w:rFonts w:eastAsia="微软雅黑"/>
          <w:b/>
          <w:bCs/>
          <w:sz w:val="24"/>
        </w:rPr>
        <w:t>主工单数据说明：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DD3FB3" w14:paraId="5F326129" w14:textId="77777777">
        <w:trPr>
          <w:trHeight w:val="433"/>
        </w:trPr>
        <w:tc>
          <w:tcPr>
            <w:tcW w:w="821" w:type="dxa"/>
            <w:shd w:val="clear" w:color="auto" w:fill="BFBFBF"/>
          </w:tcPr>
          <w:p w14:paraId="1B6CF5D9" w14:textId="77777777" w:rsidR="00DD3FB3" w:rsidRDefault="00C41992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3E204DB0" w14:textId="77777777" w:rsidR="00DD3FB3" w:rsidRDefault="00C4199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78513A31" w14:textId="77777777" w:rsidR="00DD3FB3" w:rsidRDefault="00C41992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DD3FB3" w14:paraId="6EEC4B2C" w14:textId="77777777">
        <w:trPr>
          <w:trHeight w:val="70"/>
        </w:trPr>
        <w:tc>
          <w:tcPr>
            <w:tcW w:w="821" w:type="dxa"/>
            <w:vAlign w:val="center"/>
          </w:tcPr>
          <w:p w14:paraId="2AC6495F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3F9956F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计划开始时间</w:t>
            </w:r>
          </w:p>
        </w:tc>
        <w:tc>
          <w:tcPr>
            <w:tcW w:w="6217" w:type="dxa"/>
            <w:vAlign w:val="center"/>
          </w:tcPr>
          <w:p w14:paraId="68E68795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4E105198" w14:textId="77777777">
        <w:trPr>
          <w:trHeight w:val="70"/>
        </w:trPr>
        <w:tc>
          <w:tcPr>
            <w:tcW w:w="821" w:type="dxa"/>
            <w:vAlign w:val="center"/>
          </w:tcPr>
          <w:p w14:paraId="7A0CD456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93AE319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计划完成时间</w:t>
            </w:r>
          </w:p>
        </w:tc>
        <w:tc>
          <w:tcPr>
            <w:tcW w:w="6217" w:type="dxa"/>
            <w:vAlign w:val="center"/>
          </w:tcPr>
          <w:p w14:paraId="432719A9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3A8CFC54" w14:textId="77777777">
        <w:trPr>
          <w:trHeight w:val="70"/>
        </w:trPr>
        <w:tc>
          <w:tcPr>
            <w:tcW w:w="821" w:type="dxa"/>
            <w:vAlign w:val="center"/>
          </w:tcPr>
          <w:p w14:paraId="63170EF5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6A5A593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实际开始时间</w:t>
            </w:r>
          </w:p>
        </w:tc>
        <w:tc>
          <w:tcPr>
            <w:tcW w:w="6217" w:type="dxa"/>
            <w:vAlign w:val="center"/>
          </w:tcPr>
          <w:p w14:paraId="1BCDA057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0B6710B8" w14:textId="77777777">
        <w:trPr>
          <w:trHeight w:val="70"/>
        </w:trPr>
        <w:tc>
          <w:tcPr>
            <w:tcW w:w="821" w:type="dxa"/>
            <w:vAlign w:val="center"/>
          </w:tcPr>
          <w:p w14:paraId="4DB8EA5F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A041FC5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实际完成时间</w:t>
            </w:r>
          </w:p>
        </w:tc>
        <w:tc>
          <w:tcPr>
            <w:tcW w:w="6217" w:type="dxa"/>
            <w:vAlign w:val="center"/>
          </w:tcPr>
          <w:p w14:paraId="1B439991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31CAD867" w14:textId="77777777">
        <w:trPr>
          <w:trHeight w:val="70"/>
        </w:trPr>
        <w:tc>
          <w:tcPr>
            <w:tcW w:w="821" w:type="dxa"/>
            <w:vAlign w:val="center"/>
          </w:tcPr>
          <w:p w14:paraId="0BF9096F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BEBAFB4" w14:textId="57B22A39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工单号</w:t>
            </w:r>
          </w:p>
        </w:tc>
        <w:tc>
          <w:tcPr>
            <w:tcW w:w="6217" w:type="dxa"/>
            <w:vAlign w:val="center"/>
          </w:tcPr>
          <w:p w14:paraId="4BC07810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165AF8BB" w14:textId="77777777">
        <w:trPr>
          <w:trHeight w:val="70"/>
        </w:trPr>
        <w:tc>
          <w:tcPr>
            <w:tcW w:w="821" w:type="dxa"/>
            <w:vAlign w:val="center"/>
          </w:tcPr>
          <w:p w14:paraId="4DDCB20C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6A74CE7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工单类型</w:t>
            </w:r>
          </w:p>
        </w:tc>
        <w:tc>
          <w:tcPr>
            <w:tcW w:w="6217" w:type="dxa"/>
            <w:vAlign w:val="center"/>
          </w:tcPr>
          <w:p w14:paraId="7B3E0BE3" w14:textId="6C9CDC45" w:rsidR="00DD3FB3" w:rsidRDefault="00A27D07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成型工单/烧结工单/机加工单/返工</w:t>
            </w:r>
            <w:proofErr w:type="gramStart"/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</w:t>
            </w:r>
            <w:proofErr w:type="gramEnd"/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单/</w:t>
            </w:r>
            <w:r w:rsidR="004A4218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外协工单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/</w:t>
            </w:r>
          </w:p>
        </w:tc>
      </w:tr>
      <w:tr w:rsidR="00DD3FB3" w14:paraId="0D8D96A3" w14:textId="77777777">
        <w:trPr>
          <w:trHeight w:val="70"/>
        </w:trPr>
        <w:tc>
          <w:tcPr>
            <w:tcW w:w="821" w:type="dxa"/>
            <w:vAlign w:val="center"/>
          </w:tcPr>
          <w:p w14:paraId="3B04DBC0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46F28F8" w14:textId="5AD9D52C" w:rsidR="00DD3FB3" w:rsidRDefault="00BE5AAE" w:rsidP="00BE5AA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工厂</w:t>
            </w:r>
          </w:p>
        </w:tc>
        <w:tc>
          <w:tcPr>
            <w:tcW w:w="6217" w:type="dxa"/>
            <w:vAlign w:val="center"/>
          </w:tcPr>
          <w:p w14:paraId="77839239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E5AAE" w14:paraId="17093812" w14:textId="77777777">
        <w:trPr>
          <w:trHeight w:val="70"/>
        </w:trPr>
        <w:tc>
          <w:tcPr>
            <w:tcW w:w="821" w:type="dxa"/>
            <w:vAlign w:val="center"/>
          </w:tcPr>
          <w:p w14:paraId="6256C426" w14:textId="77777777" w:rsidR="00BE5AAE" w:rsidRDefault="00BE5AAE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5AFDF6A" w14:textId="6224E48D" w:rsidR="00BE5AAE" w:rsidRDefault="00BE5AA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车间</w:t>
            </w:r>
          </w:p>
        </w:tc>
        <w:tc>
          <w:tcPr>
            <w:tcW w:w="6217" w:type="dxa"/>
            <w:vAlign w:val="center"/>
          </w:tcPr>
          <w:p w14:paraId="371AB7C8" w14:textId="77777777" w:rsidR="00BE5AAE" w:rsidRDefault="00BE5AA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308099D0" w14:textId="77777777">
        <w:trPr>
          <w:trHeight w:val="70"/>
        </w:trPr>
        <w:tc>
          <w:tcPr>
            <w:tcW w:w="821" w:type="dxa"/>
            <w:vAlign w:val="center"/>
          </w:tcPr>
          <w:p w14:paraId="0BD89D7F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01EC00C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生产线</w:t>
            </w:r>
          </w:p>
        </w:tc>
        <w:tc>
          <w:tcPr>
            <w:tcW w:w="6217" w:type="dxa"/>
            <w:vAlign w:val="center"/>
          </w:tcPr>
          <w:p w14:paraId="06BA349A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E16A90" w14:paraId="2C330228" w14:textId="77777777">
        <w:trPr>
          <w:trHeight w:val="70"/>
        </w:trPr>
        <w:tc>
          <w:tcPr>
            <w:tcW w:w="821" w:type="dxa"/>
            <w:vAlign w:val="center"/>
          </w:tcPr>
          <w:p w14:paraId="50999E4C" w14:textId="77777777" w:rsidR="00E16A90" w:rsidRDefault="00E16A90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05AAC5E" w14:textId="1077530F" w:rsidR="00E16A90" w:rsidRDefault="00BE5AA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工艺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路线</w:t>
            </w:r>
          </w:p>
        </w:tc>
        <w:tc>
          <w:tcPr>
            <w:tcW w:w="6217" w:type="dxa"/>
            <w:vAlign w:val="center"/>
          </w:tcPr>
          <w:p w14:paraId="21935510" w14:textId="77777777" w:rsidR="00E16A90" w:rsidRDefault="00E16A9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E16A90" w14:paraId="4EDEC0DB" w14:textId="77777777">
        <w:trPr>
          <w:trHeight w:val="70"/>
        </w:trPr>
        <w:tc>
          <w:tcPr>
            <w:tcW w:w="821" w:type="dxa"/>
            <w:vAlign w:val="center"/>
          </w:tcPr>
          <w:p w14:paraId="3BE68CFA" w14:textId="77777777" w:rsidR="00E16A90" w:rsidRDefault="00E16A90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6BB217F" w14:textId="11B11BFF" w:rsidR="00E16A90" w:rsidRDefault="00BE5AA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设备组</w:t>
            </w:r>
          </w:p>
        </w:tc>
        <w:tc>
          <w:tcPr>
            <w:tcW w:w="6217" w:type="dxa"/>
            <w:vAlign w:val="center"/>
          </w:tcPr>
          <w:p w14:paraId="2400D457" w14:textId="77777777" w:rsidR="00E16A90" w:rsidRDefault="00E16A9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351CDDBD" w14:textId="77777777">
        <w:trPr>
          <w:trHeight w:val="70"/>
        </w:trPr>
        <w:tc>
          <w:tcPr>
            <w:tcW w:w="821" w:type="dxa"/>
            <w:vAlign w:val="center"/>
          </w:tcPr>
          <w:p w14:paraId="529974B0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41E69B0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物料编码</w:t>
            </w:r>
          </w:p>
        </w:tc>
        <w:tc>
          <w:tcPr>
            <w:tcW w:w="6217" w:type="dxa"/>
            <w:vAlign w:val="center"/>
          </w:tcPr>
          <w:p w14:paraId="7DC97866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B32840" w14:paraId="4B7DD914" w14:textId="77777777">
        <w:trPr>
          <w:trHeight w:val="70"/>
        </w:trPr>
        <w:tc>
          <w:tcPr>
            <w:tcW w:w="821" w:type="dxa"/>
            <w:vAlign w:val="center"/>
          </w:tcPr>
          <w:p w14:paraId="3FC6FC29" w14:textId="77777777" w:rsidR="00B32840" w:rsidRDefault="00B32840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FC4912D" w14:textId="31B777EB" w:rsidR="00B32840" w:rsidRDefault="00B3284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半成品</w:t>
            </w:r>
            <w:proofErr w:type="gramStart"/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物料号</w:t>
            </w:r>
            <w:proofErr w:type="gramEnd"/>
          </w:p>
        </w:tc>
        <w:tc>
          <w:tcPr>
            <w:tcW w:w="6217" w:type="dxa"/>
            <w:vAlign w:val="center"/>
          </w:tcPr>
          <w:p w14:paraId="430254D9" w14:textId="77777777" w:rsidR="00B32840" w:rsidRDefault="00B3284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5D423950" w14:textId="77777777">
        <w:trPr>
          <w:trHeight w:val="70"/>
        </w:trPr>
        <w:tc>
          <w:tcPr>
            <w:tcW w:w="821" w:type="dxa"/>
            <w:vAlign w:val="center"/>
          </w:tcPr>
          <w:p w14:paraId="2F7358BA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71FB2D4" w14:textId="77777777" w:rsidR="00DD3FB3" w:rsidRDefault="00E16A9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顺序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号</w:t>
            </w:r>
          </w:p>
        </w:tc>
        <w:tc>
          <w:tcPr>
            <w:tcW w:w="6217" w:type="dxa"/>
            <w:vAlign w:val="center"/>
          </w:tcPr>
          <w:p w14:paraId="161C785D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0EC8C5CE" w14:textId="77777777">
        <w:trPr>
          <w:trHeight w:val="70"/>
        </w:trPr>
        <w:tc>
          <w:tcPr>
            <w:tcW w:w="821" w:type="dxa"/>
            <w:vAlign w:val="center"/>
          </w:tcPr>
          <w:p w14:paraId="509D8E60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76BCA52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工单状态</w:t>
            </w:r>
          </w:p>
        </w:tc>
        <w:tc>
          <w:tcPr>
            <w:tcW w:w="6217" w:type="dxa"/>
            <w:vAlign w:val="center"/>
          </w:tcPr>
          <w:p w14:paraId="0D3D96A4" w14:textId="588BD0A5" w:rsidR="00DD3FB3" w:rsidRDefault="005F5CBC" w:rsidP="004A4218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待生成</w:t>
            </w:r>
            <w:r w:rsidR="004A4218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/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已生成</w:t>
            </w:r>
            <w:r w:rsidR="00BB5AEB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/冻结/解冻</w:t>
            </w:r>
          </w:p>
        </w:tc>
      </w:tr>
      <w:tr w:rsidR="00DD3FB3" w14:paraId="348E3AD2" w14:textId="77777777">
        <w:trPr>
          <w:trHeight w:val="70"/>
        </w:trPr>
        <w:tc>
          <w:tcPr>
            <w:tcW w:w="821" w:type="dxa"/>
            <w:vAlign w:val="center"/>
          </w:tcPr>
          <w:p w14:paraId="47593A77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524BDC6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计划数量</w:t>
            </w:r>
          </w:p>
        </w:tc>
        <w:tc>
          <w:tcPr>
            <w:tcW w:w="6217" w:type="dxa"/>
            <w:vAlign w:val="center"/>
          </w:tcPr>
          <w:p w14:paraId="2D9126E7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48117C35" w14:textId="77777777">
        <w:trPr>
          <w:trHeight w:val="70"/>
        </w:trPr>
        <w:tc>
          <w:tcPr>
            <w:tcW w:w="821" w:type="dxa"/>
            <w:vAlign w:val="center"/>
          </w:tcPr>
          <w:p w14:paraId="4F734808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49F2829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实际数量</w:t>
            </w:r>
          </w:p>
        </w:tc>
        <w:tc>
          <w:tcPr>
            <w:tcW w:w="6217" w:type="dxa"/>
            <w:vAlign w:val="center"/>
          </w:tcPr>
          <w:p w14:paraId="38D46AC9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 w14:paraId="5FD744F3" w14:textId="77777777">
        <w:trPr>
          <w:trHeight w:val="70"/>
        </w:trPr>
        <w:tc>
          <w:tcPr>
            <w:tcW w:w="821" w:type="dxa"/>
            <w:vAlign w:val="center"/>
          </w:tcPr>
          <w:p w14:paraId="61D6D944" w14:textId="77777777"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A59E1A5" w14:textId="77777777" w:rsidR="00DD3FB3" w:rsidRDefault="00C41992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6217" w:type="dxa"/>
            <w:vAlign w:val="center"/>
          </w:tcPr>
          <w:p w14:paraId="3532258C" w14:textId="77777777" w:rsidR="00DD3FB3" w:rsidRDefault="00DD3FB3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14:paraId="607CF6FE" w14:textId="77777777" w:rsidR="00DD3FB3" w:rsidRDefault="00DD3FB3">
      <w:pPr>
        <w:rPr>
          <w:rFonts w:eastAsia="微软雅黑"/>
        </w:rPr>
      </w:pPr>
    </w:p>
    <w:p w14:paraId="351C4A83" w14:textId="77777777"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lastRenderedPageBreak/>
        <w:t>假设及限制</w:t>
      </w:r>
    </w:p>
    <w:tbl>
      <w:tblPr>
        <w:tblW w:w="97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1134"/>
        <w:gridCol w:w="7543"/>
      </w:tblGrid>
      <w:tr w:rsidR="00DD3FB3" w14:paraId="7BA9C52E" w14:textId="77777777">
        <w:trPr>
          <w:cantSplit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14:paraId="19634E12" w14:textId="77777777" w:rsidR="00DD3FB3" w:rsidRDefault="00C41992">
            <w:pPr>
              <w:rPr>
                <w:rFonts w:asciiTheme="minorEastAsia" w:eastAsia="微软雅黑" w:hAnsiTheme="minorEastAsia"/>
                <w:b/>
                <w:bCs/>
                <w:szCs w:val="18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14:paraId="11B6D126" w14:textId="77777777" w:rsidR="00DD3FB3" w:rsidRDefault="00C41992">
            <w:pPr>
              <w:rPr>
                <w:rFonts w:asciiTheme="minorEastAsia" w:eastAsia="微软雅黑" w:hAnsiTheme="minorEastAsia"/>
                <w:b/>
                <w:bCs/>
                <w:szCs w:val="18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类型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14:paraId="2D8252A8" w14:textId="77777777" w:rsidR="00DD3FB3" w:rsidRDefault="00C41992">
            <w:pPr>
              <w:rPr>
                <w:rFonts w:asciiTheme="minorEastAsia" w:eastAsia="微软雅黑" w:hAnsiTheme="minorEastAsia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描述</w:t>
            </w:r>
          </w:p>
        </w:tc>
      </w:tr>
      <w:tr w:rsidR="00DD3FB3" w14:paraId="2EEB23FA" w14:textId="77777777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E60DC" w14:textId="77777777" w:rsidR="00DD3FB3" w:rsidRDefault="00DD3FB3" w:rsidP="00430F39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6A82B" w14:textId="77777777" w:rsidR="00DD3FB3" w:rsidRDefault="00C41992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限制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E6812" w14:textId="77777777" w:rsidR="00DD3FB3" w:rsidRDefault="00DD3FB3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</w:tr>
      <w:tr w:rsidR="00DD3FB3" w14:paraId="3827C0AB" w14:textId="77777777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FF275" w14:textId="77777777" w:rsidR="00DD3FB3" w:rsidRDefault="00DD3FB3" w:rsidP="00430F39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534AA" w14:textId="77777777" w:rsidR="00DD3FB3" w:rsidRDefault="008F4258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24682" w14:textId="77777777" w:rsidR="00DD3FB3" w:rsidRPr="004435B4" w:rsidRDefault="00DD3FB3" w:rsidP="002B3B51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  <w:tr w:rsidR="00BC6EE6" w:rsidRPr="00BC6EE6" w14:paraId="26CB7AC5" w14:textId="77777777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738FC" w14:textId="77777777" w:rsidR="00BC6EE6" w:rsidRDefault="00BC6EE6" w:rsidP="00430F39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205B8" w14:textId="77777777" w:rsidR="00BC6EE6" w:rsidRDefault="00BC6EE6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4C72" w14:textId="77777777" w:rsidR="00BC6EE6" w:rsidRPr="004435B4" w:rsidRDefault="00BC6EE6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  <w:tr w:rsidR="00BC6EE6" w:rsidRPr="00BC6EE6" w14:paraId="1FEF1096" w14:textId="77777777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1AABC" w14:textId="77777777" w:rsidR="00BC6EE6" w:rsidRDefault="00BC6EE6" w:rsidP="00430F39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FDFF6" w14:textId="77777777" w:rsidR="00BC6EE6" w:rsidRDefault="00BC6EE6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CF44" w14:textId="77777777" w:rsidR="00BC6EE6" w:rsidRPr="00BC6EE6" w:rsidRDefault="00BC6EE6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</w:tbl>
    <w:p w14:paraId="315C1CC4" w14:textId="77777777" w:rsidR="00DD3FB3" w:rsidRDefault="00DD3FB3">
      <w:pPr>
        <w:rPr>
          <w:rFonts w:eastAsia="微软雅黑"/>
        </w:rPr>
      </w:pPr>
    </w:p>
    <w:p w14:paraId="35C84F9D" w14:textId="77777777" w:rsidR="00DD3FB3" w:rsidRDefault="00DD3FB3">
      <w:pPr>
        <w:rPr>
          <w:rFonts w:eastAsia="微软雅黑"/>
        </w:rPr>
      </w:pPr>
    </w:p>
    <w:p w14:paraId="32119B3C" w14:textId="77777777" w:rsidR="00AE1905" w:rsidRDefault="00270CF6" w:rsidP="00D15947">
      <w:pPr>
        <w:pStyle w:val="3"/>
        <w:rPr>
          <w:rFonts w:eastAsia="微软雅黑"/>
        </w:rPr>
      </w:pPr>
      <w:bookmarkStart w:id="11" w:name="_Toc32926966"/>
      <w:r>
        <w:t>数据说明</w:t>
      </w:r>
      <w:bookmarkEnd w:id="11"/>
    </w:p>
    <w:p w14:paraId="49A880BD" w14:textId="687D24C3" w:rsidR="00256A9F" w:rsidRPr="00AE1905" w:rsidRDefault="00256A9F" w:rsidP="00AE1905">
      <w:pPr>
        <w:pStyle w:val="4"/>
      </w:pPr>
      <w:commentRangeStart w:id="12"/>
      <w:r w:rsidRPr="00AE1905">
        <w:t>销售订单数据说明</w:t>
      </w:r>
      <w:commentRangeEnd w:id="12"/>
      <w:r w:rsidR="001F23BB" w:rsidRPr="00AE1905">
        <w:commentReference w:id="12"/>
      </w:r>
      <w:r w:rsidRPr="00AE1905">
        <w:t>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256A9F" w14:paraId="7B7B67D9" w14:textId="77777777" w:rsidTr="00256A9F">
        <w:trPr>
          <w:trHeight w:val="433"/>
        </w:trPr>
        <w:tc>
          <w:tcPr>
            <w:tcW w:w="821" w:type="dxa"/>
            <w:shd w:val="clear" w:color="auto" w:fill="BFBFBF"/>
          </w:tcPr>
          <w:p w14:paraId="605FA5C1" w14:textId="77777777" w:rsidR="00256A9F" w:rsidRDefault="00256A9F" w:rsidP="00256A9F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5066C7CF" w14:textId="77777777" w:rsidR="00256A9F" w:rsidRDefault="00256A9F" w:rsidP="00256A9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120C4338" w14:textId="77777777" w:rsidR="00256A9F" w:rsidRDefault="00256A9F" w:rsidP="00256A9F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5D38A0" w14:paraId="62FD5186" w14:textId="77777777" w:rsidTr="003D1D15">
        <w:trPr>
          <w:trHeight w:val="70"/>
        </w:trPr>
        <w:tc>
          <w:tcPr>
            <w:tcW w:w="821" w:type="dxa"/>
            <w:vAlign w:val="center"/>
          </w:tcPr>
          <w:p w14:paraId="29EC85ED" w14:textId="77777777" w:rsidR="005D38A0" w:rsidRDefault="005D38A0" w:rsidP="005D38A0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71DAA531" w14:textId="2671DEF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客户名称</w:t>
            </w:r>
          </w:p>
        </w:tc>
        <w:tc>
          <w:tcPr>
            <w:tcW w:w="6217" w:type="dxa"/>
            <w:vAlign w:val="center"/>
          </w:tcPr>
          <w:p w14:paraId="6C004FAB" w14:textId="7777777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5D38A0" w14:paraId="74E51523" w14:textId="77777777" w:rsidTr="003D1D15">
        <w:trPr>
          <w:trHeight w:val="70"/>
        </w:trPr>
        <w:tc>
          <w:tcPr>
            <w:tcW w:w="821" w:type="dxa"/>
            <w:vAlign w:val="center"/>
          </w:tcPr>
          <w:p w14:paraId="7D879E75" w14:textId="77777777" w:rsidR="005D38A0" w:rsidRDefault="005D38A0" w:rsidP="005D38A0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56D6DA8D" w14:textId="13CFFB22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6217" w:type="dxa"/>
            <w:vAlign w:val="center"/>
          </w:tcPr>
          <w:p w14:paraId="0B8B2A5E" w14:textId="7777777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5D38A0" w14:paraId="33116E14" w14:textId="77777777" w:rsidTr="003D1D15">
        <w:trPr>
          <w:trHeight w:val="70"/>
        </w:trPr>
        <w:tc>
          <w:tcPr>
            <w:tcW w:w="821" w:type="dxa"/>
            <w:vAlign w:val="center"/>
          </w:tcPr>
          <w:p w14:paraId="1368DA60" w14:textId="77777777" w:rsidR="005D38A0" w:rsidRDefault="005D38A0" w:rsidP="005D38A0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388E55B0" w14:textId="2CE1F4D6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订单日期</w:t>
            </w:r>
          </w:p>
        </w:tc>
        <w:tc>
          <w:tcPr>
            <w:tcW w:w="6217" w:type="dxa"/>
            <w:vAlign w:val="center"/>
          </w:tcPr>
          <w:p w14:paraId="477A1F59" w14:textId="7777777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5D38A0" w14:paraId="2FB0D488" w14:textId="77777777" w:rsidTr="003D1D15">
        <w:trPr>
          <w:trHeight w:val="70"/>
        </w:trPr>
        <w:tc>
          <w:tcPr>
            <w:tcW w:w="821" w:type="dxa"/>
            <w:vAlign w:val="center"/>
          </w:tcPr>
          <w:p w14:paraId="3EB8B973" w14:textId="77777777" w:rsidR="005D38A0" w:rsidRDefault="005D38A0" w:rsidP="005D38A0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4FAF55DB" w14:textId="737A7308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产品型号</w:t>
            </w:r>
          </w:p>
        </w:tc>
        <w:tc>
          <w:tcPr>
            <w:tcW w:w="6217" w:type="dxa"/>
            <w:vAlign w:val="center"/>
          </w:tcPr>
          <w:p w14:paraId="147D8DAD" w14:textId="7777777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5D38A0" w14:paraId="2AD048D8" w14:textId="77777777" w:rsidTr="003D1D15">
        <w:trPr>
          <w:trHeight w:val="70"/>
        </w:trPr>
        <w:tc>
          <w:tcPr>
            <w:tcW w:w="821" w:type="dxa"/>
            <w:vAlign w:val="center"/>
          </w:tcPr>
          <w:p w14:paraId="2DD61F1A" w14:textId="77777777" w:rsidR="005D38A0" w:rsidRDefault="005D38A0" w:rsidP="005D38A0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0A73FD0B" w14:textId="3B9BEA13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ERP物料编码</w:t>
            </w:r>
          </w:p>
        </w:tc>
        <w:tc>
          <w:tcPr>
            <w:tcW w:w="6217" w:type="dxa"/>
            <w:vAlign w:val="center"/>
          </w:tcPr>
          <w:p w14:paraId="1EBF453F" w14:textId="7777777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5D38A0" w14:paraId="27430690" w14:textId="77777777" w:rsidTr="003D1D15">
        <w:trPr>
          <w:trHeight w:val="70"/>
        </w:trPr>
        <w:tc>
          <w:tcPr>
            <w:tcW w:w="821" w:type="dxa"/>
            <w:vAlign w:val="center"/>
          </w:tcPr>
          <w:p w14:paraId="138760D6" w14:textId="77777777" w:rsidR="005D38A0" w:rsidRDefault="005D38A0" w:rsidP="005D38A0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4B9AA777" w14:textId="676FB198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销售数量</w:t>
            </w:r>
          </w:p>
        </w:tc>
        <w:tc>
          <w:tcPr>
            <w:tcW w:w="6217" w:type="dxa"/>
            <w:vAlign w:val="center"/>
          </w:tcPr>
          <w:p w14:paraId="07176324" w14:textId="7777777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5D38A0" w14:paraId="6675F531" w14:textId="77777777" w:rsidTr="003D1D15">
        <w:trPr>
          <w:trHeight w:val="70"/>
        </w:trPr>
        <w:tc>
          <w:tcPr>
            <w:tcW w:w="821" w:type="dxa"/>
            <w:vAlign w:val="center"/>
          </w:tcPr>
          <w:p w14:paraId="267246C5" w14:textId="77777777" w:rsidR="005D38A0" w:rsidRDefault="005D38A0" w:rsidP="005D38A0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0911BA74" w14:textId="7D2E5CA4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安全库存</w:t>
            </w:r>
          </w:p>
        </w:tc>
        <w:tc>
          <w:tcPr>
            <w:tcW w:w="6217" w:type="dxa"/>
            <w:vAlign w:val="center"/>
          </w:tcPr>
          <w:p w14:paraId="082AA12D" w14:textId="7777777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5D38A0" w14:paraId="78FAB052" w14:textId="77777777" w:rsidTr="003D1D15">
        <w:trPr>
          <w:trHeight w:val="70"/>
        </w:trPr>
        <w:tc>
          <w:tcPr>
            <w:tcW w:w="821" w:type="dxa"/>
            <w:vAlign w:val="center"/>
          </w:tcPr>
          <w:p w14:paraId="564C3B55" w14:textId="77777777" w:rsidR="005D38A0" w:rsidRDefault="005D38A0" w:rsidP="005D38A0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458D0040" w14:textId="76A50ACB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计划数量</w:t>
            </w:r>
          </w:p>
        </w:tc>
        <w:tc>
          <w:tcPr>
            <w:tcW w:w="6217" w:type="dxa"/>
            <w:vAlign w:val="center"/>
          </w:tcPr>
          <w:p w14:paraId="4D4F5EF5" w14:textId="7777777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5D38A0" w14:paraId="7931B5D4" w14:textId="77777777" w:rsidTr="003D1D15">
        <w:trPr>
          <w:trHeight w:val="70"/>
        </w:trPr>
        <w:tc>
          <w:tcPr>
            <w:tcW w:w="821" w:type="dxa"/>
            <w:vAlign w:val="center"/>
          </w:tcPr>
          <w:p w14:paraId="444B3964" w14:textId="77777777" w:rsidR="005D38A0" w:rsidRDefault="005D38A0" w:rsidP="005D38A0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14E5980F" w14:textId="349BFA78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计划日期</w:t>
            </w:r>
          </w:p>
        </w:tc>
        <w:tc>
          <w:tcPr>
            <w:tcW w:w="6217" w:type="dxa"/>
            <w:vAlign w:val="center"/>
          </w:tcPr>
          <w:p w14:paraId="47072C0C" w14:textId="7777777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5D38A0" w14:paraId="7A98C101" w14:textId="77777777" w:rsidTr="003D1D15">
        <w:trPr>
          <w:trHeight w:val="70"/>
        </w:trPr>
        <w:tc>
          <w:tcPr>
            <w:tcW w:w="821" w:type="dxa"/>
            <w:vAlign w:val="center"/>
          </w:tcPr>
          <w:p w14:paraId="03196E52" w14:textId="77777777" w:rsidR="005D38A0" w:rsidRDefault="005D38A0" w:rsidP="005D38A0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01A9ED46" w14:textId="5EE496A6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交货日期</w:t>
            </w:r>
          </w:p>
        </w:tc>
        <w:tc>
          <w:tcPr>
            <w:tcW w:w="6217" w:type="dxa"/>
            <w:vAlign w:val="center"/>
          </w:tcPr>
          <w:p w14:paraId="6F0053B9" w14:textId="77777777" w:rsidR="005D38A0" w:rsidRDefault="005D38A0" w:rsidP="005D38A0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14:paraId="5A56E4B8" w14:textId="77777777" w:rsidR="00256A9F" w:rsidRPr="00270CF6" w:rsidRDefault="00256A9F" w:rsidP="00270CF6"/>
    <w:p w14:paraId="5291531D" w14:textId="77777777" w:rsidR="00270CF6" w:rsidRDefault="00270CF6" w:rsidP="00270CF6"/>
    <w:p w14:paraId="2C2E6B6F" w14:textId="52B17E2C" w:rsidR="00270CF6" w:rsidRPr="00AE1905" w:rsidRDefault="0030640A" w:rsidP="00AE1905">
      <w:pPr>
        <w:pStyle w:val="4"/>
      </w:pPr>
      <w:r w:rsidRPr="00AE1905">
        <w:rPr>
          <w:rFonts w:hint="eastAsia"/>
        </w:rPr>
        <w:lastRenderedPageBreak/>
        <w:t>日</w:t>
      </w:r>
      <w:r w:rsidR="00270CF6" w:rsidRPr="00AE1905">
        <w:t>工单数据说明：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270CF6" w14:paraId="718BA600" w14:textId="77777777" w:rsidTr="00256A9F">
        <w:trPr>
          <w:trHeight w:val="433"/>
        </w:trPr>
        <w:tc>
          <w:tcPr>
            <w:tcW w:w="821" w:type="dxa"/>
            <w:shd w:val="clear" w:color="auto" w:fill="BFBFBF"/>
          </w:tcPr>
          <w:p w14:paraId="0BDC4A62" w14:textId="77777777" w:rsidR="00270CF6" w:rsidRDefault="00270CF6" w:rsidP="00256A9F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1D1E48E7" w14:textId="77777777" w:rsidR="00270CF6" w:rsidRDefault="00270CF6" w:rsidP="00256A9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2DDF7B58" w14:textId="77777777" w:rsidR="00270CF6" w:rsidRDefault="00270CF6" w:rsidP="00256A9F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270CF6" w14:paraId="62B4B91D" w14:textId="77777777" w:rsidTr="00256A9F">
        <w:trPr>
          <w:trHeight w:val="70"/>
        </w:trPr>
        <w:tc>
          <w:tcPr>
            <w:tcW w:w="821" w:type="dxa"/>
            <w:vAlign w:val="center"/>
          </w:tcPr>
          <w:p w14:paraId="156C2F56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260A7EB" w14:textId="07AE0F89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日工单号</w:t>
            </w:r>
          </w:p>
        </w:tc>
        <w:tc>
          <w:tcPr>
            <w:tcW w:w="6217" w:type="dxa"/>
            <w:vAlign w:val="center"/>
          </w:tcPr>
          <w:p w14:paraId="0116CCA0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19260F98" w14:textId="77777777" w:rsidTr="00256A9F">
        <w:trPr>
          <w:trHeight w:val="70"/>
        </w:trPr>
        <w:tc>
          <w:tcPr>
            <w:tcW w:w="821" w:type="dxa"/>
            <w:vAlign w:val="center"/>
          </w:tcPr>
          <w:p w14:paraId="4A2E8712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600944E" w14:textId="3151CC3F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工单号</w:t>
            </w:r>
          </w:p>
        </w:tc>
        <w:tc>
          <w:tcPr>
            <w:tcW w:w="6217" w:type="dxa"/>
            <w:vAlign w:val="center"/>
          </w:tcPr>
          <w:p w14:paraId="0F465B37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6E93B1C1" w14:textId="77777777" w:rsidTr="00256A9F">
        <w:trPr>
          <w:trHeight w:val="70"/>
        </w:trPr>
        <w:tc>
          <w:tcPr>
            <w:tcW w:w="821" w:type="dxa"/>
            <w:vAlign w:val="center"/>
          </w:tcPr>
          <w:p w14:paraId="6431000D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6DBD7A7" w14:textId="19FB6BC1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半成品</w:t>
            </w:r>
            <w:proofErr w:type="gramStart"/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物料号</w:t>
            </w:r>
            <w:proofErr w:type="gramEnd"/>
          </w:p>
        </w:tc>
        <w:tc>
          <w:tcPr>
            <w:tcW w:w="6217" w:type="dxa"/>
            <w:vAlign w:val="center"/>
          </w:tcPr>
          <w:p w14:paraId="7AECEED7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4DE0D343" w14:textId="77777777" w:rsidTr="00256A9F">
        <w:trPr>
          <w:trHeight w:val="70"/>
        </w:trPr>
        <w:tc>
          <w:tcPr>
            <w:tcW w:w="821" w:type="dxa"/>
            <w:vAlign w:val="center"/>
          </w:tcPr>
          <w:p w14:paraId="33171880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813A2D2" w14:textId="4BF45650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产品型号</w:t>
            </w:r>
          </w:p>
        </w:tc>
        <w:tc>
          <w:tcPr>
            <w:tcW w:w="6217" w:type="dxa"/>
            <w:vAlign w:val="center"/>
          </w:tcPr>
          <w:p w14:paraId="445A0E3B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654AC3E2" w14:textId="77777777" w:rsidTr="00256A9F">
        <w:trPr>
          <w:trHeight w:val="70"/>
        </w:trPr>
        <w:tc>
          <w:tcPr>
            <w:tcW w:w="821" w:type="dxa"/>
            <w:vAlign w:val="center"/>
          </w:tcPr>
          <w:p w14:paraId="45158569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5ABDF57" w14:textId="29AD853F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计划数量</w:t>
            </w:r>
          </w:p>
        </w:tc>
        <w:tc>
          <w:tcPr>
            <w:tcW w:w="6217" w:type="dxa"/>
            <w:vAlign w:val="center"/>
          </w:tcPr>
          <w:p w14:paraId="0DA3F06A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0BF0D57D" w14:textId="77777777" w:rsidTr="00256A9F">
        <w:trPr>
          <w:trHeight w:val="70"/>
        </w:trPr>
        <w:tc>
          <w:tcPr>
            <w:tcW w:w="821" w:type="dxa"/>
            <w:vAlign w:val="center"/>
          </w:tcPr>
          <w:p w14:paraId="0049A9D8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50576CC" w14:textId="02871BE1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完成数量</w:t>
            </w:r>
          </w:p>
        </w:tc>
        <w:tc>
          <w:tcPr>
            <w:tcW w:w="6217" w:type="dxa"/>
            <w:vAlign w:val="center"/>
          </w:tcPr>
          <w:p w14:paraId="5DAB33D8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60324C6A" w14:textId="77777777" w:rsidTr="00256A9F">
        <w:trPr>
          <w:trHeight w:val="70"/>
        </w:trPr>
        <w:tc>
          <w:tcPr>
            <w:tcW w:w="821" w:type="dxa"/>
            <w:vAlign w:val="center"/>
          </w:tcPr>
          <w:p w14:paraId="313AE518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B73848A" w14:textId="5EBA8512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车间</w:t>
            </w:r>
          </w:p>
        </w:tc>
        <w:tc>
          <w:tcPr>
            <w:tcW w:w="6217" w:type="dxa"/>
            <w:vAlign w:val="center"/>
          </w:tcPr>
          <w:p w14:paraId="59B06C29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50BE7144" w14:textId="77777777" w:rsidTr="00256A9F">
        <w:trPr>
          <w:trHeight w:val="70"/>
        </w:trPr>
        <w:tc>
          <w:tcPr>
            <w:tcW w:w="821" w:type="dxa"/>
            <w:vAlign w:val="center"/>
          </w:tcPr>
          <w:p w14:paraId="04AA7174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9CF14AF" w14:textId="16486840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工艺路线</w:t>
            </w:r>
          </w:p>
        </w:tc>
        <w:tc>
          <w:tcPr>
            <w:tcW w:w="6217" w:type="dxa"/>
            <w:vAlign w:val="center"/>
          </w:tcPr>
          <w:p w14:paraId="38593120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74302CF2" w14:textId="77777777" w:rsidTr="00256A9F">
        <w:trPr>
          <w:trHeight w:val="70"/>
        </w:trPr>
        <w:tc>
          <w:tcPr>
            <w:tcW w:w="821" w:type="dxa"/>
            <w:vAlign w:val="center"/>
          </w:tcPr>
          <w:p w14:paraId="350C12F9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B40A90F" w14:textId="39E01755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机台</w:t>
            </w:r>
          </w:p>
        </w:tc>
        <w:tc>
          <w:tcPr>
            <w:tcW w:w="6217" w:type="dxa"/>
            <w:vAlign w:val="center"/>
          </w:tcPr>
          <w:p w14:paraId="6AA26CAE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71858026" w14:textId="77777777" w:rsidTr="00256A9F">
        <w:trPr>
          <w:trHeight w:val="70"/>
        </w:trPr>
        <w:tc>
          <w:tcPr>
            <w:tcW w:w="821" w:type="dxa"/>
            <w:vAlign w:val="center"/>
          </w:tcPr>
          <w:p w14:paraId="773922AB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5F3E38B" w14:textId="346E6581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工单类型</w:t>
            </w:r>
          </w:p>
        </w:tc>
        <w:tc>
          <w:tcPr>
            <w:tcW w:w="6217" w:type="dxa"/>
            <w:vAlign w:val="center"/>
          </w:tcPr>
          <w:p w14:paraId="586D3B37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1B316832" w14:textId="77777777" w:rsidTr="00256A9F">
        <w:trPr>
          <w:trHeight w:val="70"/>
        </w:trPr>
        <w:tc>
          <w:tcPr>
            <w:tcW w:w="821" w:type="dxa"/>
            <w:vAlign w:val="center"/>
          </w:tcPr>
          <w:p w14:paraId="29922379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667A18F" w14:textId="266D0E46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计划开始时间</w:t>
            </w:r>
          </w:p>
        </w:tc>
        <w:tc>
          <w:tcPr>
            <w:tcW w:w="6217" w:type="dxa"/>
            <w:vAlign w:val="center"/>
          </w:tcPr>
          <w:p w14:paraId="30ADEB87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4C909AA4" w14:textId="77777777" w:rsidTr="00256A9F">
        <w:trPr>
          <w:trHeight w:val="70"/>
        </w:trPr>
        <w:tc>
          <w:tcPr>
            <w:tcW w:w="821" w:type="dxa"/>
            <w:vAlign w:val="center"/>
          </w:tcPr>
          <w:p w14:paraId="51770AF3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EEBDC60" w14:textId="28C4263B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计划完成时间</w:t>
            </w:r>
          </w:p>
        </w:tc>
        <w:tc>
          <w:tcPr>
            <w:tcW w:w="6217" w:type="dxa"/>
            <w:vAlign w:val="center"/>
          </w:tcPr>
          <w:p w14:paraId="19722F63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10E14D19" w14:textId="77777777" w:rsidTr="00256A9F">
        <w:trPr>
          <w:trHeight w:val="70"/>
        </w:trPr>
        <w:tc>
          <w:tcPr>
            <w:tcW w:w="821" w:type="dxa"/>
            <w:vAlign w:val="center"/>
          </w:tcPr>
          <w:p w14:paraId="62896FD3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D93E138" w14:textId="3AAD0B42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实际开始时间</w:t>
            </w:r>
          </w:p>
        </w:tc>
        <w:tc>
          <w:tcPr>
            <w:tcW w:w="6217" w:type="dxa"/>
            <w:vAlign w:val="center"/>
          </w:tcPr>
          <w:p w14:paraId="3D340CF1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628FF457" w14:textId="77777777" w:rsidTr="00256A9F">
        <w:trPr>
          <w:trHeight w:val="70"/>
        </w:trPr>
        <w:tc>
          <w:tcPr>
            <w:tcW w:w="821" w:type="dxa"/>
            <w:vAlign w:val="center"/>
          </w:tcPr>
          <w:p w14:paraId="2E577FDD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DD11B92" w14:textId="7B7491B1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实际完成时间</w:t>
            </w:r>
          </w:p>
        </w:tc>
        <w:tc>
          <w:tcPr>
            <w:tcW w:w="6217" w:type="dxa"/>
            <w:vAlign w:val="center"/>
          </w:tcPr>
          <w:p w14:paraId="0A1BAB86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45652F4C" w14:textId="77777777" w:rsidTr="00256A9F">
        <w:trPr>
          <w:trHeight w:val="70"/>
        </w:trPr>
        <w:tc>
          <w:tcPr>
            <w:tcW w:w="821" w:type="dxa"/>
            <w:vAlign w:val="center"/>
          </w:tcPr>
          <w:p w14:paraId="479DA471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5BA600A" w14:textId="2FB6D6BC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工单状态</w:t>
            </w:r>
          </w:p>
        </w:tc>
        <w:tc>
          <w:tcPr>
            <w:tcW w:w="6217" w:type="dxa"/>
            <w:vAlign w:val="center"/>
          </w:tcPr>
          <w:p w14:paraId="5A032311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14:paraId="4A5AE100" w14:textId="77777777" w:rsidTr="00256A9F">
        <w:trPr>
          <w:trHeight w:val="70"/>
        </w:trPr>
        <w:tc>
          <w:tcPr>
            <w:tcW w:w="821" w:type="dxa"/>
            <w:vAlign w:val="center"/>
          </w:tcPr>
          <w:p w14:paraId="55D45492" w14:textId="77777777"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DBD3656" w14:textId="6913AA54" w:rsidR="00270CF6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调整人</w:t>
            </w:r>
          </w:p>
        </w:tc>
        <w:tc>
          <w:tcPr>
            <w:tcW w:w="6217" w:type="dxa"/>
            <w:vAlign w:val="center"/>
          </w:tcPr>
          <w:p w14:paraId="6EDA5E27" w14:textId="77777777" w:rsidR="00270CF6" w:rsidRDefault="00270CF6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415AB" w14:paraId="56DB2D6C" w14:textId="77777777" w:rsidTr="00256A9F">
        <w:trPr>
          <w:trHeight w:val="70"/>
        </w:trPr>
        <w:tc>
          <w:tcPr>
            <w:tcW w:w="821" w:type="dxa"/>
            <w:vAlign w:val="center"/>
          </w:tcPr>
          <w:p w14:paraId="3DFEB0B5" w14:textId="77777777" w:rsidR="002415AB" w:rsidRDefault="002415AB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ECDD91B" w14:textId="6623A6F5" w:rsidR="002415AB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调整时间</w:t>
            </w:r>
          </w:p>
        </w:tc>
        <w:tc>
          <w:tcPr>
            <w:tcW w:w="6217" w:type="dxa"/>
            <w:vAlign w:val="center"/>
          </w:tcPr>
          <w:p w14:paraId="6A0EDA57" w14:textId="77777777" w:rsidR="002415AB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415AB" w14:paraId="641F4526" w14:textId="77777777" w:rsidTr="00256A9F">
        <w:trPr>
          <w:trHeight w:val="70"/>
        </w:trPr>
        <w:tc>
          <w:tcPr>
            <w:tcW w:w="821" w:type="dxa"/>
            <w:vAlign w:val="center"/>
          </w:tcPr>
          <w:p w14:paraId="0F1EE4DA" w14:textId="77777777" w:rsidR="002415AB" w:rsidRDefault="002415AB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F3E299B" w14:textId="14828B23" w:rsidR="002415AB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报工点</w:t>
            </w:r>
          </w:p>
        </w:tc>
        <w:tc>
          <w:tcPr>
            <w:tcW w:w="6217" w:type="dxa"/>
            <w:vAlign w:val="center"/>
          </w:tcPr>
          <w:p w14:paraId="7ECEF1CD" w14:textId="77777777" w:rsidR="002415AB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415AB" w14:paraId="61E57ECA" w14:textId="77777777" w:rsidTr="00256A9F">
        <w:trPr>
          <w:trHeight w:val="70"/>
        </w:trPr>
        <w:tc>
          <w:tcPr>
            <w:tcW w:w="821" w:type="dxa"/>
            <w:vAlign w:val="center"/>
          </w:tcPr>
          <w:p w14:paraId="4C93967F" w14:textId="77777777" w:rsidR="002415AB" w:rsidRDefault="002415AB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50167C4" w14:textId="6DA6D08A" w:rsidR="002415AB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报工时间</w:t>
            </w:r>
          </w:p>
        </w:tc>
        <w:tc>
          <w:tcPr>
            <w:tcW w:w="6217" w:type="dxa"/>
            <w:vAlign w:val="center"/>
          </w:tcPr>
          <w:p w14:paraId="31F6BE0B" w14:textId="77777777" w:rsidR="002415AB" w:rsidRDefault="002415AB" w:rsidP="00256A9F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14:paraId="1B7686F5" w14:textId="77777777" w:rsidR="00270CF6" w:rsidRDefault="00270CF6" w:rsidP="00270CF6"/>
    <w:p w14:paraId="2D242332" w14:textId="77777777" w:rsidR="0036593D" w:rsidRDefault="0036593D" w:rsidP="00270CF6"/>
    <w:p w14:paraId="5E6705DC" w14:textId="39CB3259" w:rsidR="0036593D" w:rsidRPr="00AE1905" w:rsidRDefault="0036593D" w:rsidP="00AE1905">
      <w:pPr>
        <w:pStyle w:val="4"/>
      </w:pPr>
      <w:r w:rsidRPr="00AE1905">
        <w:t>工艺</w:t>
      </w:r>
      <w:r w:rsidR="003762F1" w:rsidRPr="00AE1905">
        <w:rPr>
          <w:rFonts w:hint="eastAsia"/>
        </w:rPr>
        <w:t>路线</w:t>
      </w:r>
      <w:r w:rsidRPr="00AE1905">
        <w:t>说明：</w:t>
      </w:r>
      <w:r w:rsidR="001C3F61">
        <w:t>（</w:t>
      </w:r>
      <w:r w:rsidR="001C3F61">
        <w:rPr>
          <w:rFonts w:hint="eastAsia"/>
        </w:rPr>
        <w:t>待定</w:t>
      </w:r>
      <w:r w:rsidR="001C3F61">
        <w:t>）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36593D" w14:paraId="797A527E" w14:textId="77777777" w:rsidTr="00C5183E">
        <w:trPr>
          <w:trHeight w:val="433"/>
        </w:trPr>
        <w:tc>
          <w:tcPr>
            <w:tcW w:w="821" w:type="dxa"/>
            <w:shd w:val="clear" w:color="auto" w:fill="BFBFBF"/>
          </w:tcPr>
          <w:p w14:paraId="3158BAD0" w14:textId="77777777" w:rsidR="0036593D" w:rsidRDefault="0036593D" w:rsidP="00C5183E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34039B00" w14:textId="77777777" w:rsidR="0036593D" w:rsidRDefault="0036593D" w:rsidP="00C5183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095E15E3" w14:textId="77777777" w:rsidR="0036593D" w:rsidRDefault="0036593D" w:rsidP="00C5183E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904F4B" w14:paraId="7B9788B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4BBB258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FB5BC81" w14:textId="40F81124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型号</w:t>
            </w:r>
          </w:p>
        </w:tc>
        <w:tc>
          <w:tcPr>
            <w:tcW w:w="6217" w:type="dxa"/>
            <w:vAlign w:val="center"/>
          </w:tcPr>
          <w:p w14:paraId="4A0D4EDE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7A9EB93F" w14:textId="77777777" w:rsidTr="00C5183E">
        <w:trPr>
          <w:trHeight w:val="70"/>
        </w:trPr>
        <w:tc>
          <w:tcPr>
            <w:tcW w:w="821" w:type="dxa"/>
            <w:vAlign w:val="center"/>
          </w:tcPr>
          <w:p w14:paraId="7F64CE29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945FA7F" w14:textId="4739D6FE" w:rsidR="00904F4B" w:rsidRDefault="00530020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物料编码</w:t>
            </w:r>
          </w:p>
        </w:tc>
        <w:tc>
          <w:tcPr>
            <w:tcW w:w="6217" w:type="dxa"/>
            <w:vAlign w:val="center"/>
          </w:tcPr>
          <w:p w14:paraId="6CA7C0DC" w14:textId="7BA4B00F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物料编码</w:t>
            </w:r>
          </w:p>
        </w:tc>
      </w:tr>
      <w:tr w:rsidR="00904F4B" w14:paraId="044929A8" w14:textId="77777777" w:rsidTr="00C5183E">
        <w:trPr>
          <w:trHeight w:val="70"/>
        </w:trPr>
        <w:tc>
          <w:tcPr>
            <w:tcW w:w="821" w:type="dxa"/>
            <w:vAlign w:val="center"/>
          </w:tcPr>
          <w:p w14:paraId="36359382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068B22D" w14:textId="78032229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产品名称</w:t>
            </w:r>
          </w:p>
        </w:tc>
        <w:tc>
          <w:tcPr>
            <w:tcW w:w="6217" w:type="dxa"/>
            <w:vAlign w:val="center"/>
          </w:tcPr>
          <w:p w14:paraId="0B883AEC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58FD2184" w14:textId="77777777" w:rsidTr="00C5183E">
        <w:trPr>
          <w:trHeight w:val="70"/>
        </w:trPr>
        <w:tc>
          <w:tcPr>
            <w:tcW w:w="821" w:type="dxa"/>
            <w:vAlign w:val="center"/>
          </w:tcPr>
          <w:p w14:paraId="05CFD52C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131A2DF" w14:textId="2B4282B2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类别</w:t>
            </w:r>
          </w:p>
        </w:tc>
        <w:tc>
          <w:tcPr>
            <w:tcW w:w="6217" w:type="dxa"/>
            <w:vAlign w:val="center"/>
          </w:tcPr>
          <w:p w14:paraId="38420D18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4CBAC300" w14:textId="77777777" w:rsidTr="00C5183E">
        <w:trPr>
          <w:trHeight w:val="70"/>
        </w:trPr>
        <w:tc>
          <w:tcPr>
            <w:tcW w:w="821" w:type="dxa"/>
            <w:vAlign w:val="center"/>
          </w:tcPr>
          <w:p w14:paraId="01FBAFF4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F99E5CE" w14:textId="319CAD9F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用户图号</w:t>
            </w:r>
          </w:p>
        </w:tc>
        <w:tc>
          <w:tcPr>
            <w:tcW w:w="6217" w:type="dxa"/>
            <w:vAlign w:val="center"/>
          </w:tcPr>
          <w:p w14:paraId="3E11D23A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29FCCECF" w14:textId="77777777" w:rsidTr="00C5183E">
        <w:trPr>
          <w:trHeight w:val="70"/>
        </w:trPr>
        <w:tc>
          <w:tcPr>
            <w:tcW w:w="821" w:type="dxa"/>
            <w:vAlign w:val="center"/>
          </w:tcPr>
          <w:p w14:paraId="33D7BF3A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6CFE0F2" w14:textId="62BD8720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gramStart"/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粉号</w:t>
            </w:r>
            <w:proofErr w:type="gramEnd"/>
          </w:p>
        </w:tc>
        <w:tc>
          <w:tcPr>
            <w:tcW w:w="6217" w:type="dxa"/>
            <w:vAlign w:val="center"/>
          </w:tcPr>
          <w:p w14:paraId="1FF58BB1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571690A5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29695F1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60327FA" w14:textId="1BF5B2B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成形单重</w:t>
            </w:r>
          </w:p>
        </w:tc>
        <w:tc>
          <w:tcPr>
            <w:tcW w:w="6217" w:type="dxa"/>
            <w:vAlign w:val="center"/>
          </w:tcPr>
          <w:p w14:paraId="02216B1B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2132C693" w14:textId="77777777" w:rsidTr="00C5183E">
        <w:trPr>
          <w:trHeight w:val="70"/>
        </w:trPr>
        <w:tc>
          <w:tcPr>
            <w:tcW w:w="821" w:type="dxa"/>
            <w:vAlign w:val="center"/>
          </w:tcPr>
          <w:p w14:paraId="17B7FFBC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8DA8819" w14:textId="3BD5D306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成品单重</w:t>
            </w:r>
          </w:p>
        </w:tc>
        <w:tc>
          <w:tcPr>
            <w:tcW w:w="6217" w:type="dxa"/>
            <w:vAlign w:val="center"/>
          </w:tcPr>
          <w:p w14:paraId="42A3CE6B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6F09F88C" w14:textId="77777777" w:rsidTr="00C5183E">
        <w:trPr>
          <w:trHeight w:val="70"/>
        </w:trPr>
        <w:tc>
          <w:tcPr>
            <w:tcW w:w="821" w:type="dxa"/>
            <w:vAlign w:val="center"/>
          </w:tcPr>
          <w:p w14:paraId="33F8B7DD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7B2778B" w14:textId="150D5E08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模具号</w:t>
            </w:r>
          </w:p>
        </w:tc>
        <w:tc>
          <w:tcPr>
            <w:tcW w:w="6217" w:type="dxa"/>
            <w:vAlign w:val="center"/>
          </w:tcPr>
          <w:p w14:paraId="44A0FCAB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657BD93E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C90F730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067CEAC" w14:textId="3CDD0C02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中文工艺</w:t>
            </w:r>
          </w:p>
        </w:tc>
        <w:tc>
          <w:tcPr>
            <w:tcW w:w="6217" w:type="dxa"/>
            <w:vAlign w:val="center"/>
          </w:tcPr>
          <w:p w14:paraId="7970550D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560509CA" w14:textId="77777777" w:rsidTr="00C5183E">
        <w:trPr>
          <w:trHeight w:val="70"/>
        </w:trPr>
        <w:tc>
          <w:tcPr>
            <w:tcW w:w="821" w:type="dxa"/>
            <w:vAlign w:val="center"/>
          </w:tcPr>
          <w:p w14:paraId="5B4A13BC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3E408EF" w14:textId="07227DEC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工艺</w:t>
            </w:r>
          </w:p>
        </w:tc>
        <w:tc>
          <w:tcPr>
            <w:tcW w:w="6217" w:type="dxa"/>
            <w:vAlign w:val="center"/>
          </w:tcPr>
          <w:p w14:paraId="1E379969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740319F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1A557083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ACA1B2B" w14:textId="51458E5D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成形机1</w:t>
            </w:r>
          </w:p>
        </w:tc>
        <w:tc>
          <w:tcPr>
            <w:tcW w:w="6217" w:type="dxa"/>
            <w:vAlign w:val="center"/>
          </w:tcPr>
          <w:p w14:paraId="168128B3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1EB02E83" w14:textId="77777777" w:rsidTr="00C5183E">
        <w:trPr>
          <w:trHeight w:val="70"/>
        </w:trPr>
        <w:tc>
          <w:tcPr>
            <w:tcW w:w="821" w:type="dxa"/>
            <w:vAlign w:val="center"/>
          </w:tcPr>
          <w:p w14:paraId="360808C0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D447681" w14:textId="7473787F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成形机2</w:t>
            </w:r>
          </w:p>
        </w:tc>
        <w:tc>
          <w:tcPr>
            <w:tcW w:w="6217" w:type="dxa"/>
            <w:vAlign w:val="center"/>
          </w:tcPr>
          <w:p w14:paraId="76831B03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3D34D1B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7F52B22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384A57F" w14:textId="0CE2A3DD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成形机3</w:t>
            </w:r>
          </w:p>
        </w:tc>
        <w:tc>
          <w:tcPr>
            <w:tcW w:w="6217" w:type="dxa"/>
            <w:vAlign w:val="center"/>
          </w:tcPr>
          <w:p w14:paraId="52CDD36D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3F296FF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2E5E4082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0DD8BB2" w14:textId="6DB51559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整形机1</w:t>
            </w:r>
          </w:p>
        </w:tc>
        <w:tc>
          <w:tcPr>
            <w:tcW w:w="6217" w:type="dxa"/>
            <w:vAlign w:val="center"/>
          </w:tcPr>
          <w:p w14:paraId="7E452F03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2934BB2C" w14:textId="77777777" w:rsidTr="00C5183E">
        <w:trPr>
          <w:trHeight w:val="70"/>
        </w:trPr>
        <w:tc>
          <w:tcPr>
            <w:tcW w:w="821" w:type="dxa"/>
            <w:vAlign w:val="center"/>
          </w:tcPr>
          <w:p w14:paraId="33B92388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094F936" w14:textId="5700DCC9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烧结设备</w:t>
            </w:r>
          </w:p>
        </w:tc>
        <w:tc>
          <w:tcPr>
            <w:tcW w:w="6217" w:type="dxa"/>
            <w:vAlign w:val="center"/>
          </w:tcPr>
          <w:p w14:paraId="4E298088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F039CA" w14:paraId="39C7D780" w14:textId="77777777" w:rsidTr="003D1D15">
        <w:trPr>
          <w:trHeight w:val="70"/>
        </w:trPr>
        <w:tc>
          <w:tcPr>
            <w:tcW w:w="821" w:type="dxa"/>
            <w:vAlign w:val="center"/>
          </w:tcPr>
          <w:p w14:paraId="61A2CE4B" w14:textId="77777777" w:rsidR="00F039CA" w:rsidRDefault="00F039CA" w:rsidP="00F039CA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3DD0FBEC" w14:textId="2604E278" w:rsidR="00F039CA" w:rsidRPr="001B2E26" w:rsidRDefault="00F039CA" w:rsidP="00F039CA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产品工程师</w:t>
            </w:r>
          </w:p>
        </w:tc>
        <w:tc>
          <w:tcPr>
            <w:tcW w:w="6217" w:type="dxa"/>
            <w:vAlign w:val="center"/>
          </w:tcPr>
          <w:p w14:paraId="155D5D0F" w14:textId="05704AB9" w:rsidR="00F039CA" w:rsidRDefault="00F039CA" w:rsidP="00F039CA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产品工程师</w:t>
            </w:r>
          </w:p>
        </w:tc>
      </w:tr>
      <w:tr w:rsidR="00F039CA" w14:paraId="521EBE59" w14:textId="77777777" w:rsidTr="003D1D15">
        <w:trPr>
          <w:trHeight w:val="70"/>
        </w:trPr>
        <w:tc>
          <w:tcPr>
            <w:tcW w:w="821" w:type="dxa"/>
            <w:vAlign w:val="center"/>
          </w:tcPr>
          <w:p w14:paraId="04FA2B3C" w14:textId="77777777" w:rsidR="00F039CA" w:rsidRDefault="00F039CA" w:rsidP="00F039CA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0C594E8E" w14:textId="1A09103D" w:rsidR="00F039CA" w:rsidRPr="001B2E26" w:rsidRDefault="00F039CA" w:rsidP="00F039CA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客户</w:t>
            </w:r>
          </w:p>
        </w:tc>
        <w:tc>
          <w:tcPr>
            <w:tcW w:w="6217" w:type="dxa"/>
            <w:vAlign w:val="center"/>
          </w:tcPr>
          <w:p w14:paraId="59274213" w14:textId="47D7A85C" w:rsidR="00F039CA" w:rsidRDefault="00F039CA" w:rsidP="00F039CA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客户</w:t>
            </w:r>
          </w:p>
        </w:tc>
      </w:tr>
      <w:tr w:rsidR="00F039CA" w14:paraId="76362DDA" w14:textId="77777777" w:rsidTr="003D1D15">
        <w:trPr>
          <w:trHeight w:val="70"/>
        </w:trPr>
        <w:tc>
          <w:tcPr>
            <w:tcW w:w="821" w:type="dxa"/>
            <w:vAlign w:val="center"/>
          </w:tcPr>
          <w:p w14:paraId="2803F45F" w14:textId="77777777" w:rsidR="00F039CA" w:rsidRDefault="00F039CA" w:rsidP="00F039CA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3AC2A6F2" w14:textId="4156709D" w:rsidR="00F039CA" w:rsidRPr="001B2E26" w:rsidRDefault="00F039CA" w:rsidP="00F039CA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客户ID</w:t>
            </w:r>
          </w:p>
        </w:tc>
        <w:tc>
          <w:tcPr>
            <w:tcW w:w="6217" w:type="dxa"/>
            <w:vAlign w:val="center"/>
          </w:tcPr>
          <w:p w14:paraId="588B61DD" w14:textId="25CEC3AE" w:rsidR="00F039CA" w:rsidRDefault="00F039CA" w:rsidP="00F039CA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客户ID</w:t>
            </w:r>
          </w:p>
        </w:tc>
      </w:tr>
      <w:tr w:rsidR="00904F4B" w14:paraId="798EE1FF" w14:textId="77777777" w:rsidTr="00C5183E">
        <w:trPr>
          <w:trHeight w:val="70"/>
        </w:trPr>
        <w:tc>
          <w:tcPr>
            <w:tcW w:w="821" w:type="dxa"/>
            <w:vAlign w:val="center"/>
          </w:tcPr>
          <w:p w14:paraId="3FAC40C2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E3D2678" w14:textId="7980F15D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最大日产</w:t>
            </w:r>
          </w:p>
        </w:tc>
        <w:tc>
          <w:tcPr>
            <w:tcW w:w="6217" w:type="dxa"/>
            <w:vAlign w:val="center"/>
          </w:tcPr>
          <w:p w14:paraId="1AF9BB30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771469AF" w14:textId="77777777" w:rsidTr="00C5183E">
        <w:trPr>
          <w:trHeight w:val="70"/>
        </w:trPr>
        <w:tc>
          <w:tcPr>
            <w:tcW w:w="821" w:type="dxa"/>
            <w:vAlign w:val="center"/>
          </w:tcPr>
          <w:p w14:paraId="5D3A2958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B50F627" w14:textId="65275183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销售员</w:t>
            </w:r>
          </w:p>
        </w:tc>
        <w:tc>
          <w:tcPr>
            <w:tcW w:w="6217" w:type="dxa"/>
            <w:vAlign w:val="center"/>
          </w:tcPr>
          <w:p w14:paraId="0C000033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1F3D4DA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25E7841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D384388" w14:textId="0DD8BF36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更新日期</w:t>
            </w:r>
          </w:p>
        </w:tc>
        <w:tc>
          <w:tcPr>
            <w:tcW w:w="6217" w:type="dxa"/>
            <w:vAlign w:val="center"/>
          </w:tcPr>
          <w:p w14:paraId="5283A427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13A75B45" w14:textId="77777777" w:rsidTr="00C5183E">
        <w:trPr>
          <w:trHeight w:val="70"/>
        </w:trPr>
        <w:tc>
          <w:tcPr>
            <w:tcW w:w="821" w:type="dxa"/>
            <w:vAlign w:val="center"/>
          </w:tcPr>
          <w:p w14:paraId="3899E564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301EE12" w14:textId="35A00E24" w:rsidR="00904F4B" w:rsidRPr="001B2E26" w:rsidRDefault="00530020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单价</w:t>
            </w:r>
          </w:p>
        </w:tc>
        <w:tc>
          <w:tcPr>
            <w:tcW w:w="6217" w:type="dxa"/>
            <w:vAlign w:val="center"/>
          </w:tcPr>
          <w:p w14:paraId="7C16D99D" w14:textId="3FB9F95C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单价</w:t>
            </w:r>
          </w:p>
        </w:tc>
      </w:tr>
      <w:tr w:rsidR="00904F4B" w14:paraId="094EF436" w14:textId="77777777" w:rsidTr="00C5183E">
        <w:trPr>
          <w:trHeight w:val="70"/>
        </w:trPr>
        <w:tc>
          <w:tcPr>
            <w:tcW w:w="821" w:type="dxa"/>
            <w:vAlign w:val="center"/>
          </w:tcPr>
          <w:p w14:paraId="74C85761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4CD100F" w14:textId="34FB6C8C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History</w:t>
            </w:r>
          </w:p>
        </w:tc>
        <w:tc>
          <w:tcPr>
            <w:tcW w:w="6217" w:type="dxa"/>
            <w:vAlign w:val="center"/>
          </w:tcPr>
          <w:p w14:paraId="09EDF7FA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35C3BAFD" w14:textId="77777777" w:rsidTr="00C5183E">
        <w:trPr>
          <w:trHeight w:val="70"/>
        </w:trPr>
        <w:tc>
          <w:tcPr>
            <w:tcW w:w="821" w:type="dxa"/>
            <w:vAlign w:val="center"/>
          </w:tcPr>
          <w:p w14:paraId="58F00EBF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C728B68" w14:textId="30E95D65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入库</w:t>
            </w:r>
          </w:p>
        </w:tc>
        <w:tc>
          <w:tcPr>
            <w:tcW w:w="6217" w:type="dxa"/>
            <w:vAlign w:val="center"/>
          </w:tcPr>
          <w:p w14:paraId="215ADC57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66C95C4F" w14:textId="77777777" w:rsidTr="00C5183E">
        <w:trPr>
          <w:trHeight w:val="70"/>
        </w:trPr>
        <w:tc>
          <w:tcPr>
            <w:tcW w:w="821" w:type="dxa"/>
            <w:vAlign w:val="center"/>
          </w:tcPr>
          <w:p w14:paraId="2C696016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1980036" w14:textId="55E7418D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6217" w:type="dxa"/>
            <w:vAlign w:val="center"/>
          </w:tcPr>
          <w:p w14:paraId="1F4CF7C1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5D3A34A1" w14:textId="77777777" w:rsidTr="00C5183E">
        <w:trPr>
          <w:trHeight w:val="70"/>
        </w:trPr>
        <w:tc>
          <w:tcPr>
            <w:tcW w:w="821" w:type="dxa"/>
            <w:vAlign w:val="center"/>
          </w:tcPr>
          <w:p w14:paraId="4F1DB9A5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267D49F" w14:textId="1D01E78C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周期</w:t>
            </w:r>
          </w:p>
        </w:tc>
        <w:tc>
          <w:tcPr>
            <w:tcW w:w="6217" w:type="dxa"/>
            <w:vAlign w:val="center"/>
          </w:tcPr>
          <w:p w14:paraId="24549DE6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0087BC0C" w14:textId="77777777" w:rsidTr="003D1D15">
        <w:trPr>
          <w:trHeight w:val="70"/>
        </w:trPr>
        <w:tc>
          <w:tcPr>
            <w:tcW w:w="821" w:type="dxa"/>
            <w:vAlign w:val="center"/>
          </w:tcPr>
          <w:p w14:paraId="131617BE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51997E22" w14:textId="6629E137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生产地址</w:t>
            </w:r>
          </w:p>
        </w:tc>
        <w:tc>
          <w:tcPr>
            <w:tcW w:w="6217" w:type="dxa"/>
            <w:vAlign w:val="center"/>
          </w:tcPr>
          <w:p w14:paraId="0888BB57" w14:textId="2E623BD3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48F3CEE3" w14:textId="77777777" w:rsidTr="003D1D15">
        <w:trPr>
          <w:trHeight w:val="70"/>
        </w:trPr>
        <w:tc>
          <w:tcPr>
            <w:tcW w:w="821" w:type="dxa"/>
            <w:vAlign w:val="center"/>
          </w:tcPr>
          <w:p w14:paraId="6A3F704F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1EC485C8" w14:textId="1646968E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最小生产周期</w:t>
            </w:r>
          </w:p>
        </w:tc>
        <w:tc>
          <w:tcPr>
            <w:tcW w:w="6217" w:type="dxa"/>
            <w:vAlign w:val="center"/>
          </w:tcPr>
          <w:p w14:paraId="744CFF87" w14:textId="099DD1B1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55D34F93" w14:textId="77777777" w:rsidTr="003D1D15">
        <w:trPr>
          <w:trHeight w:val="70"/>
        </w:trPr>
        <w:tc>
          <w:tcPr>
            <w:tcW w:w="821" w:type="dxa"/>
            <w:vAlign w:val="center"/>
          </w:tcPr>
          <w:p w14:paraId="1C20928D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  <w:vAlign w:val="center"/>
          </w:tcPr>
          <w:p w14:paraId="28A2E0A6" w14:textId="08F80847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正常生产周期</w:t>
            </w:r>
          </w:p>
        </w:tc>
        <w:tc>
          <w:tcPr>
            <w:tcW w:w="6217" w:type="dxa"/>
            <w:vAlign w:val="center"/>
          </w:tcPr>
          <w:p w14:paraId="0B910757" w14:textId="06822415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6097DE78" w14:textId="77777777" w:rsidTr="00C5183E">
        <w:trPr>
          <w:trHeight w:val="70"/>
        </w:trPr>
        <w:tc>
          <w:tcPr>
            <w:tcW w:w="821" w:type="dxa"/>
            <w:vAlign w:val="center"/>
          </w:tcPr>
          <w:p w14:paraId="7B0A31BD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1231E70" w14:textId="3D3E8F11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专线工厂</w:t>
            </w:r>
          </w:p>
        </w:tc>
        <w:tc>
          <w:tcPr>
            <w:tcW w:w="6217" w:type="dxa"/>
            <w:vAlign w:val="center"/>
          </w:tcPr>
          <w:p w14:paraId="4B53956A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78B2885C" w14:textId="77777777" w:rsidTr="00C5183E">
        <w:trPr>
          <w:trHeight w:val="70"/>
        </w:trPr>
        <w:tc>
          <w:tcPr>
            <w:tcW w:w="821" w:type="dxa"/>
            <w:vAlign w:val="center"/>
          </w:tcPr>
          <w:p w14:paraId="19FD2800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FF43842" w14:textId="74263C69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1B2E26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SemiContr</w:t>
            </w:r>
            <w:proofErr w:type="spellEnd"/>
          </w:p>
        </w:tc>
        <w:tc>
          <w:tcPr>
            <w:tcW w:w="6217" w:type="dxa"/>
            <w:vAlign w:val="center"/>
          </w:tcPr>
          <w:p w14:paraId="771EEE8D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1D4FCA6E" w14:textId="77777777" w:rsidTr="00C5183E">
        <w:trPr>
          <w:trHeight w:val="70"/>
        </w:trPr>
        <w:tc>
          <w:tcPr>
            <w:tcW w:w="821" w:type="dxa"/>
            <w:vAlign w:val="center"/>
          </w:tcPr>
          <w:p w14:paraId="0188F16D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DA29A1E" w14:textId="19159902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代码工艺</w:t>
            </w:r>
          </w:p>
        </w:tc>
        <w:tc>
          <w:tcPr>
            <w:tcW w:w="6217" w:type="dxa"/>
            <w:vAlign w:val="center"/>
          </w:tcPr>
          <w:p w14:paraId="61FF6197" w14:textId="6C9B9A4C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工艺代码</w:t>
            </w:r>
          </w:p>
        </w:tc>
      </w:tr>
      <w:tr w:rsidR="00904F4B" w14:paraId="34B4EB42" w14:textId="77777777" w:rsidTr="00C5183E">
        <w:trPr>
          <w:trHeight w:val="70"/>
        </w:trPr>
        <w:tc>
          <w:tcPr>
            <w:tcW w:w="821" w:type="dxa"/>
            <w:vAlign w:val="center"/>
          </w:tcPr>
          <w:p w14:paraId="24271307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A11AC31" w14:textId="1BB204B1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ModifyPerson</w:t>
            </w:r>
            <w:proofErr w:type="spellEnd"/>
          </w:p>
        </w:tc>
        <w:tc>
          <w:tcPr>
            <w:tcW w:w="6217" w:type="dxa"/>
            <w:vAlign w:val="center"/>
          </w:tcPr>
          <w:p w14:paraId="63079390" w14:textId="176AB93E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修改者</w:t>
            </w:r>
          </w:p>
        </w:tc>
      </w:tr>
      <w:tr w:rsidR="00904F4B" w14:paraId="60BD2FE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4DDB66F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8ACAA93" w14:textId="54E3AAD4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1B2E26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pc_type</w:t>
            </w:r>
            <w:proofErr w:type="spellEnd"/>
          </w:p>
        </w:tc>
        <w:tc>
          <w:tcPr>
            <w:tcW w:w="6217" w:type="dxa"/>
            <w:vAlign w:val="center"/>
          </w:tcPr>
          <w:p w14:paraId="0318929D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7013AB7A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D98E542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DA004FF" w14:textId="3DA65398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6217" w:type="dxa"/>
            <w:vAlign w:val="center"/>
          </w:tcPr>
          <w:p w14:paraId="1EEC7365" w14:textId="30E1B3D4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版本</w:t>
            </w:r>
          </w:p>
        </w:tc>
      </w:tr>
      <w:tr w:rsidR="00904F4B" w14:paraId="4D29D666" w14:textId="77777777" w:rsidTr="00C5183E">
        <w:trPr>
          <w:trHeight w:val="70"/>
        </w:trPr>
        <w:tc>
          <w:tcPr>
            <w:tcW w:w="821" w:type="dxa"/>
            <w:vAlign w:val="center"/>
          </w:tcPr>
          <w:p w14:paraId="53E38650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AA49E27" w14:textId="5912E098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生产公司</w:t>
            </w:r>
          </w:p>
        </w:tc>
        <w:tc>
          <w:tcPr>
            <w:tcW w:w="6217" w:type="dxa"/>
            <w:vAlign w:val="center"/>
          </w:tcPr>
          <w:p w14:paraId="78541801" w14:textId="443F0361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公司产地</w:t>
            </w:r>
          </w:p>
        </w:tc>
      </w:tr>
      <w:tr w:rsidR="00904F4B" w14:paraId="69D4D540" w14:textId="77777777" w:rsidTr="00C5183E">
        <w:trPr>
          <w:trHeight w:val="70"/>
        </w:trPr>
        <w:tc>
          <w:tcPr>
            <w:tcW w:w="821" w:type="dxa"/>
            <w:vAlign w:val="center"/>
          </w:tcPr>
          <w:p w14:paraId="100B4963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C0B0DFE" w14:textId="2505EAAB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MarkBak</w:t>
            </w:r>
            <w:proofErr w:type="spellEnd"/>
          </w:p>
        </w:tc>
        <w:tc>
          <w:tcPr>
            <w:tcW w:w="6217" w:type="dxa"/>
            <w:vAlign w:val="center"/>
          </w:tcPr>
          <w:p w14:paraId="6F24977F" w14:textId="6F08639B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备注</w:t>
            </w:r>
          </w:p>
        </w:tc>
      </w:tr>
      <w:tr w:rsidR="00904F4B" w14:paraId="7262FD7B" w14:textId="77777777" w:rsidTr="00C5183E">
        <w:trPr>
          <w:trHeight w:val="70"/>
        </w:trPr>
        <w:tc>
          <w:tcPr>
            <w:tcW w:w="821" w:type="dxa"/>
            <w:vAlign w:val="center"/>
          </w:tcPr>
          <w:p w14:paraId="3DF67B80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3ECBF5B" w14:textId="5AA34DFE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1B2E26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PQE</w:t>
            </w:r>
          </w:p>
        </w:tc>
        <w:tc>
          <w:tcPr>
            <w:tcW w:w="6217" w:type="dxa"/>
            <w:vAlign w:val="center"/>
          </w:tcPr>
          <w:p w14:paraId="1C75E871" w14:textId="45F40248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质量工程师</w:t>
            </w:r>
          </w:p>
        </w:tc>
      </w:tr>
      <w:tr w:rsidR="00904F4B" w14:paraId="0700C1CD" w14:textId="77777777" w:rsidTr="00C5183E">
        <w:trPr>
          <w:trHeight w:val="70"/>
        </w:trPr>
        <w:tc>
          <w:tcPr>
            <w:tcW w:w="821" w:type="dxa"/>
            <w:vAlign w:val="center"/>
          </w:tcPr>
          <w:p w14:paraId="4C4F5DE0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BD13BEF" w14:textId="43177D8F" w:rsidR="00904F4B" w:rsidRPr="001B2E26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DE56EC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tm2_khth</w:t>
            </w:r>
          </w:p>
        </w:tc>
        <w:tc>
          <w:tcPr>
            <w:tcW w:w="6217" w:type="dxa"/>
            <w:vAlign w:val="center"/>
          </w:tcPr>
          <w:p w14:paraId="44F50655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904F4B" w14:paraId="77F3918B" w14:textId="77777777" w:rsidTr="00C5183E">
        <w:trPr>
          <w:trHeight w:val="70"/>
        </w:trPr>
        <w:tc>
          <w:tcPr>
            <w:tcW w:w="821" w:type="dxa"/>
            <w:vAlign w:val="center"/>
          </w:tcPr>
          <w:p w14:paraId="4F07E1DE" w14:textId="77777777" w:rsidR="00904F4B" w:rsidRDefault="00904F4B" w:rsidP="00904F4B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C70E214" w14:textId="56237EA0" w:rsidR="00904F4B" w:rsidRPr="00DE56EC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</w:pPr>
            <w:r w:rsidRPr="00DE56EC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tm2_powder</w:t>
            </w:r>
          </w:p>
        </w:tc>
        <w:tc>
          <w:tcPr>
            <w:tcW w:w="6217" w:type="dxa"/>
            <w:vAlign w:val="center"/>
          </w:tcPr>
          <w:p w14:paraId="119E10B4" w14:textId="77777777" w:rsidR="00904F4B" w:rsidRDefault="00904F4B" w:rsidP="00904F4B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14:paraId="66FD51B0" w14:textId="77777777" w:rsidR="0036593D" w:rsidRPr="00AE1905" w:rsidRDefault="0036593D" w:rsidP="00AE1905">
      <w:pPr>
        <w:pStyle w:val="4"/>
      </w:pPr>
      <w:r w:rsidRPr="00AE1905">
        <w:rPr>
          <w:rFonts w:hint="eastAsia"/>
        </w:rPr>
        <w:t>B</w:t>
      </w:r>
      <w:r w:rsidRPr="00AE1905">
        <w:t>OM</w:t>
      </w:r>
      <w:r w:rsidRPr="00AE1905">
        <w:t>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36593D" w14:paraId="381B4F6C" w14:textId="77777777" w:rsidTr="00C5183E">
        <w:trPr>
          <w:trHeight w:val="433"/>
        </w:trPr>
        <w:tc>
          <w:tcPr>
            <w:tcW w:w="821" w:type="dxa"/>
            <w:shd w:val="clear" w:color="auto" w:fill="BFBFBF"/>
          </w:tcPr>
          <w:p w14:paraId="1F33AA73" w14:textId="77777777" w:rsidR="0036593D" w:rsidRDefault="0036593D" w:rsidP="00C5183E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1C1ECBA1" w14:textId="77777777" w:rsidR="0036593D" w:rsidRDefault="0036593D" w:rsidP="00C5183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6476AEC3" w14:textId="77777777" w:rsidR="0036593D" w:rsidRDefault="0036593D" w:rsidP="00C5183E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626055" w14:paraId="7A245E1C" w14:textId="77777777" w:rsidTr="00C5183E">
        <w:trPr>
          <w:trHeight w:val="70"/>
        </w:trPr>
        <w:tc>
          <w:tcPr>
            <w:tcW w:w="821" w:type="dxa"/>
            <w:vAlign w:val="center"/>
          </w:tcPr>
          <w:p w14:paraId="0AC2C13F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C7C4DA6" w14:textId="0A9FA7B5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1E5FB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Pb_Cname</w:t>
            </w:r>
            <w:proofErr w:type="spellEnd"/>
          </w:p>
        </w:tc>
        <w:tc>
          <w:tcPr>
            <w:tcW w:w="6217" w:type="dxa"/>
            <w:vAlign w:val="center"/>
          </w:tcPr>
          <w:p w14:paraId="77BBC93F" w14:textId="29F18DBE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产品工序编码</w:t>
            </w:r>
          </w:p>
        </w:tc>
      </w:tr>
      <w:tr w:rsidR="00626055" w14:paraId="22817C7E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03B4B7C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DCBC2DD" w14:textId="32D77FD6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1E5FB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Pb_PartPlantPrCode</w:t>
            </w:r>
            <w:proofErr w:type="spellEnd"/>
          </w:p>
        </w:tc>
        <w:tc>
          <w:tcPr>
            <w:tcW w:w="6217" w:type="dxa"/>
            <w:vAlign w:val="center"/>
          </w:tcPr>
          <w:p w14:paraId="6CFF8AEC" w14:textId="105013B8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产品车间编码</w:t>
            </w:r>
          </w:p>
        </w:tc>
      </w:tr>
      <w:tr w:rsidR="00626055" w14:paraId="2EECEEDE" w14:textId="77777777" w:rsidTr="00C5183E">
        <w:trPr>
          <w:trHeight w:val="70"/>
        </w:trPr>
        <w:tc>
          <w:tcPr>
            <w:tcW w:w="821" w:type="dxa"/>
            <w:vAlign w:val="center"/>
          </w:tcPr>
          <w:p w14:paraId="5C91B1E2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C620936" w14:textId="6B1122F1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1E5FBA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Pb_name</w:t>
            </w:r>
            <w:proofErr w:type="spellEnd"/>
          </w:p>
        </w:tc>
        <w:tc>
          <w:tcPr>
            <w:tcW w:w="6217" w:type="dxa"/>
            <w:vAlign w:val="center"/>
          </w:tcPr>
          <w:p w14:paraId="38083BDA" w14:textId="0B765660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产品型号</w:t>
            </w:r>
          </w:p>
        </w:tc>
      </w:tr>
      <w:tr w:rsidR="00626055" w14:paraId="5A3D1C95" w14:textId="77777777" w:rsidTr="00C5183E">
        <w:trPr>
          <w:trHeight w:val="70"/>
        </w:trPr>
        <w:tc>
          <w:tcPr>
            <w:tcW w:w="821" w:type="dxa"/>
            <w:vAlign w:val="center"/>
          </w:tcPr>
          <w:p w14:paraId="529477DD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4C7427D" w14:textId="55DC6270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Pb_CCode</w:t>
            </w:r>
            <w:proofErr w:type="spellEnd"/>
          </w:p>
        </w:tc>
        <w:tc>
          <w:tcPr>
            <w:tcW w:w="6217" w:type="dxa"/>
            <w:vAlign w:val="center"/>
          </w:tcPr>
          <w:p w14:paraId="0B4E69CA" w14:textId="02B93A0F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工序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计算机码</w:t>
            </w:r>
          </w:p>
        </w:tc>
      </w:tr>
      <w:tr w:rsidR="00626055" w14:paraId="3C0EE609" w14:textId="77777777" w:rsidTr="00C5183E">
        <w:trPr>
          <w:trHeight w:val="70"/>
        </w:trPr>
        <w:tc>
          <w:tcPr>
            <w:tcW w:w="821" w:type="dxa"/>
            <w:vAlign w:val="center"/>
          </w:tcPr>
          <w:p w14:paraId="757E74CA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0F536278" w14:textId="16F4FCFC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Pb_OPid</w:t>
            </w:r>
            <w:proofErr w:type="spellEnd"/>
          </w:p>
        </w:tc>
        <w:tc>
          <w:tcPr>
            <w:tcW w:w="6217" w:type="dxa"/>
            <w:vAlign w:val="center"/>
          </w:tcPr>
          <w:p w14:paraId="0CF55D74" w14:textId="4F9A177B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当前工序编码</w:t>
            </w:r>
          </w:p>
        </w:tc>
      </w:tr>
      <w:tr w:rsidR="00626055" w14:paraId="26FCE939" w14:textId="77777777" w:rsidTr="00C5183E">
        <w:trPr>
          <w:trHeight w:val="70"/>
        </w:trPr>
        <w:tc>
          <w:tcPr>
            <w:tcW w:w="821" w:type="dxa"/>
            <w:vAlign w:val="center"/>
          </w:tcPr>
          <w:p w14:paraId="229BB845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AF8F01B" w14:textId="6583A28C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CC299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pb_opint</w:t>
            </w:r>
            <w:proofErr w:type="spellEnd"/>
          </w:p>
        </w:tc>
        <w:tc>
          <w:tcPr>
            <w:tcW w:w="6217" w:type="dxa"/>
            <w:vAlign w:val="center"/>
          </w:tcPr>
          <w:p w14:paraId="4B2008C2" w14:textId="77777777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626055" w14:paraId="3214F3C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4F8BF504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74374F7" w14:textId="05FFBF09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Pb_Addr</w:t>
            </w:r>
            <w:proofErr w:type="spellEnd"/>
          </w:p>
        </w:tc>
        <w:tc>
          <w:tcPr>
            <w:tcW w:w="6217" w:type="dxa"/>
            <w:vAlign w:val="center"/>
          </w:tcPr>
          <w:p w14:paraId="01EB11C2" w14:textId="3F507E82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当前加工车间</w:t>
            </w:r>
          </w:p>
        </w:tc>
      </w:tr>
      <w:tr w:rsidR="00626055" w14:paraId="31091165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8D8EAE4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4B81640" w14:textId="0E120A96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pb_NextOPid</w:t>
            </w:r>
            <w:proofErr w:type="spellEnd"/>
          </w:p>
        </w:tc>
        <w:tc>
          <w:tcPr>
            <w:tcW w:w="6217" w:type="dxa"/>
            <w:vAlign w:val="center"/>
          </w:tcPr>
          <w:p w14:paraId="053A84E6" w14:textId="652CC94C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下道工序编码</w:t>
            </w:r>
          </w:p>
        </w:tc>
      </w:tr>
      <w:tr w:rsidR="00626055" w14:paraId="42E9BF39" w14:textId="77777777" w:rsidTr="00C5183E">
        <w:trPr>
          <w:trHeight w:val="70"/>
        </w:trPr>
        <w:tc>
          <w:tcPr>
            <w:tcW w:w="821" w:type="dxa"/>
            <w:vAlign w:val="center"/>
          </w:tcPr>
          <w:p w14:paraId="43ED1F1E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ACF8A0D" w14:textId="02335A48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Pb_NextAddr</w:t>
            </w:r>
            <w:proofErr w:type="spellEnd"/>
          </w:p>
        </w:tc>
        <w:tc>
          <w:tcPr>
            <w:tcW w:w="6217" w:type="dxa"/>
            <w:vAlign w:val="center"/>
          </w:tcPr>
          <w:p w14:paraId="06F011DB" w14:textId="071B1E54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下道加工车间</w:t>
            </w:r>
          </w:p>
        </w:tc>
      </w:tr>
      <w:tr w:rsidR="00626055" w14:paraId="73F457FC" w14:textId="77777777" w:rsidTr="00C5183E">
        <w:trPr>
          <w:trHeight w:val="70"/>
        </w:trPr>
        <w:tc>
          <w:tcPr>
            <w:tcW w:w="821" w:type="dxa"/>
            <w:vAlign w:val="center"/>
          </w:tcPr>
          <w:p w14:paraId="1C59BE2F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9E1C7B3" w14:textId="36672967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CC2997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Pb_Report</w:t>
            </w:r>
            <w:proofErr w:type="spellEnd"/>
          </w:p>
        </w:tc>
        <w:tc>
          <w:tcPr>
            <w:tcW w:w="6217" w:type="dxa"/>
            <w:vAlign w:val="center"/>
          </w:tcPr>
          <w:p w14:paraId="25B6E177" w14:textId="2EAC1752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是否报工</w:t>
            </w:r>
            <w:proofErr w:type="gramEnd"/>
          </w:p>
        </w:tc>
      </w:tr>
      <w:tr w:rsidR="00626055" w14:paraId="49CA042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7FE062DE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E3DD675" w14:textId="1B077736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CC2997">
              <w:rPr>
                <w:rFonts w:hint="eastAsia"/>
                <w:color w:val="000000"/>
                <w:sz w:val="22"/>
                <w:szCs w:val="22"/>
                <w:highlight w:val="red"/>
              </w:rPr>
              <w:t>Pb_PAddr</w:t>
            </w:r>
            <w:proofErr w:type="spellEnd"/>
          </w:p>
        </w:tc>
        <w:tc>
          <w:tcPr>
            <w:tcW w:w="6217" w:type="dxa"/>
            <w:vAlign w:val="center"/>
          </w:tcPr>
          <w:p w14:paraId="0559316E" w14:textId="77777777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626055" w14:paraId="13831D25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60E3909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AAF0B8D" w14:textId="087524F8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CC299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Pb_Note</w:t>
            </w:r>
            <w:proofErr w:type="spellEnd"/>
          </w:p>
        </w:tc>
        <w:tc>
          <w:tcPr>
            <w:tcW w:w="6217" w:type="dxa"/>
            <w:vAlign w:val="center"/>
          </w:tcPr>
          <w:p w14:paraId="385AEEAC" w14:textId="77777777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626055" w14:paraId="63617C09" w14:textId="77777777" w:rsidTr="00C5183E">
        <w:trPr>
          <w:trHeight w:val="70"/>
        </w:trPr>
        <w:tc>
          <w:tcPr>
            <w:tcW w:w="821" w:type="dxa"/>
            <w:vAlign w:val="center"/>
          </w:tcPr>
          <w:p w14:paraId="2801D40F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930FF17" w14:textId="1117E31D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CC299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Pb_Person</w:t>
            </w:r>
            <w:proofErr w:type="spellEnd"/>
          </w:p>
        </w:tc>
        <w:tc>
          <w:tcPr>
            <w:tcW w:w="6217" w:type="dxa"/>
            <w:vAlign w:val="center"/>
          </w:tcPr>
          <w:p w14:paraId="17B705AD" w14:textId="77777777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626055" w14:paraId="4732863A" w14:textId="77777777" w:rsidTr="00C5183E">
        <w:trPr>
          <w:trHeight w:val="70"/>
        </w:trPr>
        <w:tc>
          <w:tcPr>
            <w:tcW w:w="821" w:type="dxa"/>
            <w:vAlign w:val="center"/>
          </w:tcPr>
          <w:p w14:paraId="2DE05C55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342F469" w14:textId="5C7078AB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 w:rsidRPr="00CC2997">
              <w:rPr>
                <w:rFonts w:ascii="微软雅黑" w:eastAsia="微软雅黑" w:hAnsi="微软雅黑" w:cs="Arial"/>
                <w:sz w:val="18"/>
                <w:szCs w:val="18"/>
                <w:highlight w:val="red"/>
                <w:lang w:eastAsia="zh-CN"/>
              </w:rPr>
              <w:t>Pb_Date</w:t>
            </w:r>
            <w:proofErr w:type="spellEnd"/>
          </w:p>
        </w:tc>
        <w:tc>
          <w:tcPr>
            <w:tcW w:w="6217" w:type="dxa"/>
            <w:vAlign w:val="center"/>
          </w:tcPr>
          <w:p w14:paraId="0AA71738" w14:textId="77777777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626055" w14:paraId="34B06EB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78543276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5120DF70" w14:textId="77777777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14:paraId="7528AE37" w14:textId="77777777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626055" w14:paraId="4B43084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F942A56" w14:textId="77777777" w:rsidR="00626055" w:rsidRDefault="00626055" w:rsidP="00626055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2290680" w14:textId="77777777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14:paraId="1AEB2DA6" w14:textId="77777777" w:rsidR="00626055" w:rsidRDefault="00626055" w:rsidP="00626055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14:paraId="65A176DD" w14:textId="143BFDF9" w:rsidR="00D619E2" w:rsidRPr="00AE1905" w:rsidRDefault="00D619E2" w:rsidP="00AE1905">
      <w:pPr>
        <w:pStyle w:val="4"/>
      </w:pPr>
      <w:commentRangeStart w:id="13"/>
      <w:r w:rsidRPr="00AE1905">
        <w:rPr>
          <w:rFonts w:hint="eastAsia"/>
        </w:rPr>
        <w:lastRenderedPageBreak/>
        <w:t>库存</w:t>
      </w:r>
      <w:r w:rsidRPr="00AE1905">
        <w:t>数据说明</w:t>
      </w:r>
      <w:commentRangeEnd w:id="13"/>
      <w:r w:rsidR="005608E4">
        <w:rPr>
          <w:rStyle w:val="af0"/>
          <w:b w:val="0"/>
          <w:bCs w:val="0"/>
        </w:rPr>
        <w:commentReference w:id="13"/>
      </w:r>
      <w:r w:rsidRPr="00AE1905">
        <w:t>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D619E2" w14:paraId="32C0D4B2" w14:textId="77777777" w:rsidTr="00C5183E">
        <w:trPr>
          <w:trHeight w:val="433"/>
        </w:trPr>
        <w:tc>
          <w:tcPr>
            <w:tcW w:w="821" w:type="dxa"/>
            <w:shd w:val="clear" w:color="auto" w:fill="BFBFBF"/>
          </w:tcPr>
          <w:p w14:paraId="7E59EBC6" w14:textId="77777777" w:rsidR="00D619E2" w:rsidRDefault="00D619E2" w:rsidP="00C5183E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14:paraId="5AB715EC" w14:textId="77777777" w:rsidR="00D619E2" w:rsidRDefault="00D619E2" w:rsidP="00C5183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14:paraId="3CD0D67A" w14:textId="77777777" w:rsidR="00D619E2" w:rsidRDefault="00D619E2" w:rsidP="00C5183E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D619E2" w14:paraId="257B17B7" w14:textId="77777777" w:rsidTr="00C5183E">
        <w:trPr>
          <w:trHeight w:val="70"/>
        </w:trPr>
        <w:tc>
          <w:tcPr>
            <w:tcW w:w="821" w:type="dxa"/>
            <w:vAlign w:val="center"/>
          </w:tcPr>
          <w:p w14:paraId="2AAC8A5B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84488CB" w14:textId="4EE173E1" w:rsidR="00D619E2" w:rsidRDefault="00F91D5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公司编码</w:t>
            </w:r>
          </w:p>
        </w:tc>
        <w:tc>
          <w:tcPr>
            <w:tcW w:w="6217" w:type="dxa"/>
            <w:vAlign w:val="center"/>
          </w:tcPr>
          <w:p w14:paraId="3840B561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14:paraId="6C35FF24" w14:textId="77777777" w:rsidTr="00C5183E">
        <w:trPr>
          <w:trHeight w:val="70"/>
        </w:trPr>
        <w:tc>
          <w:tcPr>
            <w:tcW w:w="821" w:type="dxa"/>
            <w:vAlign w:val="center"/>
          </w:tcPr>
          <w:p w14:paraId="7E499A46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68B0649E" w14:textId="5067064D" w:rsidR="00D619E2" w:rsidRDefault="00F91D5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产品型号</w:t>
            </w:r>
          </w:p>
        </w:tc>
        <w:tc>
          <w:tcPr>
            <w:tcW w:w="6217" w:type="dxa"/>
            <w:vAlign w:val="center"/>
          </w:tcPr>
          <w:p w14:paraId="5210DE89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14:paraId="184A8220" w14:textId="77777777" w:rsidTr="00C5183E">
        <w:trPr>
          <w:trHeight w:val="70"/>
        </w:trPr>
        <w:tc>
          <w:tcPr>
            <w:tcW w:w="821" w:type="dxa"/>
            <w:vAlign w:val="center"/>
          </w:tcPr>
          <w:p w14:paraId="6E89EBF4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C2DF4CA" w14:textId="1A468CF0" w:rsidR="00D619E2" w:rsidRDefault="00F91D5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期初库存</w:t>
            </w:r>
          </w:p>
        </w:tc>
        <w:tc>
          <w:tcPr>
            <w:tcW w:w="6217" w:type="dxa"/>
            <w:vAlign w:val="center"/>
          </w:tcPr>
          <w:p w14:paraId="4A14BAAE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14:paraId="1E2C812F" w14:textId="77777777" w:rsidTr="00C5183E">
        <w:trPr>
          <w:trHeight w:val="70"/>
        </w:trPr>
        <w:tc>
          <w:tcPr>
            <w:tcW w:w="821" w:type="dxa"/>
            <w:vAlign w:val="center"/>
          </w:tcPr>
          <w:p w14:paraId="7D6EC217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1D18DC9A" w14:textId="49ABC54E" w:rsidR="00D619E2" w:rsidRDefault="00F91D5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当月入库</w:t>
            </w:r>
          </w:p>
        </w:tc>
        <w:tc>
          <w:tcPr>
            <w:tcW w:w="6217" w:type="dxa"/>
            <w:vAlign w:val="center"/>
          </w:tcPr>
          <w:p w14:paraId="5DD3B751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14:paraId="4649F720" w14:textId="77777777" w:rsidTr="00C5183E">
        <w:trPr>
          <w:trHeight w:val="70"/>
        </w:trPr>
        <w:tc>
          <w:tcPr>
            <w:tcW w:w="821" w:type="dxa"/>
            <w:vAlign w:val="center"/>
          </w:tcPr>
          <w:p w14:paraId="2C64AAFD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D006741" w14:textId="33D5C50A" w:rsidR="00D619E2" w:rsidRDefault="00F91D5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当月退仓</w:t>
            </w:r>
          </w:p>
        </w:tc>
        <w:tc>
          <w:tcPr>
            <w:tcW w:w="6217" w:type="dxa"/>
            <w:vAlign w:val="center"/>
          </w:tcPr>
          <w:p w14:paraId="0385FD10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14:paraId="4C4E9922" w14:textId="77777777" w:rsidTr="00C5183E">
        <w:trPr>
          <w:trHeight w:val="70"/>
        </w:trPr>
        <w:tc>
          <w:tcPr>
            <w:tcW w:w="821" w:type="dxa"/>
            <w:vAlign w:val="center"/>
          </w:tcPr>
          <w:p w14:paraId="1E9A55D4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21DB5945" w14:textId="50CAD402" w:rsidR="00D619E2" w:rsidRDefault="00F91D5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当月出库</w:t>
            </w:r>
          </w:p>
        </w:tc>
        <w:tc>
          <w:tcPr>
            <w:tcW w:w="6217" w:type="dxa"/>
            <w:vAlign w:val="center"/>
          </w:tcPr>
          <w:p w14:paraId="76FC68D5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14:paraId="2ECB453C" w14:textId="77777777" w:rsidTr="00C5183E">
        <w:trPr>
          <w:trHeight w:val="70"/>
        </w:trPr>
        <w:tc>
          <w:tcPr>
            <w:tcW w:w="821" w:type="dxa"/>
            <w:vAlign w:val="center"/>
          </w:tcPr>
          <w:p w14:paraId="7E557A99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04D4A33" w14:textId="4AD2A496" w:rsidR="00D619E2" w:rsidRDefault="00F91D5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当月退货</w:t>
            </w:r>
          </w:p>
        </w:tc>
        <w:tc>
          <w:tcPr>
            <w:tcW w:w="6217" w:type="dxa"/>
            <w:vAlign w:val="center"/>
          </w:tcPr>
          <w:p w14:paraId="202461DE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14:paraId="5BAF6E3B" w14:textId="77777777" w:rsidTr="00C5183E">
        <w:trPr>
          <w:trHeight w:val="70"/>
        </w:trPr>
        <w:tc>
          <w:tcPr>
            <w:tcW w:w="821" w:type="dxa"/>
            <w:vAlign w:val="center"/>
          </w:tcPr>
          <w:p w14:paraId="472BE27E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799CD17D" w14:textId="3C47FAAF" w:rsidR="00D619E2" w:rsidRDefault="00F91D5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当月期末</w:t>
            </w:r>
          </w:p>
        </w:tc>
        <w:tc>
          <w:tcPr>
            <w:tcW w:w="6217" w:type="dxa"/>
            <w:vAlign w:val="center"/>
          </w:tcPr>
          <w:p w14:paraId="101DA0D3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14:paraId="2572E353" w14:textId="77777777" w:rsidTr="00C5183E">
        <w:trPr>
          <w:trHeight w:val="70"/>
        </w:trPr>
        <w:tc>
          <w:tcPr>
            <w:tcW w:w="821" w:type="dxa"/>
            <w:vAlign w:val="center"/>
          </w:tcPr>
          <w:p w14:paraId="7424B462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3F290378" w14:textId="0A295FF0" w:rsidR="00D619E2" w:rsidRDefault="00F91D5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订单编码</w:t>
            </w:r>
          </w:p>
        </w:tc>
        <w:tc>
          <w:tcPr>
            <w:tcW w:w="6217" w:type="dxa"/>
            <w:vAlign w:val="center"/>
          </w:tcPr>
          <w:p w14:paraId="2376F3C7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14:paraId="21ADF89A" w14:textId="77777777" w:rsidTr="00C5183E">
        <w:trPr>
          <w:trHeight w:val="70"/>
        </w:trPr>
        <w:tc>
          <w:tcPr>
            <w:tcW w:w="821" w:type="dxa"/>
            <w:vAlign w:val="center"/>
          </w:tcPr>
          <w:p w14:paraId="4387AC50" w14:textId="77777777"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14:paraId="46EA45A4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14:paraId="247E707C" w14:textId="77777777" w:rsidR="00D619E2" w:rsidRDefault="00D619E2" w:rsidP="00C5183E">
            <w:pPr>
              <w:pStyle w:val="aa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14:paraId="0853C74E" w14:textId="77777777" w:rsidR="0036593D" w:rsidRPr="0036593D" w:rsidRDefault="0036593D" w:rsidP="0036593D">
      <w:pPr>
        <w:rPr>
          <w:b/>
          <w:sz w:val="30"/>
          <w:szCs w:val="30"/>
        </w:rPr>
      </w:pPr>
    </w:p>
    <w:p w14:paraId="11119F88" w14:textId="77777777" w:rsidR="0036593D" w:rsidRPr="00270CF6" w:rsidRDefault="0036593D" w:rsidP="00270CF6"/>
    <w:sectPr w:rsidR="0036593D" w:rsidRPr="00270CF6" w:rsidSect="00257D90">
      <w:footerReference w:type="first" r:id="rId29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微软用户" w:date="2020-04-03T12:42:00Z" w:initials="微软用户">
    <w:p w14:paraId="63561FDB" w14:textId="104F10BB" w:rsidR="003D1D15" w:rsidRDefault="003D1D15">
      <w:pPr>
        <w:pStyle w:val="a3"/>
      </w:pPr>
      <w:r>
        <w:rPr>
          <w:rStyle w:val="af0"/>
        </w:rPr>
        <w:annotationRef/>
      </w:r>
      <w:r>
        <w:rPr>
          <w:rFonts w:hint="eastAsia"/>
        </w:rPr>
        <w:t>外协计划是否可以手动创建</w:t>
      </w:r>
    </w:p>
  </w:comment>
  <w:comment w:id="6" w:author="微软用户" w:date="2020-02-19T10:33:00Z" w:initials="微软用户">
    <w:p w14:paraId="097AA826" w14:textId="2CCA83B9" w:rsidR="003D1D15" w:rsidRDefault="003D1D15">
      <w:pPr>
        <w:pStyle w:val="a3"/>
      </w:pPr>
      <w:r>
        <w:rPr>
          <w:rStyle w:val="af0"/>
        </w:rPr>
        <w:annotationRef/>
      </w:r>
      <w:r>
        <w:rPr>
          <w:rFonts w:hint="eastAsia"/>
        </w:rPr>
        <w:t>MES</w:t>
      </w:r>
      <w:r>
        <w:rPr>
          <w:rFonts w:hint="eastAsia"/>
        </w:rPr>
        <w:t>定义销售订单</w:t>
      </w:r>
      <w:r>
        <w:rPr>
          <w:rFonts w:hint="eastAsia"/>
        </w:rPr>
        <w:t>&amp;</w:t>
      </w:r>
      <w:r>
        <w:rPr>
          <w:rFonts w:hint="eastAsia"/>
        </w:rPr>
        <w:t>库存表</w:t>
      </w:r>
      <w:r>
        <w:rPr>
          <w:rFonts w:hint="eastAsia"/>
        </w:rPr>
        <w:t xml:space="preserve"> IMS</w:t>
      </w:r>
      <w:r>
        <w:rPr>
          <w:rFonts w:hint="eastAsia"/>
        </w:rPr>
        <w:t>直接把销售订单数据与库存据插入</w:t>
      </w:r>
      <w:r>
        <w:rPr>
          <w:rFonts w:hint="eastAsia"/>
        </w:rPr>
        <w:t>MES</w:t>
      </w:r>
      <w:r>
        <w:rPr>
          <w:rFonts w:hint="eastAsia"/>
        </w:rPr>
        <w:t>提供的表中</w:t>
      </w:r>
    </w:p>
  </w:comment>
  <w:comment w:id="7" w:author="微软用户" w:date="2020-02-19T10:03:00Z" w:initials="微软用户">
    <w:p w14:paraId="386C6862" w14:textId="3486E91F" w:rsidR="003D1D15" w:rsidRDefault="003D1D15">
      <w:pPr>
        <w:pStyle w:val="a3"/>
      </w:pPr>
      <w:r>
        <w:rPr>
          <w:rStyle w:val="af0"/>
        </w:rPr>
        <w:annotationRef/>
      </w:r>
      <w:r>
        <w:rPr>
          <w:rFonts w:hint="eastAsia"/>
        </w:rPr>
        <w:t>销售订单的数据量比较大，需要按什么逻辑去过滤销售订单</w:t>
      </w:r>
    </w:p>
  </w:comment>
  <w:comment w:id="10" w:author="微软用户" w:date="2020-04-03T13:17:00Z" w:initials="微软用户">
    <w:p w14:paraId="337BB887" w14:textId="450BC2CD" w:rsidR="00A81F0B" w:rsidRDefault="00A81F0B">
      <w:pPr>
        <w:pStyle w:val="a3"/>
      </w:pPr>
      <w:r>
        <w:rPr>
          <w:rStyle w:val="af0"/>
        </w:rPr>
        <w:annotationRef/>
      </w:r>
      <w:r>
        <w:rPr>
          <w:rFonts w:hint="eastAsia"/>
        </w:rPr>
        <w:t>待确认</w:t>
      </w:r>
    </w:p>
  </w:comment>
  <w:comment w:id="12" w:author="微软用户" w:date="2020-02-18T18:12:00Z" w:initials="微软用户">
    <w:p w14:paraId="0145FA13" w14:textId="77777777" w:rsidR="003D1D15" w:rsidRDefault="003D1D15" w:rsidP="001F23BB">
      <w:pPr>
        <w:pStyle w:val="a3"/>
      </w:pPr>
      <w:r>
        <w:rPr>
          <w:rStyle w:val="af0"/>
        </w:rPr>
        <w:annotationRef/>
      </w:r>
      <w:r>
        <w:rPr>
          <w:rFonts w:hint="eastAsia"/>
        </w:rPr>
        <w:t>销售订单字段待确认</w:t>
      </w:r>
    </w:p>
    <w:p w14:paraId="4CBDB93A" w14:textId="2577D57E" w:rsidR="003D1D15" w:rsidRDefault="003D1D15">
      <w:pPr>
        <w:pStyle w:val="a3"/>
      </w:pPr>
    </w:p>
  </w:comment>
  <w:comment w:id="13" w:author="微软用户" w:date="2020-02-19T10:39:00Z" w:initials="微软用户">
    <w:p w14:paraId="4F3A28BA" w14:textId="10F414B3" w:rsidR="003D1D15" w:rsidRDefault="003D1D15">
      <w:pPr>
        <w:pStyle w:val="a3"/>
      </w:pPr>
      <w:r>
        <w:rPr>
          <w:rStyle w:val="af0"/>
        </w:rPr>
        <w:annotationRef/>
      </w:r>
      <w:r>
        <w:rPr>
          <w:rFonts w:hint="eastAsia"/>
        </w:rPr>
        <w:t>表中是否“物料编码”字段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561FDB" w15:done="0"/>
  <w15:commentEx w15:paraId="097AA826" w15:done="0"/>
  <w15:commentEx w15:paraId="386C6862" w15:done="0"/>
  <w15:commentEx w15:paraId="337BB887" w15:done="0"/>
  <w15:commentEx w15:paraId="4CBDB93A" w15:done="0"/>
  <w15:commentEx w15:paraId="4F3A28B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5E0C97" w14:textId="77777777" w:rsidR="00F41A5C" w:rsidRDefault="00F41A5C">
      <w:r>
        <w:separator/>
      </w:r>
    </w:p>
  </w:endnote>
  <w:endnote w:type="continuationSeparator" w:id="0">
    <w:p w14:paraId="5D50F095" w14:textId="77777777" w:rsidR="00F41A5C" w:rsidRDefault="00F41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6636165"/>
      <w:docPartObj>
        <w:docPartGallery w:val="Page Numbers (Bottom of Page)"/>
        <w:docPartUnique/>
      </w:docPartObj>
    </w:sdtPr>
    <w:sdtEndPr/>
    <w:sdtContent>
      <w:p w14:paraId="0C548A50" w14:textId="77777777" w:rsidR="003D1D15" w:rsidRDefault="003D1D1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C5ACD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14:paraId="224ADE74" w14:textId="77777777" w:rsidR="003D1D15" w:rsidRDefault="003D1D1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57B08" w14:textId="77777777" w:rsidR="003D1D15" w:rsidRDefault="003D1D15">
    <w:pPr>
      <w:pStyle w:val="a7"/>
      <w:jc w:val="center"/>
    </w:pPr>
  </w:p>
  <w:p w14:paraId="2A8DC4E4" w14:textId="77777777" w:rsidR="003D1D15" w:rsidRDefault="003D1D15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AE7CC" w14:textId="77777777" w:rsidR="003D1D15" w:rsidRDefault="003D1D15">
    <w:pPr>
      <w:pStyle w:val="a7"/>
      <w:jc w:val="center"/>
    </w:pPr>
  </w:p>
  <w:p w14:paraId="68DB5380" w14:textId="77777777" w:rsidR="003D1D15" w:rsidRDefault="003D1D15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331B2" w14:textId="77777777" w:rsidR="003D1D15" w:rsidRDefault="003D1D15">
    <w:pPr>
      <w:pStyle w:val="a7"/>
      <w:jc w:val="center"/>
    </w:pPr>
  </w:p>
  <w:p w14:paraId="34F65D05" w14:textId="77777777" w:rsidR="003D1D15" w:rsidRDefault="003D1D15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9844512"/>
      <w:docPartObj>
        <w:docPartGallery w:val="Page Numbers (Bottom of Page)"/>
        <w:docPartUnique/>
      </w:docPartObj>
    </w:sdtPr>
    <w:sdtEndPr/>
    <w:sdtContent>
      <w:p w14:paraId="4E0FE246" w14:textId="77777777" w:rsidR="003D1D15" w:rsidRDefault="003D1D1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57AE" w:rsidRPr="00BE57AE">
          <w:rPr>
            <w:noProof/>
            <w:lang w:val="zh-CN"/>
          </w:rPr>
          <w:t>14</w:t>
        </w:r>
        <w:r>
          <w:rPr>
            <w:noProof/>
            <w:lang w:val="zh-CN"/>
          </w:rPr>
          <w:fldChar w:fldCharType="end"/>
        </w:r>
      </w:p>
    </w:sdtContent>
  </w:sdt>
  <w:p w14:paraId="52686EDF" w14:textId="77777777" w:rsidR="003D1D15" w:rsidRDefault="003D1D15">
    <w:pPr>
      <w:pStyle w:val="a7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7611412"/>
      <w:docPartObj>
        <w:docPartGallery w:val="Page Numbers (Bottom of Page)"/>
        <w:docPartUnique/>
      </w:docPartObj>
    </w:sdtPr>
    <w:sdtEndPr/>
    <w:sdtContent>
      <w:p w14:paraId="3823308D" w14:textId="77777777" w:rsidR="003D1D15" w:rsidRDefault="003D1D1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5286" w:rsidRPr="00315286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14:paraId="390A5376" w14:textId="77777777" w:rsidR="003D1D15" w:rsidRDefault="003D1D15">
    <w:pPr>
      <w:pStyle w:val="a7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20E0" w14:textId="77777777" w:rsidR="003D1D15" w:rsidRDefault="003D1D15" w:rsidP="00076774">
    <w:pPr>
      <w:pStyle w:val="a7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CC6E6A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CC6E6A">
      <w:rPr>
        <w:b/>
        <w:bCs/>
        <w:noProof/>
      </w:rPr>
      <w:t>20</w:t>
    </w:r>
    <w:r>
      <w:rPr>
        <w:b/>
        <w:bCs/>
        <w:sz w:val="24"/>
        <w:szCs w:val="24"/>
      </w:rPr>
      <w:fldChar w:fldCharType="end"/>
    </w:r>
  </w:p>
  <w:p w14:paraId="064F230C" w14:textId="77777777" w:rsidR="003D1D15" w:rsidRDefault="003D1D1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2F0FC0" w14:textId="77777777" w:rsidR="00F41A5C" w:rsidRDefault="00F41A5C">
      <w:r>
        <w:separator/>
      </w:r>
    </w:p>
  </w:footnote>
  <w:footnote w:type="continuationSeparator" w:id="0">
    <w:p w14:paraId="1F17EC08" w14:textId="77777777" w:rsidR="00F41A5C" w:rsidRDefault="00F41A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2A07D" w14:textId="77777777" w:rsidR="003D1D15" w:rsidRDefault="003D1D15">
    <w:pPr>
      <w:pStyle w:val="a8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581D7" w14:textId="77777777" w:rsidR="003D1D15" w:rsidRDefault="003D1D15" w:rsidP="006C5ACD">
    <w:pPr>
      <w:pStyle w:val="a8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9C0C28" wp14:editId="7A8B1EF0">
              <wp:simplePos x="0" y="0"/>
              <wp:positionH relativeFrom="column">
                <wp:posOffset>3521075</wp:posOffset>
              </wp:positionH>
              <wp:positionV relativeFrom="paragraph">
                <wp:posOffset>125095</wp:posOffset>
              </wp:positionV>
              <wp:extent cx="1876425" cy="252095"/>
              <wp:effectExtent l="0" t="0" r="0" b="5715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642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62ED72C" w14:textId="77777777" w:rsidR="003D1D15" w:rsidRDefault="003D1D15" w:rsidP="006C5ACD">
                          <w:pPr>
                            <w:rPr>
                              <w:b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19C0C28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margin-left:277.25pt;margin-top:9.85pt;width:147.75pt;height:19.8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" filled="f" stroked="f">
              <v:textbox style="mso-fit-shape-to-text:t">
                <w:txbxContent>
                  <w:p w14:paraId="462ED72C" w14:textId="77777777" w:rsidR="003D1D15" w:rsidRDefault="003D1D15" w:rsidP="006C5ACD">
                    <w:pPr>
                      <w:rPr>
                        <w:b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94AD5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23691E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9A7321"/>
    <w:multiLevelType w:val="multilevel"/>
    <w:tmpl w:val="ACE2037E"/>
    <w:lvl w:ilvl="0">
      <w:start w:val="1"/>
      <w:numFmt w:val="decimalZero"/>
      <w:lvlText w:val="BPD-04-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30D1563"/>
    <w:multiLevelType w:val="multilevel"/>
    <w:tmpl w:val="230D156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EC15A9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917E20"/>
    <w:multiLevelType w:val="multilevel"/>
    <w:tmpl w:val="33917E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FE7C3E"/>
    <w:multiLevelType w:val="multilevel"/>
    <w:tmpl w:val="39FE7C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>
    <w:nsid w:val="45205F5E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377023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61C0F62"/>
    <w:multiLevelType w:val="multilevel"/>
    <w:tmpl w:val="ACE2037E"/>
    <w:lvl w:ilvl="0">
      <w:start w:val="1"/>
      <w:numFmt w:val="decimalZero"/>
      <w:lvlText w:val="BPD-04-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6ABA3230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336474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315010"/>
    <w:multiLevelType w:val="multilevel"/>
    <w:tmpl w:val="230D156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12"/>
  </w:num>
  <w:num w:numId="8">
    <w:abstractNumId w:val="11"/>
  </w:num>
  <w:num w:numId="9">
    <w:abstractNumId w:val="10"/>
  </w:num>
  <w:num w:numId="10">
    <w:abstractNumId w:val="8"/>
  </w:num>
  <w:num w:numId="11">
    <w:abstractNumId w:val="0"/>
  </w:num>
  <w:num w:numId="12">
    <w:abstractNumId w:val="4"/>
  </w:num>
  <w:num w:numId="13">
    <w:abstractNumId w:val="1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微软用户">
    <w15:presenceInfo w15:providerId="None" w15:userId="微软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mirrorMargins/>
  <w:bordersDoNotSurroundHeader/>
  <w:bordersDoNotSurroundFooter/>
  <w:hideSpellingErrors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32"/>
    <w:rsid w:val="000005F3"/>
    <w:rsid w:val="0000145B"/>
    <w:rsid w:val="00001F22"/>
    <w:rsid w:val="000021D1"/>
    <w:rsid w:val="0000235F"/>
    <w:rsid w:val="0000316D"/>
    <w:rsid w:val="0000435D"/>
    <w:rsid w:val="00004366"/>
    <w:rsid w:val="00011A27"/>
    <w:rsid w:val="00012177"/>
    <w:rsid w:val="0001228F"/>
    <w:rsid w:val="00015375"/>
    <w:rsid w:val="000154F6"/>
    <w:rsid w:val="00015894"/>
    <w:rsid w:val="00022505"/>
    <w:rsid w:val="00027F6E"/>
    <w:rsid w:val="00031725"/>
    <w:rsid w:val="00036574"/>
    <w:rsid w:val="0004574B"/>
    <w:rsid w:val="00047B24"/>
    <w:rsid w:val="00056412"/>
    <w:rsid w:val="0005655C"/>
    <w:rsid w:val="00060157"/>
    <w:rsid w:val="00060C5E"/>
    <w:rsid w:val="00060D5D"/>
    <w:rsid w:val="00063C3E"/>
    <w:rsid w:val="000643EF"/>
    <w:rsid w:val="000649F3"/>
    <w:rsid w:val="00067F79"/>
    <w:rsid w:val="0007218C"/>
    <w:rsid w:val="00072E6C"/>
    <w:rsid w:val="00076774"/>
    <w:rsid w:val="000804AF"/>
    <w:rsid w:val="0008330F"/>
    <w:rsid w:val="000845E2"/>
    <w:rsid w:val="00084FEB"/>
    <w:rsid w:val="00090016"/>
    <w:rsid w:val="00091773"/>
    <w:rsid w:val="000920E0"/>
    <w:rsid w:val="000A0B94"/>
    <w:rsid w:val="000B386B"/>
    <w:rsid w:val="000C0B8E"/>
    <w:rsid w:val="000C103C"/>
    <w:rsid w:val="000C13BA"/>
    <w:rsid w:val="000C4B07"/>
    <w:rsid w:val="000C63D8"/>
    <w:rsid w:val="000D135C"/>
    <w:rsid w:val="000D16AD"/>
    <w:rsid w:val="000D1BC0"/>
    <w:rsid w:val="000D566E"/>
    <w:rsid w:val="000D6337"/>
    <w:rsid w:val="000D7FAF"/>
    <w:rsid w:val="000E066E"/>
    <w:rsid w:val="000E0C94"/>
    <w:rsid w:val="000E0F47"/>
    <w:rsid w:val="000E12A6"/>
    <w:rsid w:val="000E151C"/>
    <w:rsid w:val="000E18F5"/>
    <w:rsid w:val="000F071D"/>
    <w:rsid w:val="000F2314"/>
    <w:rsid w:val="000F3727"/>
    <w:rsid w:val="000F3878"/>
    <w:rsid w:val="0010084C"/>
    <w:rsid w:val="00102944"/>
    <w:rsid w:val="00104200"/>
    <w:rsid w:val="00110ED0"/>
    <w:rsid w:val="001160D6"/>
    <w:rsid w:val="001175E1"/>
    <w:rsid w:val="00122C4C"/>
    <w:rsid w:val="0012717A"/>
    <w:rsid w:val="00127AFD"/>
    <w:rsid w:val="00131FA8"/>
    <w:rsid w:val="00135A55"/>
    <w:rsid w:val="001416AB"/>
    <w:rsid w:val="001466E9"/>
    <w:rsid w:val="001519A7"/>
    <w:rsid w:val="00162CF7"/>
    <w:rsid w:val="00164EDC"/>
    <w:rsid w:val="00174CC1"/>
    <w:rsid w:val="001770FA"/>
    <w:rsid w:val="00180D86"/>
    <w:rsid w:val="00183926"/>
    <w:rsid w:val="0018410C"/>
    <w:rsid w:val="00191780"/>
    <w:rsid w:val="00195485"/>
    <w:rsid w:val="001A28EE"/>
    <w:rsid w:val="001B1CFB"/>
    <w:rsid w:val="001B4216"/>
    <w:rsid w:val="001B575B"/>
    <w:rsid w:val="001B6DFE"/>
    <w:rsid w:val="001B7CA1"/>
    <w:rsid w:val="001C064C"/>
    <w:rsid w:val="001C1716"/>
    <w:rsid w:val="001C3F61"/>
    <w:rsid w:val="001D0288"/>
    <w:rsid w:val="001D6DD8"/>
    <w:rsid w:val="001D769A"/>
    <w:rsid w:val="001E064C"/>
    <w:rsid w:val="001E28F1"/>
    <w:rsid w:val="001F222E"/>
    <w:rsid w:val="001F23BB"/>
    <w:rsid w:val="001F6C87"/>
    <w:rsid w:val="00202745"/>
    <w:rsid w:val="00206E88"/>
    <w:rsid w:val="00210D2A"/>
    <w:rsid w:val="002118F5"/>
    <w:rsid w:val="00214538"/>
    <w:rsid w:val="002160EF"/>
    <w:rsid w:val="0022098A"/>
    <w:rsid w:val="00221267"/>
    <w:rsid w:val="00221605"/>
    <w:rsid w:val="00225470"/>
    <w:rsid w:val="00230A5E"/>
    <w:rsid w:val="0023179B"/>
    <w:rsid w:val="00233A83"/>
    <w:rsid w:val="00235160"/>
    <w:rsid w:val="002415AB"/>
    <w:rsid w:val="00242FE1"/>
    <w:rsid w:val="0024415C"/>
    <w:rsid w:val="00245294"/>
    <w:rsid w:val="00245E15"/>
    <w:rsid w:val="00246342"/>
    <w:rsid w:val="00246A64"/>
    <w:rsid w:val="0024703C"/>
    <w:rsid w:val="00256A9F"/>
    <w:rsid w:val="00257482"/>
    <w:rsid w:val="00257D90"/>
    <w:rsid w:val="00260CDE"/>
    <w:rsid w:val="00263A55"/>
    <w:rsid w:val="00270CF6"/>
    <w:rsid w:val="00272885"/>
    <w:rsid w:val="00281689"/>
    <w:rsid w:val="00283332"/>
    <w:rsid w:val="002840BC"/>
    <w:rsid w:val="00284C49"/>
    <w:rsid w:val="0029018F"/>
    <w:rsid w:val="00292761"/>
    <w:rsid w:val="0029736F"/>
    <w:rsid w:val="002B1E6B"/>
    <w:rsid w:val="002B3B51"/>
    <w:rsid w:val="002B681E"/>
    <w:rsid w:val="002B7D5D"/>
    <w:rsid w:val="002C0E6F"/>
    <w:rsid w:val="002C0F08"/>
    <w:rsid w:val="002C311A"/>
    <w:rsid w:val="002C3B29"/>
    <w:rsid w:val="002D523F"/>
    <w:rsid w:val="002D5CD8"/>
    <w:rsid w:val="002D7048"/>
    <w:rsid w:val="002D7195"/>
    <w:rsid w:val="002E1FC1"/>
    <w:rsid w:val="002E305B"/>
    <w:rsid w:val="002F19AC"/>
    <w:rsid w:val="002F2954"/>
    <w:rsid w:val="002F320C"/>
    <w:rsid w:val="002F6505"/>
    <w:rsid w:val="0030098C"/>
    <w:rsid w:val="00301D9A"/>
    <w:rsid w:val="00303E53"/>
    <w:rsid w:val="0030640A"/>
    <w:rsid w:val="00307D55"/>
    <w:rsid w:val="00311820"/>
    <w:rsid w:val="00311FCB"/>
    <w:rsid w:val="00313E03"/>
    <w:rsid w:val="00315286"/>
    <w:rsid w:val="003208F7"/>
    <w:rsid w:val="003209C2"/>
    <w:rsid w:val="0032295A"/>
    <w:rsid w:val="00330D1D"/>
    <w:rsid w:val="00340174"/>
    <w:rsid w:val="003419BA"/>
    <w:rsid w:val="00342D00"/>
    <w:rsid w:val="00345753"/>
    <w:rsid w:val="00346CD3"/>
    <w:rsid w:val="00350132"/>
    <w:rsid w:val="003511ED"/>
    <w:rsid w:val="00354B6D"/>
    <w:rsid w:val="003572A9"/>
    <w:rsid w:val="00357A75"/>
    <w:rsid w:val="0036057B"/>
    <w:rsid w:val="0036244A"/>
    <w:rsid w:val="00362A49"/>
    <w:rsid w:val="00364945"/>
    <w:rsid w:val="00365273"/>
    <w:rsid w:val="0036593D"/>
    <w:rsid w:val="003667C2"/>
    <w:rsid w:val="00370B13"/>
    <w:rsid w:val="00370D4F"/>
    <w:rsid w:val="003740BE"/>
    <w:rsid w:val="003747EF"/>
    <w:rsid w:val="003762F1"/>
    <w:rsid w:val="00382934"/>
    <w:rsid w:val="00382B98"/>
    <w:rsid w:val="00383E09"/>
    <w:rsid w:val="00383F28"/>
    <w:rsid w:val="00384413"/>
    <w:rsid w:val="0038472B"/>
    <w:rsid w:val="00385E94"/>
    <w:rsid w:val="00386F3C"/>
    <w:rsid w:val="00392129"/>
    <w:rsid w:val="00393263"/>
    <w:rsid w:val="00397432"/>
    <w:rsid w:val="00397DC8"/>
    <w:rsid w:val="003A1F55"/>
    <w:rsid w:val="003A27D3"/>
    <w:rsid w:val="003A3FBA"/>
    <w:rsid w:val="003A6D8F"/>
    <w:rsid w:val="003A7E6B"/>
    <w:rsid w:val="003B1E16"/>
    <w:rsid w:val="003B35B6"/>
    <w:rsid w:val="003C2889"/>
    <w:rsid w:val="003C2A57"/>
    <w:rsid w:val="003D0D2E"/>
    <w:rsid w:val="003D1D15"/>
    <w:rsid w:val="003D2AB3"/>
    <w:rsid w:val="003D549E"/>
    <w:rsid w:val="003E57E3"/>
    <w:rsid w:val="003F5B09"/>
    <w:rsid w:val="0040065E"/>
    <w:rsid w:val="00400D15"/>
    <w:rsid w:val="00403D5F"/>
    <w:rsid w:val="004042DB"/>
    <w:rsid w:val="004077DC"/>
    <w:rsid w:val="00407EA6"/>
    <w:rsid w:val="00413D3B"/>
    <w:rsid w:val="00421B55"/>
    <w:rsid w:val="00421E30"/>
    <w:rsid w:val="00426E86"/>
    <w:rsid w:val="004309F8"/>
    <w:rsid w:val="00430F39"/>
    <w:rsid w:val="00437B73"/>
    <w:rsid w:val="004435B4"/>
    <w:rsid w:val="00446269"/>
    <w:rsid w:val="00457142"/>
    <w:rsid w:val="00460D0D"/>
    <w:rsid w:val="004624A3"/>
    <w:rsid w:val="004678F7"/>
    <w:rsid w:val="00482F3E"/>
    <w:rsid w:val="004839C4"/>
    <w:rsid w:val="0048504E"/>
    <w:rsid w:val="00485CF9"/>
    <w:rsid w:val="00487F17"/>
    <w:rsid w:val="00490E7D"/>
    <w:rsid w:val="004939AA"/>
    <w:rsid w:val="0049400A"/>
    <w:rsid w:val="004940A7"/>
    <w:rsid w:val="004978E5"/>
    <w:rsid w:val="00497DD3"/>
    <w:rsid w:val="004A085C"/>
    <w:rsid w:val="004A0CA4"/>
    <w:rsid w:val="004A2895"/>
    <w:rsid w:val="004A4218"/>
    <w:rsid w:val="004A6E28"/>
    <w:rsid w:val="004A6EEA"/>
    <w:rsid w:val="004A7412"/>
    <w:rsid w:val="004A7CD7"/>
    <w:rsid w:val="004B1051"/>
    <w:rsid w:val="004B125D"/>
    <w:rsid w:val="004B62BE"/>
    <w:rsid w:val="004B6595"/>
    <w:rsid w:val="004B7195"/>
    <w:rsid w:val="004B72CE"/>
    <w:rsid w:val="004B78B7"/>
    <w:rsid w:val="004C26AC"/>
    <w:rsid w:val="004C3EB9"/>
    <w:rsid w:val="004C4B18"/>
    <w:rsid w:val="004C7731"/>
    <w:rsid w:val="004D2487"/>
    <w:rsid w:val="004D3B99"/>
    <w:rsid w:val="004D5C65"/>
    <w:rsid w:val="004D77C2"/>
    <w:rsid w:val="004D796E"/>
    <w:rsid w:val="004E0D91"/>
    <w:rsid w:val="004E186D"/>
    <w:rsid w:val="004E2DE6"/>
    <w:rsid w:val="004E4F2D"/>
    <w:rsid w:val="004F1059"/>
    <w:rsid w:val="004F17C5"/>
    <w:rsid w:val="004F1F10"/>
    <w:rsid w:val="004F2D61"/>
    <w:rsid w:val="004F2EB0"/>
    <w:rsid w:val="005004D2"/>
    <w:rsid w:val="005012E3"/>
    <w:rsid w:val="00501D8F"/>
    <w:rsid w:val="00506734"/>
    <w:rsid w:val="00515139"/>
    <w:rsid w:val="00516246"/>
    <w:rsid w:val="005167D8"/>
    <w:rsid w:val="00516FCE"/>
    <w:rsid w:val="00520410"/>
    <w:rsid w:val="00522990"/>
    <w:rsid w:val="00530020"/>
    <w:rsid w:val="00530876"/>
    <w:rsid w:val="0053135E"/>
    <w:rsid w:val="00535601"/>
    <w:rsid w:val="00535A0B"/>
    <w:rsid w:val="00535B58"/>
    <w:rsid w:val="00535BD4"/>
    <w:rsid w:val="005360FC"/>
    <w:rsid w:val="005421DE"/>
    <w:rsid w:val="005425D2"/>
    <w:rsid w:val="00542EE9"/>
    <w:rsid w:val="00547B56"/>
    <w:rsid w:val="00550071"/>
    <w:rsid w:val="00552FCF"/>
    <w:rsid w:val="00553437"/>
    <w:rsid w:val="005608E4"/>
    <w:rsid w:val="00561DB9"/>
    <w:rsid w:val="00564320"/>
    <w:rsid w:val="00566497"/>
    <w:rsid w:val="00566AB1"/>
    <w:rsid w:val="005779B2"/>
    <w:rsid w:val="005804F3"/>
    <w:rsid w:val="0058310A"/>
    <w:rsid w:val="005831B2"/>
    <w:rsid w:val="005838F9"/>
    <w:rsid w:val="0058509C"/>
    <w:rsid w:val="0058623E"/>
    <w:rsid w:val="005928F9"/>
    <w:rsid w:val="00593AC3"/>
    <w:rsid w:val="00595108"/>
    <w:rsid w:val="005963C8"/>
    <w:rsid w:val="005A07C1"/>
    <w:rsid w:val="005A1FA7"/>
    <w:rsid w:val="005A1FA8"/>
    <w:rsid w:val="005A2A67"/>
    <w:rsid w:val="005A346C"/>
    <w:rsid w:val="005A38E8"/>
    <w:rsid w:val="005A597E"/>
    <w:rsid w:val="005A7FA0"/>
    <w:rsid w:val="005B3C5E"/>
    <w:rsid w:val="005B669A"/>
    <w:rsid w:val="005C3410"/>
    <w:rsid w:val="005C4E13"/>
    <w:rsid w:val="005C5F3F"/>
    <w:rsid w:val="005C6033"/>
    <w:rsid w:val="005D312B"/>
    <w:rsid w:val="005D38A0"/>
    <w:rsid w:val="005D5B82"/>
    <w:rsid w:val="005E2FB6"/>
    <w:rsid w:val="005E3E6B"/>
    <w:rsid w:val="005E407D"/>
    <w:rsid w:val="005E4116"/>
    <w:rsid w:val="005E4676"/>
    <w:rsid w:val="005E4893"/>
    <w:rsid w:val="005E4A98"/>
    <w:rsid w:val="005E5CC2"/>
    <w:rsid w:val="005F0040"/>
    <w:rsid w:val="005F0CDF"/>
    <w:rsid w:val="005F32BB"/>
    <w:rsid w:val="005F351D"/>
    <w:rsid w:val="005F5CBC"/>
    <w:rsid w:val="005F6CD5"/>
    <w:rsid w:val="005F7D17"/>
    <w:rsid w:val="00605443"/>
    <w:rsid w:val="00611126"/>
    <w:rsid w:val="006119D1"/>
    <w:rsid w:val="006121B9"/>
    <w:rsid w:val="00613EDE"/>
    <w:rsid w:val="00614C8C"/>
    <w:rsid w:val="00622B58"/>
    <w:rsid w:val="0062387C"/>
    <w:rsid w:val="00624028"/>
    <w:rsid w:val="00624D8E"/>
    <w:rsid w:val="00626055"/>
    <w:rsid w:val="00632228"/>
    <w:rsid w:val="00632CA1"/>
    <w:rsid w:val="00633473"/>
    <w:rsid w:val="00633548"/>
    <w:rsid w:val="00635424"/>
    <w:rsid w:val="0063544A"/>
    <w:rsid w:val="00635653"/>
    <w:rsid w:val="00636038"/>
    <w:rsid w:val="0063792C"/>
    <w:rsid w:val="0064119F"/>
    <w:rsid w:val="00650AD4"/>
    <w:rsid w:val="00650F0C"/>
    <w:rsid w:val="006632F6"/>
    <w:rsid w:val="0066504E"/>
    <w:rsid w:val="00665076"/>
    <w:rsid w:val="00666930"/>
    <w:rsid w:val="006706F2"/>
    <w:rsid w:val="00671146"/>
    <w:rsid w:val="00677DB5"/>
    <w:rsid w:val="006812EA"/>
    <w:rsid w:val="00683900"/>
    <w:rsid w:val="006864AA"/>
    <w:rsid w:val="00686C14"/>
    <w:rsid w:val="00695010"/>
    <w:rsid w:val="00696EF6"/>
    <w:rsid w:val="006A1783"/>
    <w:rsid w:val="006A2D80"/>
    <w:rsid w:val="006A4022"/>
    <w:rsid w:val="006B1B52"/>
    <w:rsid w:val="006C0DB6"/>
    <w:rsid w:val="006C3E69"/>
    <w:rsid w:val="006C5ACD"/>
    <w:rsid w:val="006C5EA1"/>
    <w:rsid w:val="006D2504"/>
    <w:rsid w:val="006D7CAB"/>
    <w:rsid w:val="006E0FDA"/>
    <w:rsid w:val="006E2AA3"/>
    <w:rsid w:val="006E78AC"/>
    <w:rsid w:val="006F1CC5"/>
    <w:rsid w:val="006F4E1A"/>
    <w:rsid w:val="006F7377"/>
    <w:rsid w:val="00700BF0"/>
    <w:rsid w:val="007010E6"/>
    <w:rsid w:val="00704036"/>
    <w:rsid w:val="0070547F"/>
    <w:rsid w:val="0070699A"/>
    <w:rsid w:val="00706A6C"/>
    <w:rsid w:val="0071304D"/>
    <w:rsid w:val="0072221A"/>
    <w:rsid w:val="00722FAC"/>
    <w:rsid w:val="00730738"/>
    <w:rsid w:val="0073094D"/>
    <w:rsid w:val="007315DD"/>
    <w:rsid w:val="0073223D"/>
    <w:rsid w:val="0073497F"/>
    <w:rsid w:val="00735147"/>
    <w:rsid w:val="00735700"/>
    <w:rsid w:val="00741A1A"/>
    <w:rsid w:val="0074376B"/>
    <w:rsid w:val="00743DA3"/>
    <w:rsid w:val="00746837"/>
    <w:rsid w:val="007478B7"/>
    <w:rsid w:val="00756290"/>
    <w:rsid w:val="007569DD"/>
    <w:rsid w:val="00760C9E"/>
    <w:rsid w:val="00761B56"/>
    <w:rsid w:val="0076226D"/>
    <w:rsid w:val="00762C26"/>
    <w:rsid w:val="0076580D"/>
    <w:rsid w:val="00766210"/>
    <w:rsid w:val="0077197F"/>
    <w:rsid w:val="00771ECA"/>
    <w:rsid w:val="0077511B"/>
    <w:rsid w:val="0077714C"/>
    <w:rsid w:val="00777C9C"/>
    <w:rsid w:val="007834DD"/>
    <w:rsid w:val="00783C06"/>
    <w:rsid w:val="00791686"/>
    <w:rsid w:val="00792BAA"/>
    <w:rsid w:val="00793C82"/>
    <w:rsid w:val="00794A8B"/>
    <w:rsid w:val="00796875"/>
    <w:rsid w:val="007976B5"/>
    <w:rsid w:val="007A01E6"/>
    <w:rsid w:val="007A261E"/>
    <w:rsid w:val="007A595E"/>
    <w:rsid w:val="007A6191"/>
    <w:rsid w:val="007A73A5"/>
    <w:rsid w:val="007B0E41"/>
    <w:rsid w:val="007B131E"/>
    <w:rsid w:val="007B18A9"/>
    <w:rsid w:val="007B2E2F"/>
    <w:rsid w:val="007C2A26"/>
    <w:rsid w:val="007C387F"/>
    <w:rsid w:val="007C4DC6"/>
    <w:rsid w:val="007D0274"/>
    <w:rsid w:val="007D2842"/>
    <w:rsid w:val="007D3000"/>
    <w:rsid w:val="007D3AB5"/>
    <w:rsid w:val="007E36F0"/>
    <w:rsid w:val="007E45BF"/>
    <w:rsid w:val="007E54D9"/>
    <w:rsid w:val="007F0553"/>
    <w:rsid w:val="007F0B05"/>
    <w:rsid w:val="007F2854"/>
    <w:rsid w:val="007F52C4"/>
    <w:rsid w:val="007F5C00"/>
    <w:rsid w:val="0080027A"/>
    <w:rsid w:val="008003EA"/>
    <w:rsid w:val="00805383"/>
    <w:rsid w:val="00815955"/>
    <w:rsid w:val="00821B49"/>
    <w:rsid w:val="0082229B"/>
    <w:rsid w:val="00822A57"/>
    <w:rsid w:val="0082313C"/>
    <w:rsid w:val="00823E7F"/>
    <w:rsid w:val="00830F97"/>
    <w:rsid w:val="00843DD8"/>
    <w:rsid w:val="008479FD"/>
    <w:rsid w:val="00850B3C"/>
    <w:rsid w:val="008534C9"/>
    <w:rsid w:val="00856C22"/>
    <w:rsid w:val="008572B7"/>
    <w:rsid w:val="00860828"/>
    <w:rsid w:val="0086382B"/>
    <w:rsid w:val="008643CC"/>
    <w:rsid w:val="008647BB"/>
    <w:rsid w:val="00866CD4"/>
    <w:rsid w:val="008678B1"/>
    <w:rsid w:val="008710AB"/>
    <w:rsid w:val="0087566C"/>
    <w:rsid w:val="008769CD"/>
    <w:rsid w:val="00876C36"/>
    <w:rsid w:val="00880044"/>
    <w:rsid w:val="00880BBA"/>
    <w:rsid w:val="00882F74"/>
    <w:rsid w:val="008840B4"/>
    <w:rsid w:val="00886AFD"/>
    <w:rsid w:val="00886C17"/>
    <w:rsid w:val="0089007A"/>
    <w:rsid w:val="00891386"/>
    <w:rsid w:val="00892A3F"/>
    <w:rsid w:val="00895459"/>
    <w:rsid w:val="008A2C91"/>
    <w:rsid w:val="008A5774"/>
    <w:rsid w:val="008B4AF7"/>
    <w:rsid w:val="008B52BE"/>
    <w:rsid w:val="008C227E"/>
    <w:rsid w:val="008C3BC1"/>
    <w:rsid w:val="008C41D4"/>
    <w:rsid w:val="008D1A43"/>
    <w:rsid w:val="008D349F"/>
    <w:rsid w:val="008D4A67"/>
    <w:rsid w:val="008E0018"/>
    <w:rsid w:val="008E1DF6"/>
    <w:rsid w:val="008E491A"/>
    <w:rsid w:val="008E49AB"/>
    <w:rsid w:val="008F1EFA"/>
    <w:rsid w:val="008F2072"/>
    <w:rsid w:val="008F2767"/>
    <w:rsid w:val="008F29A3"/>
    <w:rsid w:val="008F3D8A"/>
    <w:rsid w:val="008F4258"/>
    <w:rsid w:val="008F6095"/>
    <w:rsid w:val="008F75A0"/>
    <w:rsid w:val="008F7EE5"/>
    <w:rsid w:val="00900631"/>
    <w:rsid w:val="00900888"/>
    <w:rsid w:val="00900971"/>
    <w:rsid w:val="00900E98"/>
    <w:rsid w:val="0090129F"/>
    <w:rsid w:val="00901776"/>
    <w:rsid w:val="0090413B"/>
    <w:rsid w:val="00904255"/>
    <w:rsid w:val="00904F4B"/>
    <w:rsid w:val="00906451"/>
    <w:rsid w:val="009124B0"/>
    <w:rsid w:val="00917916"/>
    <w:rsid w:val="00917EDB"/>
    <w:rsid w:val="00922EA3"/>
    <w:rsid w:val="009256D3"/>
    <w:rsid w:val="009302C8"/>
    <w:rsid w:val="009310BD"/>
    <w:rsid w:val="00933C03"/>
    <w:rsid w:val="00944137"/>
    <w:rsid w:val="00945231"/>
    <w:rsid w:val="00945278"/>
    <w:rsid w:val="00947012"/>
    <w:rsid w:val="009508CD"/>
    <w:rsid w:val="00952088"/>
    <w:rsid w:val="00953E63"/>
    <w:rsid w:val="009555EA"/>
    <w:rsid w:val="00955B64"/>
    <w:rsid w:val="0095669E"/>
    <w:rsid w:val="0096777E"/>
    <w:rsid w:val="00976779"/>
    <w:rsid w:val="00980FEF"/>
    <w:rsid w:val="0098582F"/>
    <w:rsid w:val="0098586F"/>
    <w:rsid w:val="00987FA4"/>
    <w:rsid w:val="00995F19"/>
    <w:rsid w:val="009A4281"/>
    <w:rsid w:val="009A489C"/>
    <w:rsid w:val="009A6238"/>
    <w:rsid w:val="009B083D"/>
    <w:rsid w:val="009B22AD"/>
    <w:rsid w:val="009B2443"/>
    <w:rsid w:val="009C21C9"/>
    <w:rsid w:val="009C40EF"/>
    <w:rsid w:val="009C4AFF"/>
    <w:rsid w:val="009D1401"/>
    <w:rsid w:val="009E3DC5"/>
    <w:rsid w:val="009E4532"/>
    <w:rsid w:val="009E47DA"/>
    <w:rsid w:val="009E4A8F"/>
    <w:rsid w:val="009F7B56"/>
    <w:rsid w:val="00A04A68"/>
    <w:rsid w:val="00A058DD"/>
    <w:rsid w:val="00A07DE3"/>
    <w:rsid w:val="00A122A6"/>
    <w:rsid w:val="00A1529D"/>
    <w:rsid w:val="00A263AE"/>
    <w:rsid w:val="00A26FE0"/>
    <w:rsid w:val="00A27C88"/>
    <w:rsid w:val="00A27D07"/>
    <w:rsid w:val="00A3204D"/>
    <w:rsid w:val="00A3250C"/>
    <w:rsid w:val="00A409D5"/>
    <w:rsid w:val="00A43A7E"/>
    <w:rsid w:val="00A4602D"/>
    <w:rsid w:val="00A47729"/>
    <w:rsid w:val="00A47DAB"/>
    <w:rsid w:val="00A54630"/>
    <w:rsid w:val="00A557B3"/>
    <w:rsid w:val="00A61735"/>
    <w:rsid w:val="00A624AD"/>
    <w:rsid w:val="00A636AD"/>
    <w:rsid w:val="00A70F56"/>
    <w:rsid w:val="00A71F79"/>
    <w:rsid w:val="00A737FC"/>
    <w:rsid w:val="00A77A29"/>
    <w:rsid w:val="00A810DE"/>
    <w:rsid w:val="00A8134F"/>
    <w:rsid w:val="00A81DA4"/>
    <w:rsid w:val="00A81F0B"/>
    <w:rsid w:val="00A838FA"/>
    <w:rsid w:val="00A83E5F"/>
    <w:rsid w:val="00A86961"/>
    <w:rsid w:val="00A9016F"/>
    <w:rsid w:val="00A917B3"/>
    <w:rsid w:val="00A94CB0"/>
    <w:rsid w:val="00A968D0"/>
    <w:rsid w:val="00A97F56"/>
    <w:rsid w:val="00AA0227"/>
    <w:rsid w:val="00AA0EE4"/>
    <w:rsid w:val="00AB1422"/>
    <w:rsid w:val="00AD1EB2"/>
    <w:rsid w:val="00AD59C2"/>
    <w:rsid w:val="00AD5B44"/>
    <w:rsid w:val="00AE1905"/>
    <w:rsid w:val="00AE22AE"/>
    <w:rsid w:val="00AF0C64"/>
    <w:rsid w:val="00AF442B"/>
    <w:rsid w:val="00AF4AA1"/>
    <w:rsid w:val="00AF6FCF"/>
    <w:rsid w:val="00AF7621"/>
    <w:rsid w:val="00AF7C00"/>
    <w:rsid w:val="00B0052A"/>
    <w:rsid w:val="00B008F4"/>
    <w:rsid w:val="00B026FA"/>
    <w:rsid w:val="00B02879"/>
    <w:rsid w:val="00B03A52"/>
    <w:rsid w:val="00B04519"/>
    <w:rsid w:val="00B070D1"/>
    <w:rsid w:val="00B103F9"/>
    <w:rsid w:val="00B10D86"/>
    <w:rsid w:val="00B11C46"/>
    <w:rsid w:val="00B11C5B"/>
    <w:rsid w:val="00B15649"/>
    <w:rsid w:val="00B168F1"/>
    <w:rsid w:val="00B16D33"/>
    <w:rsid w:val="00B17876"/>
    <w:rsid w:val="00B3053C"/>
    <w:rsid w:val="00B30CE2"/>
    <w:rsid w:val="00B31C76"/>
    <w:rsid w:val="00B32840"/>
    <w:rsid w:val="00B36934"/>
    <w:rsid w:val="00B4274B"/>
    <w:rsid w:val="00B43533"/>
    <w:rsid w:val="00B436E8"/>
    <w:rsid w:val="00B473C7"/>
    <w:rsid w:val="00B503A3"/>
    <w:rsid w:val="00B70152"/>
    <w:rsid w:val="00B71108"/>
    <w:rsid w:val="00B73861"/>
    <w:rsid w:val="00B7390E"/>
    <w:rsid w:val="00B74C2A"/>
    <w:rsid w:val="00B76DD9"/>
    <w:rsid w:val="00B77408"/>
    <w:rsid w:val="00B81CDB"/>
    <w:rsid w:val="00B81D4A"/>
    <w:rsid w:val="00B875B6"/>
    <w:rsid w:val="00B87639"/>
    <w:rsid w:val="00B91D29"/>
    <w:rsid w:val="00BA225E"/>
    <w:rsid w:val="00BA527A"/>
    <w:rsid w:val="00BA7E7B"/>
    <w:rsid w:val="00BB301C"/>
    <w:rsid w:val="00BB5AEB"/>
    <w:rsid w:val="00BC390D"/>
    <w:rsid w:val="00BC4832"/>
    <w:rsid w:val="00BC6EE6"/>
    <w:rsid w:val="00BD45AD"/>
    <w:rsid w:val="00BD53F0"/>
    <w:rsid w:val="00BD54D1"/>
    <w:rsid w:val="00BD6AA9"/>
    <w:rsid w:val="00BE125C"/>
    <w:rsid w:val="00BE3F3A"/>
    <w:rsid w:val="00BE57AE"/>
    <w:rsid w:val="00BE5AAE"/>
    <w:rsid w:val="00BF0E26"/>
    <w:rsid w:val="00BF2610"/>
    <w:rsid w:val="00BF2624"/>
    <w:rsid w:val="00BF4A38"/>
    <w:rsid w:val="00C013E5"/>
    <w:rsid w:val="00C04DB6"/>
    <w:rsid w:val="00C05BB9"/>
    <w:rsid w:val="00C1265F"/>
    <w:rsid w:val="00C140E1"/>
    <w:rsid w:val="00C145F4"/>
    <w:rsid w:val="00C177D3"/>
    <w:rsid w:val="00C2379A"/>
    <w:rsid w:val="00C23FC8"/>
    <w:rsid w:val="00C33F4E"/>
    <w:rsid w:val="00C349CE"/>
    <w:rsid w:val="00C36385"/>
    <w:rsid w:val="00C41992"/>
    <w:rsid w:val="00C429BD"/>
    <w:rsid w:val="00C42CBD"/>
    <w:rsid w:val="00C508BB"/>
    <w:rsid w:val="00C50952"/>
    <w:rsid w:val="00C5183E"/>
    <w:rsid w:val="00C529A8"/>
    <w:rsid w:val="00C53942"/>
    <w:rsid w:val="00C6010D"/>
    <w:rsid w:val="00C67BBD"/>
    <w:rsid w:val="00C67ECD"/>
    <w:rsid w:val="00C7142F"/>
    <w:rsid w:val="00C731F8"/>
    <w:rsid w:val="00C7327A"/>
    <w:rsid w:val="00C73841"/>
    <w:rsid w:val="00C73EE5"/>
    <w:rsid w:val="00C766A3"/>
    <w:rsid w:val="00C8000A"/>
    <w:rsid w:val="00C81D5A"/>
    <w:rsid w:val="00C94230"/>
    <w:rsid w:val="00C96C8B"/>
    <w:rsid w:val="00CA06B1"/>
    <w:rsid w:val="00CA3C19"/>
    <w:rsid w:val="00CB1325"/>
    <w:rsid w:val="00CB4BB1"/>
    <w:rsid w:val="00CB6D23"/>
    <w:rsid w:val="00CC07F7"/>
    <w:rsid w:val="00CC2984"/>
    <w:rsid w:val="00CC3174"/>
    <w:rsid w:val="00CC6E6A"/>
    <w:rsid w:val="00CD002B"/>
    <w:rsid w:val="00CD3978"/>
    <w:rsid w:val="00CD39E8"/>
    <w:rsid w:val="00CD44FE"/>
    <w:rsid w:val="00CD7F9E"/>
    <w:rsid w:val="00CE3FF9"/>
    <w:rsid w:val="00CE5676"/>
    <w:rsid w:val="00CF1065"/>
    <w:rsid w:val="00CF29EE"/>
    <w:rsid w:val="00D01180"/>
    <w:rsid w:val="00D01A9F"/>
    <w:rsid w:val="00D024CA"/>
    <w:rsid w:val="00D0352C"/>
    <w:rsid w:val="00D05B5E"/>
    <w:rsid w:val="00D100F7"/>
    <w:rsid w:val="00D1013B"/>
    <w:rsid w:val="00D1045E"/>
    <w:rsid w:val="00D1263F"/>
    <w:rsid w:val="00D13DED"/>
    <w:rsid w:val="00D15947"/>
    <w:rsid w:val="00D160C7"/>
    <w:rsid w:val="00D27355"/>
    <w:rsid w:val="00D30DCF"/>
    <w:rsid w:val="00D3297B"/>
    <w:rsid w:val="00D32D9F"/>
    <w:rsid w:val="00D350E7"/>
    <w:rsid w:val="00D35A15"/>
    <w:rsid w:val="00D3735B"/>
    <w:rsid w:val="00D4245D"/>
    <w:rsid w:val="00D50058"/>
    <w:rsid w:val="00D50FBA"/>
    <w:rsid w:val="00D5156A"/>
    <w:rsid w:val="00D52376"/>
    <w:rsid w:val="00D540C8"/>
    <w:rsid w:val="00D5720E"/>
    <w:rsid w:val="00D60187"/>
    <w:rsid w:val="00D616E6"/>
    <w:rsid w:val="00D619E2"/>
    <w:rsid w:val="00D637D0"/>
    <w:rsid w:val="00D63CC6"/>
    <w:rsid w:val="00D675A2"/>
    <w:rsid w:val="00D71D8D"/>
    <w:rsid w:val="00D82C37"/>
    <w:rsid w:val="00D83B8E"/>
    <w:rsid w:val="00D87339"/>
    <w:rsid w:val="00D87597"/>
    <w:rsid w:val="00D87EBF"/>
    <w:rsid w:val="00D901C9"/>
    <w:rsid w:val="00DA6DDB"/>
    <w:rsid w:val="00DB0EFE"/>
    <w:rsid w:val="00DB352A"/>
    <w:rsid w:val="00DB372B"/>
    <w:rsid w:val="00DB37E9"/>
    <w:rsid w:val="00DB4764"/>
    <w:rsid w:val="00DB4B2E"/>
    <w:rsid w:val="00DC2293"/>
    <w:rsid w:val="00DC40FC"/>
    <w:rsid w:val="00DD3FB3"/>
    <w:rsid w:val="00DD4869"/>
    <w:rsid w:val="00DD509C"/>
    <w:rsid w:val="00DD534C"/>
    <w:rsid w:val="00DD78A5"/>
    <w:rsid w:val="00DE3CDB"/>
    <w:rsid w:val="00DE48B9"/>
    <w:rsid w:val="00DE5FF5"/>
    <w:rsid w:val="00DE6135"/>
    <w:rsid w:val="00DF36DE"/>
    <w:rsid w:val="00DF5818"/>
    <w:rsid w:val="00DF5CC9"/>
    <w:rsid w:val="00DF635E"/>
    <w:rsid w:val="00DF78BD"/>
    <w:rsid w:val="00E04007"/>
    <w:rsid w:val="00E04C85"/>
    <w:rsid w:val="00E11EDC"/>
    <w:rsid w:val="00E16A90"/>
    <w:rsid w:val="00E2091F"/>
    <w:rsid w:val="00E2793B"/>
    <w:rsid w:val="00E32A89"/>
    <w:rsid w:val="00E34C95"/>
    <w:rsid w:val="00E35C74"/>
    <w:rsid w:val="00E36147"/>
    <w:rsid w:val="00E403D6"/>
    <w:rsid w:val="00E435DA"/>
    <w:rsid w:val="00E47515"/>
    <w:rsid w:val="00E6224F"/>
    <w:rsid w:val="00E622AA"/>
    <w:rsid w:val="00E639C7"/>
    <w:rsid w:val="00E649C1"/>
    <w:rsid w:val="00E679CD"/>
    <w:rsid w:val="00E76000"/>
    <w:rsid w:val="00E7679E"/>
    <w:rsid w:val="00E805F6"/>
    <w:rsid w:val="00E81B45"/>
    <w:rsid w:val="00E83E71"/>
    <w:rsid w:val="00E872DF"/>
    <w:rsid w:val="00E90942"/>
    <w:rsid w:val="00E912A5"/>
    <w:rsid w:val="00E95FD8"/>
    <w:rsid w:val="00E968B1"/>
    <w:rsid w:val="00EA19AF"/>
    <w:rsid w:val="00EA2379"/>
    <w:rsid w:val="00EA5C41"/>
    <w:rsid w:val="00EB0D00"/>
    <w:rsid w:val="00EB3C1B"/>
    <w:rsid w:val="00EB7628"/>
    <w:rsid w:val="00EC165E"/>
    <w:rsid w:val="00EC196C"/>
    <w:rsid w:val="00EC1F6D"/>
    <w:rsid w:val="00EC2AF6"/>
    <w:rsid w:val="00EC384B"/>
    <w:rsid w:val="00EC5E58"/>
    <w:rsid w:val="00EC705A"/>
    <w:rsid w:val="00ED0083"/>
    <w:rsid w:val="00ED0677"/>
    <w:rsid w:val="00ED1340"/>
    <w:rsid w:val="00ED1C12"/>
    <w:rsid w:val="00ED3683"/>
    <w:rsid w:val="00EE4700"/>
    <w:rsid w:val="00EE54A4"/>
    <w:rsid w:val="00EE65C9"/>
    <w:rsid w:val="00EE6E68"/>
    <w:rsid w:val="00EF08B7"/>
    <w:rsid w:val="00EF0C0C"/>
    <w:rsid w:val="00EF6F44"/>
    <w:rsid w:val="00EF7810"/>
    <w:rsid w:val="00F00A57"/>
    <w:rsid w:val="00F01129"/>
    <w:rsid w:val="00F0238A"/>
    <w:rsid w:val="00F028C9"/>
    <w:rsid w:val="00F034E7"/>
    <w:rsid w:val="00F039CA"/>
    <w:rsid w:val="00F06393"/>
    <w:rsid w:val="00F1019C"/>
    <w:rsid w:val="00F10A15"/>
    <w:rsid w:val="00F1545C"/>
    <w:rsid w:val="00F16C8B"/>
    <w:rsid w:val="00F17C5C"/>
    <w:rsid w:val="00F211E5"/>
    <w:rsid w:val="00F22C96"/>
    <w:rsid w:val="00F23DAB"/>
    <w:rsid w:val="00F23E5D"/>
    <w:rsid w:val="00F246B2"/>
    <w:rsid w:val="00F2599F"/>
    <w:rsid w:val="00F26F99"/>
    <w:rsid w:val="00F270C8"/>
    <w:rsid w:val="00F27100"/>
    <w:rsid w:val="00F27B4C"/>
    <w:rsid w:val="00F33F02"/>
    <w:rsid w:val="00F348F2"/>
    <w:rsid w:val="00F34A35"/>
    <w:rsid w:val="00F35432"/>
    <w:rsid w:val="00F36175"/>
    <w:rsid w:val="00F37341"/>
    <w:rsid w:val="00F40D29"/>
    <w:rsid w:val="00F411A0"/>
    <w:rsid w:val="00F41A5C"/>
    <w:rsid w:val="00F42419"/>
    <w:rsid w:val="00F4298B"/>
    <w:rsid w:val="00F5432C"/>
    <w:rsid w:val="00F60813"/>
    <w:rsid w:val="00F61A27"/>
    <w:rsid w:val="00F62E87"/>
    <w:rsid w:val="00F6465D"/>
    <w:rsid w:val="00F67AAC"/>
    <w:rsid w:val="00F67FCC"/>
    <w:rsid w:val="00F70802"/>
    <w:rsid w:val="00F75BB9"/>
    <w:rsid w:val="00F807C8"/>
    <w:rsid w:val="00F81724"/>
    <w:rsid w:val="00F81AD9"/>
    <w:rsid w:val="00F87CE9"/>
    <w:rsid w:val="00F91646"/>
    <w:rsid w:val="00F91D52"/>
    <w:rsid w:val="00F930F4"/>
    <w:rsid w:val="00F95D41"/>
    <w:rsid w:val="00F96E4D"/>
    <w:rsid w:val="00FA2F8B"/>
    <w:rsid w:val="00FA4296"/>
    <w:rsid w:val="00FA4492"/>
    <w:rsid w:val="00FA7B46"/>
    <w:rsid w:val="00FB030C"/>
    <w:rsid w:val="00FB4F24"/>
    <w:rsid w:val="00FB6DC6"/>
    <w:rsid w:val="00FC1944"/>
    <w:rsid w:val="00FC2A1D"/>
    <w:rsid w:val="00FC623E"/>
    <w:rsid w:val="00FD01F0"/>
    <w:rsid w:val="00FD118B"/>
    <w:rsid w:val="00FD12B4"/>
    <w:rsid w:val="00FD18E8"/>
    <w:rsid w:val="00FD614F"/>
    <w:rsid w:val="00FE5C42"/>
    <w:rsid w:val="00FF2ADE"/>
    <w:rsid w:val="00FF3695"/>
    <w:rsid w:val="00FF5DA5"/>
    <w:rsid w:val="00FF720D"/>
    <w:rsid w:val="05C40F6A"/>
    <w:rsid w:val="062E379C"/>
    <w:rsid w:val="076A5A65"/>
    <w:rsid w:val="09F731CC"/>
    <w:rsid w:val="0BB9647D"/>
    <w:rsid w:val="1DA74733"/>
    <w:rsid w:val="1EBB66E3"/>
    <w:rsid w:val="22E6406C"/>
    <w:rsid w:val="23445C83"/>
    <w:rsid w:val="254E5F70"/>
    <w:rsid w:val="27A03ECB"/>
    <w:rsid w:val="2D7E7E49"/>
    <w:rsid w:val="31B85BEF"/>
    <w:rsid w:val="43AC1144"/>
    <w:rsid w:val="463C3BBB"/>
    <w:rsid w:val="49783EA5"/>
    <w:rsid w:val="4B2B1EAE"/>
    <w:rsid w:val="4C286CDC"/>
    <w:rsid w:val="4DC91723"/>
    <w:rsid w:val="55CF5FE7"/>
    <w:rsid w:val="62A34753"/>
    <w:rsid w:val="66F3624A"/>
    <w:rsid w:val="6AA57299"/>
    <w:rsid w:val="72055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475C9"/>
  <w15:docId w15:val="{DDCA3DF9-D6E8-465C-8C6A-FFF2034A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DA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81DA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28"/>
    </w:rPr>
  </w:style>
  <w:style w:type="paragraph" w:styleId="2">
    <w:name w:val="heading 2"/>
    <w:basedOn w:val="a"/>
    <w:next w:val="a"/>
    <w:link w:val="2Char"/>
    <w:qFormat/>
    <w:rsid w:val="00A81DA4"/>
    <w:pPr>
      <w:keepNext/>
      <w:keepLines/>
      <w:numPr>
        <w:ilvl w:val="1"/>
        <w:numId w:val="1"/>
      </w:numPr>
      <w:spacing w:beforeLines="50" w:afterLines="50" w:line="360" w:lineRule="auto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A81DA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</w:rPr>
  </w:style>
  <w:style w:type="paragraph" w:styleId="4">
    <w:name w:val="heading 4"/>
    <w:basedOn w:val="a"/>
    <w:next w:val="a"/>
    <w:link w:val="4Char"/>
    <w:qFormat/>
    <w:rsid w:val="00A81DA4"/>
    <w:pPr>
      <w:keepNext/>
      <w:keepLines/>
      <w:numPr>
        <w:ilvl w:val="3"/>
        <w:numId w:val="1"/>
      </w:numPr>
      <w:tabs>
        <w:tab w:val="left" w:pos="630"/>
      </w:tabs>
      <w:spacing w:before="280" w:after="290" w:line="377" w:lineRule="auto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Char"/>
    <w:qFormat/>
    <w:rsid w:val="00A81DA4"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A81DA4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b/>
      <w:bCs/>
      <w:sz w:val="24"/>
    </w:rPr>
  </w:style>
  <w:style w:type="paragraph" w:styleId="7">
    <w:name w:val="heading 7"/>
    <w:basedOn w:val="a"/>
    <w:next w:val="a"/>
    <w:link w:val="7Char"/>
    <w:qFormat/>
    <w:rsid w:val="00A81DA4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A81DA4"/>
    <w:pPr>
      <w:keepNext/>
      <w:keepLines/>
      <w:numPr>
        <w:ilvl w:val="7"/>
        <w:numId w:val="1"/>
      </w:numPr>
      <w:spacing w:beforeLines="50" w:afterLines="50"/>
      <w:jc w:val="center"/>
      <w:outlineLvl w:val="7"/>
    </w:pPr>
    <w:rPr>
      <w:sz w:val="24"/>
    </w:rPr>
  </w:style>
  <w:style w:type="paragraph" w:styleId="9">
    <w:name w:val="heading 9"/>
    <w:basedOn w:val="a"/>
    <w:next w:val="a"/>
    <w:link w:val="9Char"/>
    <w:qFormat/>
    <w:rsid w:val="00A81DA4"/>
    <w:pPr>
      <w:keepNext/>
      <w:keepLines/>
      <w:numPr>
        <w:ilvl w:val="8"/>
        <w:numId w:val="1"/>
      </w:numPr>
      <w:spacing w:beforeLines="50" w:afterLines="50"/>
      <w:jc w:val="center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qFormat/>
    <w:rsid w:val="00A81DA4"/>
    <w:pPr>
      <w:ind w:left="1440"/>
      <w:jc w:val="left"/>
    </w:pPr>
    <w:rPr>
      <w:sz w:val="18"/>
      <w:szCs w:val="18"/>
    </w:rPr>
  </w:style>
  <w:style w:type="paragraph" w:styleId="a3">
    <w:name w:val="annotation text"/>
    <w:basedOn w:val="a"/>
    <w:link w:val="Char"/>
    <w:uiPriority w:val="99"/>
    <w:semiHidden/>
    <w:unhideWhenUsed/>
    <w:qFormat/>
    <w:rsid w:val="00A81DA4"/>
    <w:pPr>
      <w:jc w:val="left"/>
    </w:pPr>
  </w:style>
  <w:style w:type="paragraph" w:styleId="a4">
    <w:name w:val="Body Text"/>
    <w:basedOn w:val="a"/>
    <w:link w:val="Char0"/>
    <w:qFormat/>
    <w:rsid w:val="00A81DA4"/>
    <w:pPr>
      <w:widowControl/>
      <w:spacing w:before="120" w:after="120"/>
    </w:pPr>
    <w:rPr>
      <w:rFonts w:ascii="Arial" w:hAnsi="Arial"/>
      <w:kern w:val="0"/>
      <w:sz w:val="22"/>
      <w:szCs w:val="20"/>
      <w:lang w:eastAsia="en-US"/>
    </w:rPr>
  </w:style>
  <w:style w:type="paragraph" w:styleId="a5">
    <w:name w:val="Body Text Indent"/>
    <w:basedOn w:val="a"/>
    <w:link w:val="Char1"/>
    <w:unhideWhenUsed/>
    <w:qFormat/>
    <w:rsid w:val="00A81DA4"/>
    <w:pPr>
      <w:spacing w:after="120"/>
      <w:ind w:leftChars="200" w:left="420"/>
    </w:pPr>
  </w:style>
  <w:style w:type="paragraph" w:styleId="50">
    <w:name w:val="toc 5"/>
    <w:basedOn w:val="a"/>
    <w:next w:val="a"/>
    <w:uiPriority w:val="39"/>
    <w:qFormat/>
    <w:rsid w:val="00A81DA4"/>
    <w:pPr>
      <w:ind w:left="960"/>
      <w:jc w:val="left"/>
    </w:pPr>
    <w:rPr>
      <w:sz w:val="18"/>
      <w:szCs w:val="18"/>
    </w:rPr>
  </w:style>
  <w:style w:type="paragraph" w:styleId="30">
    <w:name w:val="toc 3"/>
    <w:next w:val="a"/>
    <w:uiPriority w:val="39"/>
    <w:qFormat/>
    <w:rsid w:val="00A81DA4"/>
    <w:pPr>
      <w:widowControl w:val="0"/>
      <w:tabs>
        <w:tab w:val="right" w:leader="dot" w:pos="8493"/>
      </w:tabs>
      <w:adjustRightInd w:val="0"/>
      <w:snapToGrid w:val="0"/>
      <w:spacing w:afterLines="50"/>
      <w:ind w:leftChars="400" w:left="400"/>
    </w:pPr>
    <w:rPr>
      <w:rFonts w:ascii="Times New Roman" w:hAnsi="Times New Roman"/>
      <w:sz w:val="24"/>
      <w:szCs w:val="24"/>
    </w:rPr>
  </w:style>
  <w:style w:type="paragraph" w:styleId="80">
    <w:name w:val="toc 8"/>
    <w:basedOn w:val="a"/>
    <w:next w:val="a"/>
    <w:uiPriority w:val="39"/>
    <w:qFormat/>
    <w:rsid w:val="00A81DA4"/>
    <w:pPr>
      <w:ind w:left="1680"/>
      <w:jc w:val="left"/>
    </w:pPr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qFormat/>
    <w:rsid w:val="00A81DA4"/>
    <w:rPr>
      <w:sz w:val="18"/>
      <w:szCs w:val="18"/>
    </w:rPr>
  </w:style>
  <w:style w:type="paragraph" w:styleId="a7">
    <w:name w:val="footer"/>
    <w:basedOn w:val="a"/>
    <w:link w:val="Char3"/>
    <w:uiPriority w:val="99"/>
    <w:qFormat/>
    <w:rsid w:val="00A81DA4"/>
    <w:pPr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qFormat/>
    <w:rsid w:val="00A81DA4"/>
    <w:pPr>
      <w:pBdr>
        <w:bottom w:val="single" w:sz="4" w:space="1" w:color="auto"/>
      </w:pBdr>
      <w:adjustRightInd w:val="0"/>
      <w:snapToGrid w:val="0"/>
      <w:jc w:val="right"/>
    </w:pPr>
    <w:rPr>
      <w:sz w:val="18"/>
      <w:szCs w:val="18"/>
    </w:rPr>
  </w:style>
  <w:style w:type="paragraph" w:styleId="10">
    <w:name w:val="toc 1"/>
    <w:next w:val="20"/>
    <w:uiPriority w:val="39"/>
    <w:qFormat/>
    <w:rsid w:val="00A81DA4"/>
    <w:pPr>
      <w:widowControl w:val="0"/>
      <w:tabs>
        <w:tab w:val="right" w:leader="dot" w:pos="8493"/>
      </w:tabs>
      <w:adjustRightInd w:val="0"/>
      <w:snapToGrid w:val="0"/>
      <w:spacing w:beforeLines="100" w:afterLines="50"/>
    </w:pPr>
    <w:rPr>
      <w:rFonts w:ascii="Times New Roman" w:hAnsi="Times New Roman"/>
      <w:b/>
      <w:sz w:val="24"/>
      <w:szCs w:val="24"/>
    </w:rPr>
  </w:style>
  <w:style w:type="paragraph" w:styleId="20">
    <w:name w:val="toc 2"/>
    <w:next w:val="30"/>
    <w:uiPriority w:val="39"/>
    <w:qFormat/>
    <w:rsid w:val="00A81DA4"/>
    <w:pPr>
      <w:widowControl w:val="0"/>
      <w:tabs>
        <w:tab w:val="right" w:leader="dot" w:pos="8493"/>
      </w:tabs>
      <w:adjustRightInd w:val="0"/>
      <w:snapToGrid w:val="0"/>
      <w:spacing w:afterLines="50"/>
      <w:ind w:leftChars="200" w:left="200"/>
    </w:pPr>
    <w:rPr>
      <w:rFonts w:ascii="Times New Roman" w:hAnsi="Times New Roman"/>
      <w:sz w:val="24"/>
      <w:szCs w:val="24"/>
    </w:rPr>
  </w:style>
  <w:style w:type="paragraph" w:styleId="40">
    <w:name w:val="toc 4"/>
    <w:basedOn w:val="a"/>
    <w:next w:val="a"/>
    <w:uiPriority w:val="39"/>
    <w:qFormat/>
    <w:rsid w:val="00A81DA4"/>
    <w:pPr>
      <w:tabs>
        <w:tab w:val="right" w:leader="dot" w:pos="8493"/>
      </w:tabs>
      <w:spacing w:afterLines="50"/>
      <w:ind w:leftChars="600" w:left="1260"/>
    </w:pPr>
    <w:rPr>
      <w:rFonts w:ascii="Arial" w:eastAsia="楷体_GB2312" w:hAnsi="Arial"/>
      <w:i/>
    </w:rPr>
  </w:style>
  <w:style w:type="paragraph" w:styleId="a9">
    <w:name w:val="Subtitle"/>
    <w:basedOn w:val="a"/>
    <w:next w:val="a"/>
    <w:link w:val="Char5"/>
    <w:uiPriority w:val="11"/>
    <w:qFormat/>
    <w:rsid w:val="00A81DA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0">
    <w:name w:val="toc 6"/>
    <w:basedOn w:val="a"/>
    <w:next w:val="a"/>
    <w:uiPriority w:val="39"/>
    <w:qFormat/>
    <w:rsid w:val="00A81DA4"/>
    <w:pPr>
      <w:ind w:left="1200"/>
      <w:jc w:val="left"/>
    </w:pPr>
    <w:rPr>
      <w:sz w:val="18"/>
      <w:szCs w:val="18"/>
    </w:rPr>
  </w:style>
  <w:style w:type="paragraph" w:styleId="90">
    <w:name w:val="toc 9"/>
    <w:basedOn w:val="a"/>
    <w:next w:val="a"/>
    <w:uiPriority w:val="39"/>
    <w:qFormat/>
    <w:rsid w:val="00A81DA4"/>
    <w:pPr>
      <w:ind w:left="1920"/>
      <w:jc w:val="left"/>
    </w:pPr>
    <w:rPr>
      <w:sz w:val="18"/>
      <w:szCs w:val="18"/>
    </w:rPr>
  </w:style>
  <w:style w:type="paragraph" w:styleId="aa">
    <w:name w:val="Normal (Web)"/>
    <w:basedOn w:val="a"/>
    <w:uiPriority w:val="99"/>
    <w:qFormat/>
    <w:rsid w:val="00A81DA4"/>
    <w:pPr>
      <w:widowControl/>
      <w:jc w:val="left"/>
    </w:pPr>
    <w:rPr>
      <w:rFonts w:ascii="PMingLiU" w:eastAsia="PMingLiU" w:hAnsi="PMingLiU" w:cs="PMingLiU"/>
      <w:kern w:val="0"/>
      <w:sz w:val="24"/>
      <w:lang w:eastAsia="zh-TW"/>
    </w:rPr>
  </w:style>
  <w:style w:type="paragraph" w:styleId="ab">
    <w:name w:val="Title"/>
    <w:basedOn w:val="a"/>
    <w:link w:val="Char6"/>
    <w:qFormat/>
    <w:rsid w:val="00A81DA4"/>
    <w:pPr>
      <w:spacing w:before="240" w:after="60"/>
      <w:jc w:val="center"/>
      <w:outlineLvl w:val="0"/>
    </w:pPr>
    <w:rPr>
      <w:rFonts w:ascii="Arial" w:eastAsia="黑体" w:hAnsi="Arial" w:cs="Arial"/>
      <w:b/>
      <w:bCs/>
      <w:sz w:val="32"/>
      <w:szCs w:val="30"/>
    </w:rPr>
  </w:style>
  <w:style w:type="paragraph" w:styleId="ac">
    <w:name w:val="annotation subject"/>
    <w:basedOn w:val="a3"/>
    <w:next w:val="a3"/>
    <w:link w:val="Char7"/>
    <w:uiPriority w:val="99"/>
    <w:semiHidden/>
    <w:unhideWhenUsed/>
    <w:qFormat/>
    <w:rsid w:val="00A81DA4"/>
    <w:rPr>
      <w:b/>
      <w:bCs/>
    </w:rPr>
  </w:style>
  <w:style w:type="table" w:styleId="ad">
    <w:name w:val="Table Grid"/>
    <w:basedOn w:val="a1"/>
    <w:qFormat/>
    <w:rsid w:val="00A81D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age number"/>
    <w:basedOn w:val="a0"/>
    <w:qFormat/>
    <w:rsid w:val="00A81DA4"/>
  </w:style>
  <w:style w:type="character" w:styleId="af">
    <w:name w:val="Hyperlink"/>
    <w:uiPriority w:val="99"/>
    <w:qFormat/>
    <w:rsid w:val="00A81DA4"/>
    <w:rPr>
      <w:color w:val="0000FF"/>
      <w:u w:val="single"/>
    </w:rPr>
  </w:style>
  <w:style w:type="character" w:styleId="af0">
    <w:name w:val="annotation reference"/>
    <w:basedOn w:val="a0"/>
    <w:unhideWhenUsed/>
    <w:qFormat/>
    <w:rsid w:val="00A81DA4"/>
    <w:rPr>
      <w:sz w:val="21"/>
      <w:szCs w:val="21"/>
    </w:rPr>
  </w:style>
  <w:style w:type="character" w:customStyle="1" w:styleId="1Char">
    <w:name w:val="标题 1 Char"/>
    <w:link w:val="1"/>
    <w:qFormat/>
    <w:rsid w:val="00A81DA4"/>
    <w:rPr>
      <w:rFonts w:ascii="Times New Roman" w:hAnsi="Times New Roman"/>
      <w:b/>
      <w:bCs/>
      <w:kern w:val="44"/>
      <w:sz w:val="30"/>
      <w:szCs w:val="28"/>
    </w:rPr>
  </w:style>
  <w:style w:type="character" w:customStyle="1" w:styleId="2Char">
    <w:name w:val="标题 2 Char"/>
    <w:link w:val="2"/>
    <w:qFormat/>
    <w:rsid w:val="00A81DA4"/>
    <w:rPr>
      <w:rFonts w:ascii="Times New Roman" w:hAnsi="Times New Roman"/>
      <w:b/>
      <w:bCs/>
      <w:kern w:val="2"/>
      <w:sz w:val="28"/>
      <w:szCs w:val="32"/>
    </w:rPr>
  </w:style>
  <w:style w:type="character" w:customStyle="1" w:styleId="3Char">
    <w:name w:val="标题 3 Char"/>
    <w:link w:val="3"/>
    <w:qFormat/>
    <w:rsid w:val="00A81DA4"/>
    <w:rPr>
      <w:rFonts w:ascii="Times New Roman" w:hAnsi="Times New Roman"/>
      <w:b/>
      <w:bCs/>
      <w:kern w:val="2"/>
      <w:sz w:val="24"/>
      <w:szCs w:val="24"/>
    </w:rPr>
  </w:style>
  <w:style w:type="character" w:customStyle="1" w:styleId="4Char">
    <w:name w:val="标题 4 Char"/>
    <w:link w:val="4"/>
    <w:qFormat/>
    <w:rsid w:val="00A81DA4"/>
    <w:rPr>
      <w:rFonts w:ascii="Times New Roman" w:hAnsi="Times New Roman"/>
      <w:b/>
      <w:bCs/>
      <w:kern w:val="2"/>
      <w:sz w:val="24"/>
      <w:szCs w:val="24"/>
    </w:rPr>
  </w:style>
  <w:style w:type="character" w:customStyle="1" w:styleId="5Char">
    <w:name w:val="标题 5 Char"/>
    <w:link w:val="5"/>
    <w:qFormat/>
    <w:rsid w:val="00A81DA4"/>
    <w:rPr>
      <w:rFonts w:ascii="Times New Roman" w:hAnsi="Times New Roman"/>
      <w:b/>
      <w:bCs/>
      <w:kern w:val="2"/>
      <w:sz w:val="24"/>
      <w:szCs w:val="28"/>
    </w:rPr>
  </w:style>
  <w:style w:type="character" w:customStyle="1" w:styleId="6Char">
    <w:name w:val="标题 6 Char"/>
    <w:link w:val="6"/>
    <w:qFormat/>
    <w:rsid w:val="00A81DA4"/>
    <w:rPr>
      <w:rFonts w:ascii="Times New Roman" w:hAnsi="Times New Roman"/>
      <w:b/>
      <w:bCs/>
      <w:kern w:val="2"/>
      <w:sz w:val="24"/>
      <w:szCs w:val="24"/>
    </w:rPr>
  </w:style>
  <w:style w:type="character" w:customStyle="1" w:styleId="7Char">
    <w:name w:val="标题 7 Char"/>
    <w:link w:val="7"/>
    <w:qFormat/>
    <w:rsid w:val="00A81DA4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link w:val="8"/>
    <w:qFormat/>
    <w:rsid w:val="00A81DA4"/>
    <w:rPr>
      <w:rFonts w:ascii="Times New Roman" w:hAnsi="Times New Roman"/>
      <w:kern w:val="2"/>
      <w:sz w:val="24"/>
      <w:szCs w:val="24"/>
    </w:rPr>
  </w:style>
  <w:style w:type="character" w:customStyle="1" w:styleId="9Char">
    <w:name w:val="标题 9 Char"/>
    <w:link w:val="9"/>
    <w:qFormat/>
    <w:rsid w:val="00A81DA4"/>
    <w:rPr>
      <w:rFonts w:ascii="Times New Roman" w:hAnsi="Times New Roman"/>
      <w:kern w:val="2"/>
      <w:sz w:val="24"/>
      <w:szCs w:val="24"/>
    </w:rPr>
  </w:style>
  <w:style w:type="character" w:customStyle="1" w:styleId="Char6">
    <w:name w:val="标题 Char"/>
    <w:link w:val="ab"/>
    <w:qFormat/>
    <w:rsid w:val="00A81DA4"/>
    <w:rPr>
      <w:rFonts w:ascii="Arial" w:eastAsia="黑体" w:hAnsi="Arial" w:cs="Arial"/>
      <w:b/>
      <w:bCs/>
      <w:sz w:val="32"/>
      <w:szCs w:val="30"/>
    </w:rPr>
  </w:style>
  <w:style w:type="paragraph" w:customStyle="1" w:styleId="af1">
    <w:name w:val="表格"/>
    <w:qFormat/>
    <w:rsid w:val="00A81DA4"/>
    <w:pPr>
      <w:widowControl w:val="0"/>
      <w:adjustRightInd w:val="0"/>
      <w:snapToGrid w:val="0"/>
      <w:jc w:val="center"/>
    </w:pPr>
    <w:rPr>
      <w:rFonts w:ascii="Times New Roman" w:hAnsi="Times New Roman"/>
      <w:sz w:val="21"/>
      <w:szCs w:val="21"/>
    </w:rPr>
  </w:style>
  <w:style w:type="paragraph" w:customStyle="1" w:styleId="af2">
    <w:name w:val="表号"/>
    <w:next w:val="a"/>
    <w:qFormat/>
    <w:rsid w:val="00A81DA4"/>
    <w:pPr>
      <w:snapToGrid w:val="0"/>
      <w:jc w:val="right"/>
    </w:pPr>
    <w:rPr>
      <w:rFonts w:ascii="宋体" w:hAnsi="Times New Roman"/>
      <w:spacing w:val="10"/>
      <w:sz w:val="21"/>
      <w:szCs w:val="24"/>
    </w:rPr>
  </w:style>
  <w:style w:type="paragraph" w:customStyle="1" w:styleId="af3">
    <w:name w:val="表头"/>
    <w:qFormat/>
    <w:rsid w:val="00A81DA4"/>
    <w:pPr>
      <w:tabs>
        <w:tab w:val="left" w:pos="1470"/>
      </w:tabs>
      <w:adjustRightInd w:val="0"/>
      <w:spacing w:beforeLines="50" w:afterLines="50"/>
      <w:jc w:val="center"/>
    </w:pPr>
    <w:rPr>
      <w:rFonts w:ascii="Times New Roman" w:hAnsi="Times New Roman"/>
      <w:spacing w:val="10"/>
      <w:sz w:val="24"/>
      <w:szCs w:val="24"/>
    </w:rPr>
  </w:style>
  <w:style w:type="paragraph" w:customStyle="1" w:styleId="af4">
    <w:name w:val="插图"/>
    <w:next w:val="a"/>
    <w:qFormat/>
    <w:rsid w:val="00A81DA4"/>
    <w:pPr>
      <w:snapToGrid w:val="0"/>
      <w:spacing w:beforeLines="50" w:afterLines="50"/>
      <w:jc w:val="center"/>
    </w:pPr>
    <w:rPr>
      <w:rFonts w:ascii="Times New Roman" w:hAnsi="Times New Roman"/>
      <w:kern w:val="2"/>
      <w:sz w:val="21"/>
      <w:szCs w:val="24"/>
    </w:rPr>
  </w:style>
  <w:style w:type="paragraph" w:customStyle="1" w:styleId="af5">
    <w:name w:val="图头"/>
    <w:next w:val="a"/>
    <w:qFormat/>
    <w:rsid w:val="00A81DA4"/>
    <w:pPr>
      <w:tabs>
        <w:tab w:val="left" w:pos="1470"/>
      </w:tabs>
      <w:adjustRightInd w:val="0"/>
      <w:spacing w:beforeLines="50" w:afterLines="50"/>
      <w:jc w:val="center"/>
    </w:pPr>
    <w:rPr>
      <w:rFonts w:ascii="Times New Roman" w:hAnsi="Times New Roman"/>
      <w:spacing w:val="10"/>
      <w:sz w:val="24"/>
      <w:szCs w:val="24"/>
    </w:rPr>
  </w:style>
  <w:style w:type="paragraph" w:customStyle="1" w:styleId="af6">
    <w:name w:val="小注"/>
    <w:basedOn w:val="a"/>
    <w:qFormat/>
    <w:rsid w:val="00A81DA4"/>
    <w:pPr>
      <w:ind w:firstLineChars="200" w:firstLine="200"/>
    </w:pPr>
    <w:rPr>
      <w:kern w:val="0"/>
      <w:sz w:val="18"/>
    </w:rPr>
  </w:style>
  <w:style w:type="character" w:customStyle="1" w:styleId="Char3">
    <w:name w:val="页脚 Char"/>
    <w:link w:val="a7"/>
    <w:uiPriority w:val="99"/>
    <w:qFormat/>
    <w:rsid w:val="00A81DA4"/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页眉 Char"/>
    <w:link w:val="a8"/>
    <w:qFormat/>
    <w:rsid w:val="00A81DA4"/>
    <w:rPr>
      <w:rFonts w:ascii="Times New Roman" w:eastAsia="宋体" w:hAnsi="Times New Roman" w:cs="Times New Roman"/>
      <w:sz w:val="18"/>
      <w:szCs w:val="18"/>
    </w:rPr>
  </w:style>
  <w:style w:type="paragraph" w:customStyle="1" w:styleId="af7">
    <w:name w:val="章节"/>
    <w:next w:val="a"/>
    <w:qFormat/>
    <w:rsid w:val="00A81DA4"/>
    <w:pPr>
      <w:adjustRightInd w:val="0"/>
      <w:snapToGrid w:val="0"/>
      <w:spacing w:beforeLines="300" w:afterLines="300"/>
      <w:jc w:val="center"/>
    </w:pPr>
    <w:rPr>
      <w:rFonts w:ascii="黑体" w:eastAsia="黑体" w:hAnsi="Times New Roman"/>
      <w:b/>
      <w:spacing w:val="10"/>
      <w:sz w:val="30"/>
    </w:rPr>
  </w:style>
  <w:style w:type="paragraph" w:customStyle="1" w:styleId="11">
    <w:name w:val="正文1"/>
    <w:qFormat/>
    <w:rsid w:val="00A81DA4"/>
    <w:pPr>
      <w:widowControl w:val="0"/>
      <w:spacing w:afterLines="50" w:line="360" w:lineRule="auto"/>
      <w:ind w:firstLineChars="200" w:firstLine="200"/>
      <w:jc w:val="both"/>
    </w:pPr>
    <w:rPr>
      <w:rFonts w:ascii="Times New Roman" w:hAnsi="Times New Roman"/>
      <w:sz w:val="24"/>
      <w:szCs w:val="24"/>
    </w:rPr>
  </w:style>
  <w:style w:type="paragraph" w:styleId="af8">
    <w:name w:val="List Paragraph"/>
    <w:basedOn w:val="a"/>
    <w:link w:val="Char8"/>
    <w:uiPriority w:val="34"/>
    <w:qFormat/>
    <w:rsid w:val="00A81DA4"/>
    <w:pPr>
      <w:ind w:firstLineChars="200" w:firstLine="420"/>
    </w:pPr>
  </w:style>
  <w:style w:type="character" w:customStyle="1" w:styleId="Char8">
    <w:name w:val="列出段落 Char"/>
    <w:link w:val="af8"/>
    <w:uiPriority w:val="34"/>
    <w:qFormat/>
    <w:rsid w:val="00A81DA4"/>
    <w:rPr>
      <w:rFonts w:ascii="Times New Roman" w:hAnsi="Times New Roman"/>
      <w:kern w:val="2"/>
      <w:sz w:val="21"/>
      <w:szCs w:val="24"/>
    </w:rPr>
  </w:style>
  <w:style w:type="character" w:customStyle="1" w:styleId="12">
    <w:name w:val="明显参考1"/>
    <w:uiPriority w:val="32"/>
    <w:rsid w:val="00A81DA4"/>
    <w:rPr>
      <w:b/>
      <w:bCs/>
      <w:smallCaps/>
      <w:color w:val="C0504D"/>
      <w:spacing w:val="5"/>
      <w:u w:val="single"/>
    </w:rPr>
  </w:style>
  <w:style w:type="character" w:customStyle="1" w:styleId="13">
    <w:name w:val="不明显参考1"/>
    <w:uiPriority w:val="31"/>
    <w:rsid w:val="00A81DA4"/>
    <w:rPr>
      <w:smallCaps/>
      <w:color w:val="C0504D"/>
      <w:u w:val="single"/>
    </w:rPr>
  </w:style>
  <w:style w:type="paragraph" w:styleId="af9">
    <w:name w:val="Intense Quote"/>
    <w:basedOn w:val="a"/>
    <w:next w:val="a"/>
    <w:link w:val="Char9"/>
    <w:uiPriority w:val="30"/>
    <w:rsid w:val="00A81DA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9">
    <w:name w:val="明显引用 Char"/>
    <w:link w:val="af9"/>
    <w:uiPriority w:val="30"/>
    <w:rsid w:val="00A81DA4"/>
    <w:rPr>
      <w:rFonts w:ascii="Times New Roman" w:eastAsia="宋体" w:hAnsi="Times New Roman" w:cs="Times New Roman"/>
      <w:b/>
      <w:bCs/>
      <w:i/>
      <w:iCs/>
      <w:color w:val="4F81BD"/>
      <w:szCs w:val="24"/>
    </w:rPr>
  </w:style>
  <w:style w:type="character" w:customStyle="1" w:styleId="14">
    <w:name w:val="明显强调1"/>
    <w:uiPriority w:val="21"/>
    <w:rsid w:val="00A81DA4"/>
    <w:rPr>
      <w:b/>
      <w:bCs/>
      <w:i/>
      <w:iCs/>
      <w:color w:val="4F81BD"/>
    </w:rPr>
  </w:style>
  <w:style w:type="character" w:customStyle="1" w:styleId="15">
    <w:name w:val="不明显强调1"/>
    <w:uiPriority w:val="19"/>
    <w:qFormat/>
    <w:rsid w:val="00A81DA4"/>
    <w:rPr>
      <w:i/>
      <w:iCs/>
      <w:color w:val="808080"/>
    </w:rPr>
  </w:style>
  <w:style w:type="character" w:customStyle="1" w:styleId="Char5">
    <w:name w:val="副标题 Char"/>
    <w:link w:val="a9"/>
    <w:uiPriority w:val="11"/>
    <w:qFormat/>
    <w:rsid w:val="00A81DA4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A81DA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0">
    <w:name w:val="正文文本 Char"/>
    <w:link w:val="a4"/>
    <w:qFormat/>
    <w:rsid w:val="00A81DA4"/>
    <w:rPr>
      <w:rFonts w:ascii="Arial" w:hAnsi="Arial"/>
      <w:sz w:val="22"/>
      <w:lang w:eastAsia="en-US"/>
    </w:rPr>
  </w:style>
  <w:style w:type="character" w:customStyle="1" w:styleId="afa">
    <w:name w:val="正文文本 字符"/>
    <w:basedOn w:val="a0"/>
    <w:semiHidden/>
    <w:rsid w:val="00A81DA4"/>
    <w:rPr>
      <w:rFonts w:ascii="Times New Roman" w:hAnsi="Times New Roman"/>
      <w:kern w:val="2"/>
      <w:sz w:val="21"/>
      <w:szCs w:val="24"/>
    </w:rPr>
  </w:style>
  <w:style w:type="character" w:customStyle="1" w:styleId="Char1">
    <w:name w:val="正文文本缩进 Char"/>
    <w:basedOn w:val="a0"/>
    <w:link w:val="a5"/>
    <w:rsid w:val="00A81DA4"/>
    <w:rPr>
      <w:rFonts w:ascii="Times New Roman" w:hAnsi="Times New Roman"/>
      <w:kern w:val="2"/>
      <w:sz w:val="21"/>
      <w:szCs w:val="24"/>
    </w:rPr>
  </w:style>
  <w:style w:type="character" w:customStyle="1" w:styleId="Char2">
    <w:name w:val="批注框文本 Char"/>
    <w:basedOn w:val="a0"/>
    <w:link w:val="a6"/>
    <w:uiPriority w:val="99"/>
    <w:semiHidden/>
    <w:rsid w:val="00A81DA4"/>
    <w:rPr>
      <w:rFonts w:ascii="Times New Roman" w:hAnsi="Times New Roman"/>
      <w:kern w:val="2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rsid w:val="00A81DA4"/>
    <w:rPr>
      <w:rFonts w:ascii="Times New Roman" w:hAnsi="Times New Roman"/>
      <w:kern w:val="2"/>
      <w:sz w:val="21"/>
      <w:szCs w:val="24"/>
    </w:rPr>
  </w:style>
  <w:style w:type="character" w:customStyle="1" w:styleId="Char7">
    <w:name w:val="批注主题 Char"/>
    <w:basedOn w:val="Char"/>
    <w:link w:val="ac"/>
    <w:uiPriority w:val="99"/>
    <w:semiHidden/>
    <w:rsid w:val="00A81DA4"/>
    <w:rPr>
      <w:rFonts w:ascii="Times New Roman" w:hAnsi="Times New Roman"/>
      <w:b/>
      <w:bCs/>
      <w:kern w:val="2"/>
      <w:sz w:val="21"/>
      <w:szCs w:val="24"/>
    </w:rPr>
  </w:style>
  <w:style w:type="character" w:customStyle="1" w:styleId="21">
    <w:name w:val="明显参考2"/>
    <w:uiPriority w:val="32"/>
    <w:rsid w:val="00A81DA4"/>
    <w:rPr>
      <w:b/>
      <w:bCs/>
      <w:smallCaps/>
      <w:color w:val="C0504D"/>
      <w:spacing w:val="5"/>
      <w:u w:val="single"/>
    </w:rPr>
  </w:style>
  <w:style w:type="character" w:customStyle="1" w:styleId="22">
    <w:name w:val="不明显参考2"/>
    <w:uiPriority w:val="31"/>
    <w:rsid w:val="00A81DA4"/>
    <w:rPr>
      <w:smallCaps/>
      <w:color w:val="C0504D"/>
      <w:u w:val="single"/>
    </w:rPr>
  </w:style>
  <w:style w:type="character" w:customStyle="1" w:styleId="23">
    <w:name w:val="明显强调2"/>
    <w:uiPriority w:val="21"/>
    <w:rsid w:val="00A81DA4"/>
    <w:rPr>
      <w:b/>
      <w:bCs/>
      <w:i/>
      <w:iCs/>
      <w:color w:val="4F81BD"/>
    </w:rPr>
  </w:style>
  <w:style w:type="character" w:customStyle="1" w:styleId="24">
    <w:name w:val="不明显强调2"/>
    <w:uiPriority w:val="19"/>
    <w:rsid w:val="00A81DA4"/>
    <w:rPr>
      <w:i/>
      <w:iCs/>
      <w:color w:val="808080"/>
    </w:rPr>
  </w:style>
  <w:style w:type="paragraph" w:customStyle="1" w:styleId="TOC2">
    <w:name w:val="TOC 标题2"/>
    <w:basedOn w:val="1"/>
    <w:next w:val="a"/>
    <w:uiPriority w:val="39"/>
    <w:unhideWhenUsed/>
    <w:qFormat/>
    <w:rsid w:val="00A81DA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1">
    <w:name w:val="明显参考3"/>
    <w:uiPriority w:val="32"/>
    <w:rsid w:val="00A81DA4"/>
    <w:rPr>
      <w:b/>
      <w:bCs/>
      <w:smallCaps/>
      <w:color w:val="C0504D"/>
      <w:spacing w:val="5"/>
      <w:u w:val="single"/>
    </w:rPr>
  </w:style>
  <w:style w:type="character" w:customStyle="1" w:styleId="32">
    <w:name w:val="不明显参考3"/>
    <w:uiPriority w:val="31"/>
    <w:rsid w:val="00A81DA4"/>
    <w:rPr>
      <w:smallCaps/>
      <w:color w:val="C0504D"/>
      <w:u w:val="single"/>
    </w:rPr>
  </w:style>
  <w:style w:type="character" w:customStyle="1" w:styleId="33">
    <w:name w:val="明显强调3"/>
    <w:uiPriority w:val="21"/>
    <w:rsid w:val="00A81DA4"/>
    <w:rPr>
      <w:b/>
      <w:bCs/>
      <w:i/>
      <w:iCs/>
      <w:color w:val="4F81BD"/>
    </w:rPr>
  </w:style>
  <w:style w:type="character" w:customStyle="1" w:styleId="34">
    <w:name w:val="不明显强调3"/>
    <w:uiPriority w:val="19"/>
    <w:rsid w:val="00A81DA4"/>
    <w:rPr>
      <w:i/>
      <w:iCs/>
      <w:color w:val="808080"/>
    </w:rPr>
  </w:style>
  <w:style w:type="paragraph" w:customStyle="1" w:styleId="TOC3">
    <w:name w:val="TOC 标题3"/>
    <w:basedOn w:val="1"/>
    <w:next w:val="a"/>
    <w:uiPriority w:val="39"/>
    <w:unhideWhenUsed/>
    <w:qFormat/>
    <w:rsid w:val="00A81DA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16">
    <w:name w:val="未处理的提及1"/>
    <w:basedOn w:val="a0"/>
    <w:uiPriority w:val="99"/>
    <w:semiHidden/>
    <w:unhideWhenUsed/>
    <w:rsid w:val="008534C9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8534C9"/>
    <w:rPr>
      <w:color w:val="954F72" w:themeColor="followedHyperlink"/>
      <w:u w:val="single"/>
    </w:rPr>
  </w:style>
  <w:style w:type="paragraph" w:styleId="afc">
    <w:name w:val="Document Map"/>
    <w:basedOn w:val="a"/>
    <w:link w:val="Chara"/>
    <w:uiPriority w:val="99"/>
    <w:semiHidden/>
    <w:unhideWhenUsed/>
    <w:rsid w:val="00B76DD9"/>
    <w:rPr>
      <w:rFonts w:ascii="宋体"/>
      <w:sz w:val="18"/>
      <w:szCs w:val="18"/>
    </w:rPr>
  </w:style>
  <w:style w:type="character" w:customStyle="1" w:styleId="Chara">
    <w:name w:val="文档结构图 Char"/>
    <w:basedOn w:val="a0"/>
    <w:link w:val="afc"/>
    <w:uiPriority w:val="99"/>
    <w:semiHidden/>
    <w:rsid w:val="00B76DD9"/>
    <w:rPr>
      <w:rFonts w:ascii="宋体" w:hAnsi="Times New Roman"/>
      <w:kern w:val="2"/>
      <w:sz w:val="18"/>
      <w:szCs w:val="18"/>
    </w:rPr>
  </w:style>
  <w:style w:type="paragraph" w:customStyle="1" w:styleId="afd">
    <w:name w:val="封皮 文件名"/>
    <w:basedOn w:val="a"/>
    <w:link w:val="Charb"/>
    <w:qFormat/>
    <w:rsid w:val="00995F19"/>
    <w:pPr>
      <w:widowControl/>
      <w:spacing w:line="360" w:lineRule="auto"/>
      <w:jc w:val="center"/>
    </w:pPr>
    <w:rPr>
      <w:rFonts w:ascii="黑体" w:eastAsia="黑体" w:hAnsi="Cambria"/>
      <w:b/>
      <w:kern w:val="0"/>
      <w:sz w:val="72"/>
      <w:szCs w:val="72"/>
      <w:lang w:bidi="en-US"/>
    </w:rPr>
  </w:style>
  <w:style w:type="character" w:customStyle="1" w:styleId="Charb">
    <w:name w:val="封皮 文件名 Char"/>
    <w:basedOn w:val="a0"/>
    <w:link w:val="afd"/>
    <w:rsid w:val="00995F19"/>
    <w:rPr>
      <w:rFonts w:ascii="黑体" w:eastAsia="黑体" w:hAnsi="Cambria"/>
      <w:b/>
      <w:sz w:val="72"/>
      <w:szCs w:val="7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package" Target="embeddings/Microsoft_Visio___1.vsdx"/><Relationship Id="rId26" Type="http://schemas.microsoft.com/office/2011/relationships/commentsExtended" Target="commentsExtended.xml"/><Relationship Id="rId3" Type="http://schemas.openxmlformats.org/officeDocument/2006/relationships/numbering" Target="numbering.xml"/><Relationship Id="rId21" Type="http://schemas.openxmlformats.org/officeDocument/2006/relationships/image" Target="media/image3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emf"/><Relationship Id="rId25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openxmlformats.org/officeDocument/2006/relationships/footer" Target="footer6.xml"/><Relationship Id="rId20" Type="http://schemas.openxmlformats.org/officeDocument/2006/relationships/package" Target="embeddings/Microsoft_Visio___2.vsdx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package" Target="embeddings/Microsoft_Visio___4.vsdx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23" Type="http://schemas.openxmlformats.org/officeDocument/2006/relationships/image" Target="media/image4.emf"/><Relationship Id="rId28" Type="http://schemas.openxmlformats.org/officeDocument/2006/relationships/package" Target="embeddings/Microsoft_Visio___5.vsdx"/><Relationship Id="rId10" Type="http://schemas.openxmlformats.org/officeDocument/2006/relationships/footer" Target="footer1.xml"/><Relationship Id="rId19" Type="http://schemas.openxmlformats.org/officeDocument/2006/relationships/image" Target="media/image2.emf"/><Relationship Id="rId31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package" Target="embeddings/Microsoft_Visio___3.vsdx"/><Relationship Id="rId27" Type="http://schemas.openxmlformats.org/officeDocument/2006/relationships/image" Target="media/image5.emf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_cm\AppData\Roaming\Microsoft\Templates\&#36890;&#29992;&#32534;&#21046;&#25991;&#26723;&#26684;&#24335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9CE930-BA71-46B5-BBDA-8169BC5FC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通用编制文档格式模板</Template>
  <TotalTime>40</TotalTime>
  <Pages>20</Pages>
  <Words>577</Words>
  <Characters>3295</Characters>
  <Application>Microsoft Office Word</Application>
  <DocSecurity>0</DocSecurity>
  <Lines>27</Lines>
  <Paragraphs>7</Paragraphs>
  <ScaleCrop>false</ScaleCrop>
  <Company>Your Company Name</Company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wang_cm</dc:creator>
  <cp:lastModifiedBy>微软用户</cp:lastModifiedBy>
  <cp:revision>37</cp:revision>
  <dcterms:created xsi:type="dcterms:W3CDTF">2020-04-03T05:15:00Z</dcterms:created>
  <dcterms:modified xsi:type="dcterms:W3CDTF">2020-04-03T05:55:00Z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